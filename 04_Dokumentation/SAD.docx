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Default="00072744" w:rsidP="00072744">
      <w:pPr>
        <w:jc w:val="center"/>
        <w:rPr>
          <w:b/>
          <w:sz w:val="28"/>
          <w:szCs w:val="28"/>
        </w:rPr>
      </w:pPr>
    </w:p>
    <w:p w:rsidR="00072744" w:rsidRPr="003D57EE" w:rsidRDefault="00072744" w:rsidP="00072744">
      <w:pPr>
        <w:jc w:val="center"/>
        <w:rPr>
          <w:b/>
          <w:sz w:val="28"/>
          <w:szCs w:val="28"/>
        </w:rPr>
      </w:pPr>
    </w:p>
    <w:p w:rsidR="00072744" w:rsidRPr="00072744" w:rsidRDefault="00072744" w:rsidP="00072744">
      <w:pPr>
        <w:pStyle w:val="Title"/>
        <w:rPr>
          <w:color w:val="000000" w:themeColor="text1"/>
        </w:rPr>
      </w:pPr>
      <w:r w:rsidRPr="00072744">
        <w:rPr>
          <w:color w:val="000000" w:themeColor="text1"/>
        </w:rPr>
        <w:t>Entwicklung einer Klassenbibliothek zur Erzeugung autokorrelierter Zufallszahlen</w:t>
      </w:r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tabs>
          <w:tab w:val="center" w:pos="4536"/>
          <w:tab w:val="left" w:pos="748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BA7CAF">
        <w:rPr>
          <w:sz w:val="40"/>
          <w:szCs w:val="40"/>
        </w:rPr>
        <w:t xml:space="preserve">SAD – Software Architecture </w:t>
      </w:r>
      <w:proofErr w:type="spellStart"/>
      <w:r w:rsidR="00BA7CAF">
        <w:rPr>
          <w:sz w:val="40"/>
          <w:szCs w:val="40"/>
        </w:rPr>
        <w:t>Documentation</w:t>
      </w:r>
      <w:proofErr w:type="spellEnd"/>
    </w:p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Abteilung Informatik</w:t>
      </w:r>
    </w:p>
    <w:p w:rsidR="00072744" w:rsidRDefault="00072744" w:rsidP="00072744">
      <w:pPr>
        <w:jc w:val="center"/>
        <w:rPr>
          <w:sz w:val="40"/>
          <w:szCs w:val="40"/>
        </w:rPr>
      </w:pPr>
      <w:r>
        <w:rPr>
          <w:sz w:val="40"/>
          <w:szCs w:val="40"/>
        </w:rPr>
        <w:t>Hochschule für Technik Rapperswil</w:t>
      </w:r>
    </w:p>
    <w:p w:rsidR="00072744" w:rsidRDefault="00072744" w:rsidP="00072744">
      <w:pPr>
        <w:jc w:val="center"/>
        <w:rPr>
          <w:sz w:val="40"/>
          <w:szCs w:val="40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072744" w:rsidRPr="003F1CD9" w:rsidTr="008F32AC">
        <w:trPr>
          <w:trHeight w:val="521"/>
        </w:trPr>
        <w:tc>
          <w:tcPr>
            <w:tcW w:w="9069" w:type="dxa"/>
            <w:vAlign w:val="center"/>
          </w:tcPr>
          <w:p w:rsidR="00072744" w:rsidRPr="003F1CD9" w:rsidRDefault="00072744" w:rsidP="008F32A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Herbstsemester 2017</w:t>
            </w:r>
          </w:p>
        </w:tc>
      </w:tr>
    </w:tbl>
    <w:p w:rsidR="00072744" w:rsidRDefault="00072744" w:rsidP="00072744">
      <w:pPr>
        <w:jc w:val="center"/>
        <w:rPr>
          <w:sz w:val="40"/>
          <w:szCs w:val="40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Autor(en):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Anthony Delay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Philipp </w:t>
      </w:r>
      <w:r w:rsidRPr="00072744">
        <w:rPr>
          <w:sz w:val="28"/>
          <w:szCs w:val="28"/>
        </w:rPr>
        <w:t>Bütikofe</w:t>
      </w:r>
      <w:r>
        <w:rPr>
          <w:sz w:val="28"/>
          <w:szCs w:val="28"/>
        </w:rPr>
        <w:t>r</w:t>
      </w:r>
    </w:p>
    <w:p w:rsidR="00072744" w:rsidRDefault="00072744" w:rsidP="00072744">
      <w:pPr>
        <w:rPr>
          <w:sz w:val="28"/>
          <w:szCs w:val="28"/>
        </w:rPr>
      </w:pPr>
      <w:r>
        <w:rPr>
          <w:sz w:val="28"/>
          <w:szCs w:val="28"/>
        </w:rPr>
        <w:t xml:space="preserve">Betreuer: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Prof. Dr. Andreas Rinkel</w:t>
      </w:r>
    </w:p>
    <w:p w:rsidR="00072744" w:rsidRDefault="00106751" w:rsidP="000727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Lukas Kretschmar</w:t>
      </w:r>
    </w:p>
    <w:p w:rsidR="00FD5087" w:rsidRDefault="00FD5087" w:rsidP="00072744">
      <w:pPr>
        <w:tabs>
          <w:tab w:val="left" w:pos="2608"/>
        </w:tabs>
      </w:pPr>
    </w:p>
    <w:p w:rsidR="00FD5087" w:rsidRDefault="00FD5087" w:rsidP="00FD5087">
      <w:pPr>
        <w:jc w:val="center"/>
      </w:pPr>
    </w:p>
    <w:p w:rsidR="00C35BC8" w:rsidRPr="00C35BC8" w:rsidRDefault="00C35BC8">
      <w:r w:rsidRPr="00C35BC8">
        <w:br w:type="page"/>
      </w:r>
    </w:p>
    <w:p w:rsidR="00EF23D7" w:rsidRDefault="00EF23D7" w:rsidP="00EF23D7">
      <w:pPr>
        <w:pStyle w:val="Heading1"/>
        <w:numPr>
          <w:ilvl w:val="0"/>
          <w:numId w:val="0"/>
        </w:numPr>
      </w:pPr>
      <w:bookmarkStart w:id="0" w:name="_Toc286833037"/>
      <w:bookmarkStart w:id="1" w:name="_Toc496535171"/>
      <w:r>
        <w:lastRenderedPageBreak/>
        <w:t>Änderungsgeschichte</w:t>
      </w:r>
      <w:bookmarkEnd w:id="0"/>
      <w:bookmarkEnd w:id="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  <w:gridCol w:w="5386"/>
        <w:gridCol w:w="1129"/>
      </w:tblGrid>
      <w:tr w:rsidR="00767557" w:rsidRPr="00537D90" w:rsidTr="00A152C2">
        <w:tc>
          <w:tcPr>
            <w:tcW w:w="1413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Datum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Version</w:t>
            </w:r>
          </w:p>
        </w:tc>
        <w:tc>
          <w:tcPr>
            <w:tcW w:w="5386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Änderung</w:t>
            </w:r>
          </w:p>
        </w:tc>
        <w:tc>
          <w:tcPr>
            <w:tcW w:w="1129" w:type="dxa"/>
            <w:shd w:val="clear" w:color="auto" w:fill="548DD4" w:themeFill="text2" w:themeFillTint="99"/>
          </w:tcPr>
          <w:p w:rsidR="00767557" w:rsidRPr="00537D90" w:rsidRDefault="00767557" w:rsidP="00A152C2">
            <w:pPr>
              <w:rPr>
                <w:b/>
              </w:rPr>
            </w:pPr>
            <w:r w:rsidRPr="00537D90">
              <w:rPr>
                <w:b/>
              </w:rPr>
              <w:t>Autor</w:t>
            </w:r>
          </w:p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767557" w:rsidTr="00A152C2">
        <w:tc>
          <w:tcPr>
            <w:tcW w:w="1413" w:type="dxa"/>
          </w:tcPr>
          <w:p w:rsidR="00767557" w:rsidRDefault="00767557" w:rsidP="00A152C2"/>
        </w:tc>
        <w:tc>
          <w:tcPr>
            <w:tcW w:w="1134" w:type="dxa"/>
          </w:tcPr>
          <w:p w:rsidR="00767557" w:rsidRDefault="00767557" w:rsidP="00A152C2"/>
        </w:tc>
        <w:tc>
          <w:tcPr>
            <w:tcW w:w="5386" w:type="dxa"/>
          </w:tcPr>
          <w:p w:rsidR="00767557" w:rsidRDefault="00767557" w:rsidP="00A152C2"/>
        </w:tc>
        <w:tc>
          <w:tcPr>
            <w:tcW w:w="1129" w:type="dxa"/>
          </w:tcPr>
          <w:p w:rsidR="00767557" w:rsidRDefault="00767557" w:rsidP="00A152C2"/>
        </w:tc>
      </w:tr>
      <w:tr w:rsidR="00513537" w:rsidTr="00A152C2">
        <w:tc>
          <w:tcPr>
            <w:tcW w:w="1413" w:type="dxa"/>
          </w:tcPr>
          <w:p w:rsidR="00513537" w:rsidRDefault="00513537" w:rsidP="00A152C2"/>
        </w:tc>
        <w:tc>
          <w:tcPr>
            <w:tcW w:w="1134" w:type="dxa"/>
          </w:tcPr>
          <w:p w:rsidR="00513537" w:rsidRDefault="00513537" w:rsidP="00A152C2"/>
        </w:tc>
        <w:tc>
          <w:tcPr>
            <w:tcW w:w="5386" w:type="dxa"/>
          </w:tcPr>
          <w:p w:rsidR="00513537" w:rsidRDefault="00513537" w:rsidP="00A152C2"/>
        </w:tc>
        <w:tc>
          <w:tcPr>
            <w:tcW w:w="1129" w:type="dxa"/>
          </w:tcPr>
          <w:p w:rsidR="00513537" w:rsidRDefault="00513537" w:rsidP="00A152C2"/>
        </w:tc>
      </w:tr>
    </w:tbl>
    <w:p w:rsidR="009F3424" w:rsidRDefault="009F3424" w:rsidP="00C35BC8"/>
    <w:p w:rsidR="00C35BC8" w:rsidRPr="00C35BC8" w:rsidRDefault="00C35BC8" w:rsidP="00C35BC8">
      <w:r w:rsidRPr="00C35BC8">
        <w:br w:type="page"/>
      </w:r>
    </w:p>
    <w:p w:rsidR="00C35BC8" w:rsidRPr="00C35BC8" w:rsidRDefault="00C35BC8" w:rsidP="00577005">
      <w:pPr>
        <w:pStyle w:val="Heading1"/>
        <w:numPr>
          <w:ilvl w:val="0"/>
          <w:numId w:val="0"/>
        </w:numPr>
      </w:pPr>
      <w:bookmarkStart w:id="2" w:name="_Toc496535172"/>
      <w:r w:rsidRPr="00C35BC8">
        <w:lastRenderedPageBreak/>
        <w:t>Inhalt</w:t>
      </w:r>
      <w:bookmarkEnd w:id="2"/>
    </w:p>
    <w:p w:rsidR="00C35BC8" w:rsidRPr="00C35BC8" w:rsidRDefault="00C35BC8" w:rsidP="00C35BC8"/>
    <w:sdt>
      <w:sdtPr>
        <w:id w:val="774821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:rsidR="006A56AB" w:rsidRDefault="00C87CAE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C35BC8">
            <w:rPr>
              <w:lang w:val="de-DE"/>
            </w:rPr>
            <w:fldChar w:fldCharType="begin"/>
          </w:r>
          <w:r w:rsidR="00C35BC8" w:rsidRPr="00C35BC8">
            <w:rPr>
              <w:lang w:val="de-DE"/>
            </w:rPr>
            <w:instrText xml:space="preserve"> TOC \o "1-3" \h \z \u </w:instrText>
          </w:r>
          <w:r w:rsidRPr="00C35BC8">
            <w:rPr>
              <w:lang w:val="de-DE"/>
            </w:rPr>
            <w:fldChar w:fldCharType="separate"/>
          </w:r>
          <w:hyperlink w:anchor="_Toc496535171" w:history="1">
            <w:r w:rsidR="006A56AB" w:rsidRPr="00FF16EE">
              <w:rPr>
                <w:rStyle w:val="Hyperlink"/>
                <w:noProof/>
              </w:rPr>
              <w:t>Änderungsgeschichte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_Toc496535171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2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2" w:history="1">
            <w:r w:rsidR="006A56AB" w:rsidRPr="00FF16EE">
              <w:rPr>
                <w:rStyle w:val="Hyperlink"/>
                <w:noProof/>
              </w:rPr>
              <w:t>Inhalt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_Toc496535172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3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3" w:history="1">
            <w:r w:rsidR="006A56AB" w:rsidRPr="00FF16EE">
              <w:rPr>
                <w:rStyle w:val="Hyperlink"/>
                <w:noProof/>
              </w:rPr>
              <w:t>1. Einführung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_Toc496535173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4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4" w:history="1">
            <w:r w:rsidR="006A56AB" w:rsidRPr="00FF16EE">
              <w:rPr>
                <w:rStyle w:val="Hyperlink"/>
                <w:noProof/>
              </w:rPr>
              <w:t>1.1 Zweck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_Toc496535174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4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5" w:history="1">
            <w:r w:rsidR="006A56AB" w:rsidRPr="00FF16EE">
              <w:rPr>
                <w:rStyle w:val="Hyperlink"/>
                <w:noProof/>
              </w:rPr>
              <w:t>1.2 Gültigkeitsbereich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_Toc496535175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4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6" w:history="1">
            <w:r w:rsidR="006A56AB" w:rsidRPr="00FF16EE">
              <w:rPr>
                <w:rStyle w:val="Hyperlink"/>
                <w:noProof/>
              </w:rPr>
              <w:t>1.3 Referenzen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_Toc496535176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4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7" w:history="1">
            <w:r w:rsidR="006A56AB" w:rsidRPr="00FF16EE">
              <w:rPr>
                <w:rStyle w:val="Hyperlink"/>
                <w:noProof/>
              </w:rPr>
              <w:t>2. .NET Core – Architektonische Ziele und Einschränkungen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_Toc496535177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5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8" w:history="1">
            <w:r w:rsidR="006A56AB" w:rsidRPr="00FF16EE">
              <w:rPr>
                <w:rStyle w:val="Hyperlink"/>
                <w:noProof/>
              </w:rPr>
              <w:t>2.1 Technische Plattform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_Toc496535178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5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79" w:history="1">
            <w:r w:rsidR="006A56AB" w:rsidRPr="00FF16EE">
              <w:rPr>
                <w:rStyle w:val="Hyperlink"/>
                <w:noProof/>
              </w:rPr>
              <w:t>2.2 Performance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_Toc496535179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5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0" w:history="1">
            <w:r w:rsidR="006A56AB" w:rsidRPr="00FF16EE">
              <w:rPr>
                <w:rStyle w:val="Hyperlink"/>
                <w:noProof/>
              </w:rPr>
              <w:t>2.3 Statistische Tests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_Toc496535180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5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1" w:history="1">
            <w:r w:rsidR="006A56AB" w:rsidRPr="00FF16EE">
              <w:rPr>
                <w:rStyle w:val="Hyperlink"/>
                <w:noProof/>
              </w:rPr>
              <w:t>2.4 Simio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_Toc496535181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5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2" w:history="1">
            <w:r w:rsidR="006A56AB" w:rsidRPr="00FF16EE">
              <w:rPr>
                <w:rStyle w:val="Hyperlink"/>
                <w:noProof/>
              </w:rPr>
              <w:t>3. Grundlagen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_Toc496535182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5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3" w:history="1">
            <w:r w:rsidR="006A56AB" w:rsidRPr="00FF16EE">
              <w:rPr>
                <w:rStyle w:val="Hyperlink"/>
                <w:noProof/>
                <w:lang w:val="en-US"/>
              </w:rPr>
              <w:t>3.1 Empirical Distribution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_Toc496535183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5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4" w:history="1">
            <w:r w:rsidR="006A56AB" w:rsidRPr="00FF16EE">
              <w:rPr>
                <w:rStyle w:val="Hyperlink"/>
                <w:noProof/>
                <w:lang w:val="en-US"/>
              </w:rPr>
              <w:t>3.2</w:t>
            </w:r>
            <w:r w:rsidR="006A56AB" w:rsidRPr="00FF16EE">
              <w:rPr>
                <w:rStyle w:val="Hyperlink"/>
                <w:noProof/>
              </w:rPr>
              <w:t xml:space="preserve"> Normal</w:t>
            </w:r>
            <w:r w:rsidR="006A56AB" w:rsidRPr="00FF16EE">
              <w:rPr>
                <w:rStyle w:val="Hyperlink"/>
                <w:noProof/>
                <w:lang w:val="en-US"/>
              </w:rPr>
              <w:t xml:space="preserve"> Distribution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_Toc496535184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5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5" w:history="1">
            <w:r w:rsidR="006A56AB" w:rsidRPr="00FF16EE">
              <w:rPr>
                <w:rStyle w:val="Hyperlink"/>
                <w:noProof/>
                <w:lang w:val="en-US"/>
              </w:rPr>
              <w:t>3.3 Real Distribution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_Toc496535185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5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6" w:history="1">
            <w:r w:rsidR="006A56AB" w:rsidRPr="00FF16EE">
              <w:rPr>
                <w:rStyle w:val="Hyperlink"/>
                <w:noProof/>
                <w:lang w:val="en-US"/>
              </w:rPr>
              <w:t>3.4 Uniform Real Distribution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_Toc496535186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5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7" w:history="1">
            <w:r w:rsidR="006A56AB" w:rsidRPr="00FF16EE">
              <w:rPr>
                <w:rStyle w:val="Hyperlink"/>
                <w:noProof/>
                <w:lang w:val="en-US"/>
              </w:rPr>
              <w:t>3.5 Cholesky Decomposition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_Toc496535187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5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8" w:history="1">
            <w:r w:rsidR="006A56AB" w:rsidRPr="00FF16EE">
              <w:rPr>
                <w:rStyle w:val="Hyperlink"/>
                <w:noProof/>
              </w:rPr>
              <w:t>4. Namespaces (Systemübersicht)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_Toc496535188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6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89" w:history="1">
            <w:r w:rsidR="006A56AB" w:rsidRPr="00FF16EE">
              <w:rPr>
                <w:rStyle w:val="Hyperlink"/>
                <w:noProof/>
                <w:lang w:val="en-US"/>
              </w:rPr>
              <w:t>5. Assembly: ARTA.core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_Toc496535189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7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0" w:history="1">
            <w:r w:rsidR="006A56AB" w:rsidRPr="00FF16EE">
              <w:rPr>
                <w:rStyle w:val="Hyperlink"/>
                <w:noProof/>
                <w:lang w:val="en-US"/>
              </w:rPr>
              <w:t>5.1 Beschreibung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_Toc496535190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7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1" w:history="1">
            <w:r w:rsidR="006A56AB" w:rsidRPr="00FF16EE">
              <w:rPr>
                <w:rStyle w:val="Hyperlink"/>
                <w:noProof/>
              </w:rPr>
              <w:t>5.2 ARTA.core.ch.hsr.arta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_Toc496535191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8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2" w:history="1">
            <w:r w:rsidR="006A56AB" w:rsidRPr="00FF16EE">
              <w:rPr>
                <w:rStyle w:val="Hyperlink"/>
                <w:noProof/>
              </w:rPr>
              <w:t>5.2.1 Beschreibung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_Toc496535192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8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3" w:history="1">
            <w:r w:rsidR="006A56AB" w:rsidRPr="00FF16EE">
              <w:rPr>
                <w:rStyle w:val="Hyperlink"/>
                <w:noProof/>
              </w:rPr>
              <w:t>5.3 ARTA.core.ch.hsr.fitting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_Toc496535193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9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4" w:history="1">
            <w:r w:rsidR="006A56AB" w:rsidRPr="00FF16EE">
              <w:rPr>
                <w:rStyle w:val="Hyperlink"/>
                <w:noProof/>
              </w:rPr>
              <w:t>5.3.1 Beschreibung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_Toc496535194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9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5" w:history="1">
            <w:r w:rsidR="006A56AB" w:rsidRPr="00FF16EE">
              <w:rPr>
                <w:rStyle w:val="Hyperlink"/>
                <w:noProof/>
              </w:rPr>
              <w:t>5.4 ARTA.core.ch.hsr.test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_Toc496535195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9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6" w:history="1">
            <w:r w:rsidR="006A56AB" w:rsidRPr="00FF16EE">
              <w:rPr>
                <w:rStyle w:val="Hyperlink"/>
                <w:noProof/>
              </w:rPr>
              <w:t>5.4.1 Beschreibung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_Toc496535196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10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7" w:history="1">
            <w:r w:rsidR="006A56AB" w:rsidRPr="00FF16EE">
              <w:rPr>
                <w:rStyle w:val="Hyperlink"/>
                <w:noProof/>
              </w:rPr>
              <w:t>5.5 ARTA.core.ch.hsr.util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_Toc496535197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10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8" w:history="1">
            <w:r w:rsidR="006A56AB" w:rsidRPr="00FF16EE">
              <w:rPr>
                <w:rStyle w:val="Hyperlink"/>
                <w:noProof/>
              </w:rPr>
              <w:t>5.5.1 Beschreibung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_Toc496535198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10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199" w:history="1">
            <w:r w:rsidR="006A56AB" w:rsidRPr="00FF16EE">
              <w:rPr>
                <w:rStyle w:val="Hyperlink"/>
                <w:noProof/>
              </w:rPr>
              <w:t>5.6 ARTA.core.ch.hsr.math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_Toc496535199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10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200" w:history="1">
            <w:r w:rsidR="006A56AB" w:rsidRPr="00FF16EE">
              <w:rPr>
                <w:rStyle w:val="Hyperlink"/>
                <w:noProof/>
              </w:rPr>
              <w:t>5.6.1 Beschreibung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_Toc496535200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10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201" w:history="1">
            <w:r w:rsidR="006A56AB" w:rsidRPr="00FF16EE">
              <w:rPr>
                <w:rStyle w:val="Hyperlink"/>
                <w:noProof/>
                <w:lang w:val="en-US"/>
              </w:rPr>
              <w:t>6. Assembly:ARTA.simio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_Toc496535201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10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202" w:history="1">
            <w:r w:rsidR="006A56AB" w:rsidRPr="00FF16EE">
              <w:rPr>
                <w:rStyle w:val="Hyperlink"/>
                <w:noProof/>
                <w:lang w:val="en-US"/>
              </w:rPr>
              <w:t>6.1 Beschreibung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_Toc496535202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11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203" w:history="1">
            <w:r w:rsidR="006A56AB" w:rsidRPr="00FF16EE">
              <w:rPr>
                <w:rStyle w:val="Hyperlink"/>
                <w:noProof/>
                <w:lang w:val="en-US"/>
              </w:rPr>
              <w:t>7. Assembly: ARTA.statistics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_Toc496535203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11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6A56AB" w:rsidRDefault="003D4285">
          <w:pPr>
            <w:pStyle w:val="TOC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496535204" w:history="1">
            <w:r w:rsidR="006A56AB" w:rsidRPr="00FF16EE">
              <w:rPr>
                <w:rStyle w:val="Hyperlink"/>
                <w:noProof/>
                <w:lang w:val="en-US"/>
              </w:rPr>
              <w:t>7.1 Beschreibung</w:t>
            </w:r>
            <w:r w:rsidR="006A56AB">
              <w:rPr>
                <w:noProof/>
                <w:webHidden/>
              </w:rPr>
              <w:tab/>
            </w:r>
            <w:r w:rsidR="006A56AB">
              <w:rPr>
                <w:noProof/>
                <w:webHidden/>
              </w:rPr>
              <w:fldChar w:fldCharType="begin"/>
            </w:r>
            <w:r w:rsidR="006A56AB">
              <w:rPr>
                <w:noProof/>
                <w:webHidden/>
              </w:rPr>
              <w:instrText xml:space="preserve"> PAGEREF _Toc496535204 \h </w:instrText>
            </w:r>
            <w:r w:rsidR="006A56AB">
              <w:rPr>
                <w:noProof/>
                <w:webHidden/>
              </w:rPr>
            </w:r>
            <w:r w:rsidR="006A56AB">
              <w:rPr>
                <w:noProof/>
                <w:webHidden/>
              </w:rPr>
              <w:fldChar w:fldCharType="separate"/>
            </w:r>
            <w:r w:rsidR="006A56AB">
              <w:rPr>
                <w:noProof/>
                <w:webHidden/>
              </w:rPr>
              <w:t>11</w:t>
            </w:r>
            <w:r w:rsidR="006A56AB">
              <w:rPr>
                <w:noProof/>
                <w:webHidden/>
              </w:rPr>
              <w:fldChar w:fldCharType="end"/>
            </w:r>
          </w:hyperlink>
        </w:p>
        <w:p w:rsidR="00C35BC8" w:rsidRPr="00C35BC8" w:rsidRDefault="00C87CAE" w:rsidP="00CF115D">
          <w:pPr>
            <w:pStyle w:val="TOC3"/>
            <w:tabs>
              <w:tab w:val="right" w:leader="dot" w:pos="9062"/>
            </w:tabs>
            <w:ind w:left="0"/>
            <w:rPr>
              <w:lang w:val="de-DE"/>
            </w:rPr>
          </w:pPr>
          <w:r w:rsidRPr="00C35BC8">
            <w:rPr>
              <w:lang w:val="de-DE"/>
            </w:rPr>
            <w:fldChar w:fldCharType="end"/>
          </w:r>
        </w:p>
      </w:sdtContent>
    </w:sdt>
    <w:p w:rsidR="00CF115D" w:rsidRDefault="00CF115D">
      <w:r>
        <w:br w:type="page"/>
      </w:r>
    </w:p>
    <w:p w:rsidR="00C35BC8" w:rsidRDefault="009234C2" w:rsidP="009234C2">
      <w:pPr>
        <w:pStyle w:val="Heading1"/>
      </w:pPr>
      <w:bookmarkStart w:id="3" w:name="_Toc496535173"/>
      <w:r>
        <w:lastRenderedPageBreak/>
        <w:t>Einführung</w:t>
      </w:r>
      <w:bookmarkEnd w:id="3"/>
    </w:p>
    <w:p w:rsidR="009234C2" w:rsidRDefault="009234C2" w:rsidP="009234C2">
      <w:pPr>
        <w:pStyle w:val="Heading2"/>
      </w:pPr>
      <w:bookmarkStart w:id="4" w:name="_Toc496535174"/>
      <w:r>
        <w:t>Zweck</w:t>
      </w:r>
      <w:bookmarkEnd w:id="4"/>
    </w:p>
    <w:p w:rsidR="00474AE3" w:rsidRPr="00474AE3" w:rsidRDefault="005E651B" w:rsidP="00474AE3">
      <w:r>
        <w:t xml:space="preserve">Dieses Dokument zeigt </w:t>
      </w:r>
      <w:r w:rsidR="001E0465">
        <w:t xml:space="preserve">die Architektur über </w:t>
      </w:r>
      <w:r>
        <w:t>die Studienarbeit «Entwicklung einer Klassenbibliothek zur Erzeugung von autokorrel</w:t>
      </w:r>
      <w:r w:rsidR="001E0465">
        <w:t>ie</w:t>
      </w:r>
      <w:r>
        <w:t>rten Zufallszahlen»</w:t>
      </w:r>
      <w:r w:rsidR="001E0465">
        <w:t xml:space="preserve"> auf</w:t>
      </w:r>
      <w:r>
        <w:t xml:space="preserve">. </w:t>
      </w:r>
    </w:p>
    <w:p w:rsidR="009234C2" w:rsidRDefault="009234C2" w:rsidP="009234C2">
      <w:pPr>
        <w:pStyle w:val="Heading2"/>
      </w:pPr>
      <w:bookmarkStart w:id="5" w:name="_Toc496535175"/>
      <w:r>
        <w:t>Gültigkeitsbereich</w:t>
      </w:r>
      <w:bookmarkEnd w:id="5"/>
    </w:p>
    <w:p w:rsidR="00474AE3" w:rsidRPr="00474AE3" w:rsidRDefault="00DD36BE" w:rsidP="00474AE3">
      <w:r>
        <w:t>Dieses Dokument ist im Rahmen der Studienarbeit 2017 «Entwicklung einer Klassenbibliothek zur Erzeugung autokorrelierter Zufallszahlen</w:t>
      </w:r>
      <w:r w:rsidR="00A276B2">
        <w:t>»</w:t>
      </w:r>
      <w:r>
        <w:t xml:space="preserve"> gültig.</w:t>
      </w:r>
    </w:p>
    <w:p w:rsidR="009234C2" w:rsidRDefault="009234C2" w:rsidP="009234C2">
      <w:pPr>
        <w:pStyle w:val="Heading2"/>
      </w:pPr>
      <w:bookmarkStart w:id="6" w:name="_Toc496535176"/>
      <w:r>
        <w:t>Referenzen</w:t>
      </w:r>
      <w:bookmarkEnd w:id="6"/>
    </w:p>
    <w:tbl>
      <w:tblPr>
        <w:tblStyle w:val="TableGrid"/>
        <w:tblW w:w="908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53"/>
      </w:tblGrid>
      <w:tr w:rsidR="00767557" w:rsidRPr="00B80D45" w:rsidTr="00A152C2">
        <w:trPr>
          <w:trHeight w:val="292"/>
        </w:trPr>
        <w:tc>
          <w:tcPr>
            <w:tcW w:w="2835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Bezeichnung</w:t>
            </w:r>
          </w:p>
        </w:tc>
        <w:tc>
          <w:tcPr>
            <w:tcW w:w="6253" w:type="dxa"/>
            <w:shd w:val="clear" w:color="auto" w:fill="548DD4" w:themeFill="text2" w:themeFillTint="99"/>
          </w:tcPr>
          <w:p w:rsidR="00767557" w:rsidRPr="00B80D45" w:rsidRDefault="00767557" w:rsidP="00A152C2">
            <w:pPr>
              <w:rPr>
                <w:b/>
              </w:rPr>
            </w:pPr>
            <w:r w:rsidRPr="00B80D45">
              <w:rPr>
                <w:b/>
              </w:rPr>
              <w:t>Link</w:t>
            </w:r>
          </w:p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212858" w:rsidP="00A152C2">
            <w:r>
              <w:t>Apache Math3 Library</w:t>
            </w:r>
          </w:p>
        </w:tc>
        <w:tc>
          <w:tcPr>
            <w:tcW w:w="6253" w:type="dxa"/>
          </w:tcPr>
          <w:p w:rsidR="00767557" w:rsidRDefault="003D4285" w:rsidP="00A152C2">
            <w:hyperlink r:id="rId8" w:history="1">
              <w:r w:rsidR="00212858" w:rsidRPr="00212858">
                <w:rPr>
                  <w:rStyle w:val="Hyperlink"/>
                </w:rPr>
                <w:t>http://commons.apache.org/proper/commons-math/index.html</w:t>
              </w:r>
            </w:hyperlink>
          </w:p>
        </w:tc>
      </w:tr>
      <w:tr w:rsidR="00767557" w:rsidTr="00A152C2">
        <w:trPr>
          <w:trHeight w:val="305"/>
        </w:trPr>
        <w:tc>
          <w:tcPr>
            <w:tcW w:w="2835" w:type="dxa"/>
          </w:tcPr>
          <w:p w:rsidR="00767557" w:rsidRDefault="00BF46C6" w:rsidP="00A152C2">
            <w:r>
              <w:t xml:space="preserve">.Net </w:t>
            </w:r>
            <w:proofErr w:type="spellStart"/>
            <w:r>
              <w:t>Numeric</w:t>
            </w:r>
            <w:proofErr w:type="spellEnd"/>
            <w:r>
              <w:t xml:space="preserve"> Library</w:t>
            </w:r>
          </w:p>
        </w:tc>
        <w:tc>
          <w:tcPr>
            <w:tcW w:w="6253" w:type="dxa"/>
          </w:tcPr>
          <w:p w:rsidR="00767557" w:rsidRDefault="003D4285" w:rsidP="00A152C2">
            <w:hyperlink r:id="rId9" w:history="1">
              <w:r w:rsidR="00BF46C6" w:rsidRPr="00BF46C6">
                <w:rPr>
                  <w:rStyle w:val="Hyperlink"/>
                </w:rPr>
                <w:t>https://numerics.mathdotnet.com/</w:t>
              </w:r>
            </w:hyperlink>
          </w:p>
        </w:tc>
      </w:tr>
      <w:tr w:rsidR="00767557" w:rsidTr="00A152C2">
        <w:trPr>
          <w:trHeight w:val="292"/>
        </w:trPr>
        <w:tc>
          <w:tcPr>
            <w:tcW w:w="2835" w:type="dxa"/>
          </w:tcPr>
          <w:p w:rsidR="00767557" w:rsidRDefault="00767557" w:rsidP="00A152C2"/>
        </w:tc>
        <w:tc>
          <w:tcPr>
            <w:tcW w:w="6253" w:type="dxa"/>
          </w:tcPr>
          <w:p w:rsidR="00767557" w:rsidRDefault="00767557" w:rsidP="00A152C2"/>
        </w:tc>
      </w:tr>
    </w:tbl>
    <w:p w:rsidR="00024954" w:rsidRDefault="00024954" w:rsidP="00F50CDC"/>
    <w:p w:rsidR="00024954" w:rsidRDefault="00024954">
      <w:r>
        <w:br w:type="page"/>
      </w:r>
    </w:p>
    <w:p w:rsidR="00024954" w:rsidRDefault="00024954" w:rsidP="00D066F4">
      <w:pPr>
        <w:pStyle w:val="Heading1"/>
      </w:pPr>
      <w:bookmarkStart w:id="7" w:name="_Toc496535177"/>
      <w:r>
        <w:lastRenderedPageBreak/>
        <w:t xml:space="preserve">.NET Core </w:t>
      </w:r>
      <w:r w:rsidR="005E651B">
        <w:t>– Architektonische Ziele und Einschränkungen</w:t>
      </w:r>
      <w:bookmarkEnd w:id="7"/>
    </w:p>
    <w:p w:rsidR="00F55526" w:rsidRPr="00F55526" w:rsidRDefault="005E651B" w:rsidP="005E651B">
      <w:r>
        <w:t xml:space="preserve">Dieser Abschnitt beschreibt Anforderungen und Einschränkungen, welche signifikanten Einfluss auf die Architektur von </w:t>
      </w:r>
      <w:r w:rsidR="00DE282B">
        <w:t>«</w:t>
      </w:r>
      <w:proofErr w:type="spellStart"/>
      <w:r>
        <w:t>Arta.Core</w:t>
      </w:r>
      <w:proofErr w:type="spellEnd"/>
      <w:r w:rsidR="00DE282B">
        <w:t>»</w:t>
      </w:r>
      <w:r>
        <w:t xml:space="preserve"> mit sich bringen.</w:t>
      </w:r>
    </w:p>
    <w:p w:rsidR="00AB5C56" w:rsidRDefault="00AB5C56" w:rsidP="00AB5C56">
      <w:pPr>
        <w:pStyle w:val="Heading2"/>
      </w:pPr>
      <w:bookmarkStart w:id="8" w:name="_Toc496535178"/>
      <w:r>
        <w:t>Technische Plattform</w:t>
      </w:r>
      <w:bookmarkEnd w:id="8"/>
    </w:p>
    <w:p w:rsidR="00AB5C56" w:rsidRDefault="00D147BB" w:rsidP="00AB5C56">
      <w:r>
        <w:t xml:space="preserve">Das Fundament soll </w:t>
      </w:r>
      <w:r w:rsidR="00DE282B">
        <w:t>«</w:t>
      </w:r>
      <w:r>
        <w:t>.Net Core</w:t>
      </w:r>
      <w:r w:rsidR="00DE282B">
        <w:t>»</w:t>
      </w:r>
      <w:r>
        <w:t xml:space="preserve"> bilden</w:t>
      </w:r>
      <w:r w:rsidR="00AB5C56">
        <w:t>. Ziel ist es, eine möglichst schlanke Klassenbibliothek zu erzeugen. Diese soll möglichst auf allen Plattfor</w:t>
      </w:r>
      <w:r>
        <w:t xml:space="preserve">men einsetzbar sein. </w:t>
      </w:r>
      <w:r w:rsidR="00DE282B">
        <w:t>«</w:t>
      </w:r>
      <w:r>
        <w:t>.Net Core</w:t>
      </w:r>
      <w:r w:rsidR="00DE282B">
        <w:t>»</w:t>
      </w:r>
      <w:r>
        <w:t xml:space="preserve"> stellt eine modulare Version des </w:t>
      </w:r>
      <w:r w:rsidR="00DE282B">
        <w:t>«</w:t>
      </w:r>
      <w:r>
        <w:t>.Net Framework</w:t>
      </w:r>
      <w:r w:rsidR="00DE282B">
        <w:t>» dar, welche</w:t>
      </w:r>
      <w:r>
        <w:t xml:space="preserve"> auf plattformübergreifende Portierbarkeit ausgelegt ist.</w:t>
      </w:r>
    </w:p>
    <w:p w:rsidR="00F55526" w:rsidRDefault="00F55526" w:rsidP="00AB5C56"/>
    <w:p w:rsidR="00DE282B" w:rsidRDefault="008F2B63" w:rsidP="0054723A">
      <w:r>
        <w:t>JARTA</w:t>
      </w:r>
      <w:r w:rsidR="00F55526" w:rsidRPr="00DE282B">
        <w:t xml:space="preserve"> referenziert und nutzt einige externe mathematische Bibliotheken von Apache</w:t>
      </w:r>
      <w:r w:rsidR="0054723A" w:rsidRPr="00DE282B">
        <w:t>.</w:t>
      </w:r>
      <w:r w:rsidR="000E5B68" w:rsidRPr="00DE282B">
        <w:t xml:space="preserve"> Viele dieser </w:t>
      </w:r>
      <w:r w:rsidR="00DE282B">
        <w:t>Klassen</w:t>
      </w:r>
      <w:r w:rsidR="000E5B68" w:rsidRPr="00DE282B">
        <w:t xml:space="preserve"> werden für </w:t>
      </w:r>
      <w:r>
        <w:t>JARTA</w:t>
      </w:r>
      <w:r w:rsidR="000E5B68" w:rsidRPr="00DE282B">
        <w:t xml:space="preserve"> selbst nicht benötigt und vergrössern den Umfang der Applikation </w:t>
      </w:r>
      <w:r w:rsidR="00212858" w:rsidRPr="00DE282B">
        <w:t>unnötig</w:t>
      </w:r>
      <w:r w:rsidR="000E5B68" w:rsidRPr="00DE282B">
        <w:t>.</w:t>
      </w:r>
    </w:p>
    <w:p w:rsidR="00DE282B" w:rsidRDefault="00DE282B" w:rsidP="0054723A"/>
    <w:p w:rsidR="00DE282B" w:rsidRDefault="00DE282B" w:rsidP="0054723A">
      <w:r>
        <w:t>Die Bibliothek von Apache lässt sich nicht für die .Net-Umgebung benutzen</w:t>
      </w:r>
      <w:r w:rsidR="00212858">
        <w:t xml:space="preserve">, deswegen wurden Alternativen gesucht und mit «Math.Net </w:t>
      </w:r>
      <w:proofErr w:type="spellStart"/>
      <w:r w:rsidR="00212858">
        <w:t>Numerics</w:t>
      </w:r>
      <w:proofErr w:type="spellEnd"/>
      <w:r w:rsidR="00212858">
        <w:t xml:space="preserve">» gefunden. Diese Bibliothek ist nicht identisch zur Apache Bibliothek und </w:t>
      </w:r>
      <w:r w:rsidR="00BF46C6">
        <w:t>es mangelt</w:t>
      </w:r>
      <w:r w:rsidR="00212858">
        <w:t xml:space="preserve"> teilweise</w:t>
      </w:r>
      <w:r w:rsidR="00BF46C6">
        <w:t xml:space="preserve"> an</w:t>
      </w:r>
      <w:r w:rsidR="00212858">
        <w:t xml:space="preserve"> notwenig</w:t>
      </w:r>
      <w:r w:rsidR="00BF46C6">
        <w:t>en Funktionen. Die fehlenden oder divergent</w:t>
      </w:r>
      <w:r w:rsidR="00466484">
        <w:t xml:space="preserve">en Klassen werden durch Selbstverfasste ergänzt, um die volle Funktionalität des </w:t>
      </w:r>
      <w:r w:rsidR="008F2B63">
        <w:t>JARTA</w:t>
      </w:r>
      <w:r w:rsidR="00466484">
        <w:t xml:space="preserve"> Projektes zu gewährleisten.</w:t>
      </w:r>
    </w:p>
    <w:p w:rsidR="0054723A" w:rsidRPr="00DE282B" w:rsidRDefault="0054723A" w:rsidP="0054723A"/>
    <w:p w:rsidR="00D147BB" w:rsidRDefault="00D147BB" w:rsidP="0054723A">
      <w:pPr>
        <w:pStyle w:val="Heading2"/>
      </w:pPr>
      <w:bookmarkStart w:id="9" w:name="_Toc496535179"/>
      <w:r>
        <w:t>Performance</w:t>
      </w:r>
      <w:bookmarkEnd w:id="9"/>
    </w:p>
    <w:p w:rsidR="0059073B" w:rsidRDefault="0059073B" w:rsidP="0059073B">
      <w:r>
        <w:t>Dem Projekt sind keine Performance-</w:t>
      </w:r>
      <w:proofErr w:type="spellStart"/>
      <w:r>
        <w:t>Constraints</w:t>
      </w:r>
      <w:proofErr w:type="spellEnd"/>
      <w:r>
        <w:t xml:space="preserve"> gesetzt.</w:t>
      </w:r>
      <w:r w:rsidR="00466484">
        <w:t xml:space="preserve"> Wichtig sind die Qualität Aspekte, der Output dieser Arbeit soll dem Output des ARTA Prozesses entsprechen, die Laufzeit ist vorerst unwesentlich.</w:t>
      </w:r>
      <w:r w:rsidR="001E7D93">
        <w:t xml:space="preserve"> </w:t>
      </w:r>
      <w:r w:rsidR="00466484">
        <w:t>Es wird</w:t>
      </w:r>
      <w:r w:rsidR="001E7D93">
        <w:t xml:space="preserve"> aber</w:t>
      </w:r>
      <w:r w:rsidR="00466484">
        <w:t xml:space="preserve"> versucht das Projekt möglichst schlank zu halten und mittels «.</w:t>
      </w:r>
      <w:proofErr w:type="spellStart"/>
      <w:r w:rsidR="00466484">
        <w:t>Net.Core</w:t>
      </w:r>
      <w:proofErr w:type="spellEnd"/>
      <w:r w:rsidR="00466484">
        <w:t>»</w:t>
      </w:r>
      <w:r w:rsidR="001F47D4">
        <w:t xml:space="preserve"> flexibel in der Wahl der Plattform zu sein.</w:t>
      </w:r>
      <w:r w:rsidR="00466484">
        <w:t xml:space="preserve"> </w:t>
      </w:r>
    </w:p>
    <w:p w:rsidR="001F47D4" w:rsidRDefault="001F47D4" w:rsidP="0059073B"/>
    <w:p w:rsidR="001F47D4" w:rsidRDefault="001F47D4" w:rsidP="001F47D4">
      <w:pPr>
        <w:pStyle w:val="Heading2"/>
      </w:pPr>
      <w:bookmarkStart w:id="10" w:name="_Toc496535180"/>
      <w:r>
        <w:t>Statistische Tests</w:t>
      </w:r>
      <w:bookmarkEnd w:id="10"/>
    </w:p>
    <w:p w:rsidR="0076542B" w:rsidRPr="0076542B" w:rsidRDefault="0076542B" w:rsidP="0076542B">
      <w:r>
        <w:t xml:space="preserve">Dieses Thema wird erst in der Konzeption 2 </w:t>
      </w:r>
      <w:r w:rsidR="008F2B63">
        <w:t>behandelt.</w:t>
      </w:r>
    </w:p>
    <w:p w:rsidR="003B0B4C" w:rsidRDefault="003B0B4C" w:rsidP="003B0B4C">
      <w:pPr>
        <w:pStyle w:val="Heading2"/>
      </w:pPr>
      <w:bookmarkStart w:id="11" w:name="_Toc496535181"/>
      <w:r>
        <w:t>Simio</w:t>
      </w:r>
      <w:bookmarkEnd w:id="11"/>
      <w:r w:rsidR="0076542B">
        <w:t xml:space="preserve"> Integration</w:t>
      </w:r>
    </w:p>
    <w:p w:rsidR="0076542B" w:rsidRPr="0076542B" w:rsidRDefault="0076542B" w:rsidP="0076542B">
      <w:r>
        <w:t xml:space="preserve">Dieses Thema wird erst in der Konzeption 2 </w:t>
      </w:r>
      <w:r w:rsidR="008F2B63">
        <w:t>behandelt.</w:t>
      </w:r>
    </w:p>
    <w:p w:rsidR="003B0B4C" w:rsidRPr="003B0B4C" w:rsidRDefault="003B0B4C" w:rsidP="003B0B4C"/>
    <w:p w:rsidR="009B4001" w:rsidRDefault="009B4001">
      <w:pPr>
        <w:rPr>
          <w:b/>
          <w:color w:val="548DD4" w:themeColor="text2" w:themeTint="99"/>
          <w:kern w:val="28"/>
          <w:sz w:val="32"/>
          <w:szCs w:val="32"/>
        </w:rPr>
      </w:pPr>
      <w:r>
        <w:br w:type="page"/>
      </w:r>
    </w:p>
    <w:p w:rsidR="002F5177" w:rsidRDefault="00024954" w:rsidP="002F5177">
      <w:pPr>
        <w:pStyle w:val="Heading1"/>
      </w:pPr>
      <w:bookmarkStart w:id="12" w:name="_Toc496535188"/>
      <w:proofErr w:type="spellStart"/>
      <w:r>
        <w:lastRenderedPageBreak/>
        <w:t>Namespaces</w:t>
      </w:r>
      <w:proofErr w:type="spellEnd"/>
      <w:r>
        <w:t xml:space="preserve"> (Systemübersicht)</w:t>
      </w:r>
      <w:bookmarkEnd w:id="12"/>
    </w:p>
    <w:p w:rsidR="009B4001" w:rsidRDefault="009B4001" w:rsidP="009B4001">
      <w:r>
        <w:t xml:space="preserve">Das Endprodukt beinhaltet vier </w:t>
      </w:r>
      <w:proofErr w:type="spellStart"/>
      <w:r>
        <w:t>Assemblies</w:t>
      </w:r>
      <w:proofErr w:type="spellEnd"/>
      <w:r>
        <w:t xml:space="preserve"> (siehe Grafik) und referenziert die </w:t>
      </w:r>
      <w:proofErr w:type="spellStart"/>
      <w:r>
        <w:t>Bibilothek</w:t>
      </w:r>
      <w:proofErr w:type="spellEnd"/>
      <w:r>
        <w:t xml:space="preserve"> «Math </w:t>
      </w:r>
      <w:proofErr w:type="spellStart"/>
      <w:r>
        <w:t>Numerics</w:t>
      </w:r>
      <w:proofErr w:type="spellEnd"/>
      <w:r>
        <w:t xml:space="preserve">» von .Net. Die einzelnen </w:t>
      </w:r>
      <w:proofErr w:type="spellStart"/>
      <w:r>
        <w:t>Assemblies</w:t>
      </w:r>
      <w:proofErr w:type="spellEnd"/>
      <w:r>
        <w:t xml:space="preserve"> werden weiter unten detaillierter beschrieben.</w:t>
      </w:r>
    </w:p>
    <w:p w:rsidR="009B4001" w:rsidRPr="009B4001" w:rsidRDefault="009B4001" w:rsidP="009B4001"/>
    <w:p w:rsidR="009B4001" w:rsidRPr="009B4001" w:rsidRDefault="009B4001" w:rsidP="009B4001">
      <w:r>
        <w:rPr>
          <w:noProof/>
        </w:rPr>
        <w:drawing>
          <wp:anchor distT="0" distB="0" distL="114300" distR="114300" simplePos="0" relativeHeight="251658240" behindDoc="0" locked="0" layoutInCell="1" allowOverlap="1" wp14:anchorId="132359D3">
            <wp:simplePos x="0" y="0"/>
            <wp:positionH relativeFrom="margin">
              <wp:align>left</wp:align>
            </wp:positionH>
            <wp:positionV relativeFrom="paragraph">
              <wp:posOffset>-198</wp:posOffset>
            </wp:positionV>
            <wp:extent cx="4086225" cy="6096000"/>
            <wp:effectExtent l="0" t="0" r="9525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062" w:rsidRDefault="00024954" w:rsidP="00FD6062">
      <w:pPr>
        <w:pStyle w:val="Heading1"/>
        <w:rPr>
          <w:lang w:val="en-US"/>
        </w:rPr>
      </w:pPr>
      <w:bookmarkStart w:id="13" w:name="_Toc496535189"/>
      <w:r w:rsidRPr="00024954">
        <w:rPr>
          <w:lang w:val="en-US"/>
        </w:rPr>
        <w:lastRenderedPageBreak/>
        <w:t xml:space="preserve">Assembly: </w:t>
      </w:r>
      <w:proofErr w:type="spellStart"/>
      <w:r w:rsidRPr="00024954">
        <w:rPr>
          <w:lang w:val="en-US"/>
        </w:rPr>
        <w:t>ARTA</w:t>
      </w:r>
      <w:r w:rsidR="002143A3">
        <w:rPr>
          <w:lang w:val="en-US"/>
        </w:rPr>
        <w:t>.core</w:t>
      </w:r>
      <w:bookmarkEnd w:id="13"/>
      <w:proofErr w:type="spellEnd"/>
    </w:p>
    <w:p w:rsidR="002143A3" w:rsidRPr="002143A3" w:rsidRDefault="002143A3" w:rsidP="002143A3">
      <w:pPr>
        <w:rPr>
          <w:lang w:val="en-US"/>
        </w:rPr>
      </w:pPr>
      <w:r>
        <w:rPr>
          <w:noProof/>
        </w:rPr>
        <w:drawing>
          <wp:inline distT="0" distB="0" distL="0" distR="0" wp14:anchorId="5EDAECAB" wp14:editId="28DA73BF">
            <wp:extent cx="5760720" cy="3961765"/>
            <wp:effectExtent l="0" t="0" r="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42" w:rsidRDefault="00187D42" w:rsidP="00187D42">
      <w:pPr>
        <w:pStyle w:val="Heading2"/>
        <w:rPr>
          <w:lang w:val="en-US"/>
        </w:rPr>
      </w:pPr>
      <w:bookmarkStart w:id="14" w:name="_Toc496535190"/>
      <w:proofErr w:type="spellStart"/>
      <w:r>
        <w:rPr>
          <w:lang w:val="en-US"/>
        </w:rPr>
        <w:t>Beschreibung</w:t>
      </w:r>
      <w:bookmarkEnd w:id="14"/>
      <w:proofErr w:type="spellEnd"/>
    </w:p>
    <w:p w:rsidR="00D715EB" w:rsidRDefault="00FD6062" w:rsidP="00FD6062">
      <w:r w:rsidRPr="00FD6062">
        <w:t xml:space="preserve">Dieses </w:t>
      </w:r>
      <w:r w:rsidR="009B4001" w:rsidRPr="00FD6062">
        <w:t>Assembly</w:t>
      </w:r>
      <w:r w:rsidRPr="00FD6062">
        <w:t xml:space="preserve"> enthält die nötigen Klassen und Interfaces um den ARTA-Prozess korrekt abzubilden. </w:t>
      </w:r>
      <w:r>
        <w:t xml:space="preserve">Das Assembly ist wiederrum in </w:t>
      </w:r>
      <w:r w:rsidR="009B4001">
        <w:t>mehrere Folder</w:t>
      </w:r>
      <w:r>
        <w:t xml:space="preserve"> unterteilt.</w:t>
      </w:r>
    </w:p>
    <w:p w:rsidR="009B4001" w:rsidRDefault="009B4001" w:rsidP="00FD6062"/>
    <w:p w:rsidR="009B4001" w:rsidRDefault="009B4001" w:rsidP="00FD6062">
      <w:r>
        <w:t xml:space="preserve">Die Struktur orientiert sich stark an der des </w:t>
      </w:r>
      <w:r w:rsidR="008F2B63">
        <w:t>JARTA</w:t>
      </w:r>
      <w:r>
        <w:t xml:space="preserve"> Codes und wurde wenn möglich gleich übernommen.</w:t>
      </w:r>
    </w:p>
    <w:p w:rsidR="00D715EB" w:rsidRDefault="00D715EB" w:rsidP="00D715EB">
      <w:pPr>
        <w:pStyle w:val="Heading2"/>
      </w:pPr>
      <w:bookmarkStart w:id="15" w:name="_Toc496535191"/>
      <w:proofErr w:type="spellStart"/>
      <w:r>
        <w:lastRenderedPageBreak/>
        <w:t>ARTA.core.ch.hsr.arta</w:t>
      </w:r>
      <w:bookmarkEnd w:id="15"/>
      <w:proofErr w:type="spellEnd"/>
    </w:p>
    <w:p w:rsidR="00D715EB" w:rsidRDefault="00E44015" w:rsidP="00D715EB">
      <w:r>
        <w:rPr>
          <w:noProof/>
        </w:rPr>
        <w:drawing>
          <wp:inline distT="0" distB="0" distL="0" distR="0" wp14:anchorId="586B12C2" wp14:editId="289D361B">
            <wp:extent cx="5760720" cy="398716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Heading3"/>
      </w:pPr>
      <w:bookmarkStart w:id="16" w:name="_Toc496535192"/>
      <w:r>
        <w:t>Beschreibung</w:t>
      </w:r>
      <w:bookmarkEnd w:id="16"/>
      <w:r w:rsidR="00FB6D3E">
        <w:t xml:space="preserve"> </w:t>
      </w:r>
    </w:p>
    <w:p w:rsidR="00E94773" w:rsidRDefault="009B4001" w:rsidP="00E94773">
      <w:r>
        <w:t>Dieses Subsystem kümmert sich ausschliesslich um den ARTA Prozess. Mittels zwei Factory Pattern werden Autoregressive</w:t>
      </w:r>
      <w:r w:rsidR="00815E64">
        <w:t>-</w:t>
      </w:r>
      <w:r>
        <w:t xml:space="preserve"> und ARTA Prozesse kreiert. Dieses Pattern findet in Klassenbibliothek</w:t>
      </w:r>
      <w:r w:rsidR="00282471">
        <w:t>en oft gebrauch, da das Projekt flexibler und ausbaufähiger wird.</w:t>
      </w:r>
    </w:p>
    <w:p w:rsidR="00282471" w:rsidRDefault="00282471" w:rsidP="00E94773"/>
    <w:p w:rsidR="00282471" w:rsidRDefault="00282471" w:rsidP="00E94773">
      <w:r>
        <w:t>Der ARTA Prozess unterscheidet zwischen drei Distributionen:</w:t>
      </w:r>
    </w:p>
    <w:p w:rsidR="00282471" w:rsidRDefault="00282471" w:rsidP="00282471">
      <w:pPr>
        <w:pStyle w:val="ListParagraph"/>
        <w:numPr>
          <w:ilvl w:val="0"/>
          <w:numId w:val="32"/>
        </w:numPr>
      </w:pPr>
      <w:r>
        <w:t>Normal</w:t>
      </w:r>
    </w:p>
    <w:p w:rsidR="00282471" w:rsidRDefault="00282471" w:rsidP="00282471">
      <w:pPr>
        <w:pStyle w:val="ListParagraph"/>
        <w:numPr>
          <w:ilvl w:val="0"/>
          <w:numId w:val="32"/>
        </w:numPr>
      </w:pPr>
      <w:r>
        <w:t>Uniform</w:t>
      </w:r>
    </w:p>
    <w:p w:rsidR="00282471" w:rsidRDefault="00282471" w:rsidP="00282471">
      <w:pPr>
        <w:pStyle w:val="ListParagraph"/>
        <w:numPr>
          <w:ilvl w:val="0"/>
          <w:numId w:val="32"/>
        </w:numPr>
      </w:pPr>
      <w:r>
        <w:t>General</w:t>
      </w:r>
    </w:p>
    <w:p w:rsidR="00282471" w:rsidRDefault="00282471" w:rsidP="00282471"/>
    <w:p w:rsidR="00CA501E" w:rsidRPr="00E94773" w:rsidRDefault="00CA501E" w:rsidP="00282471">
      <w:r>
        <w:t xml:space="preserve">Um einen ARTA Prozess zu erzeugen muss der Korrelationskoeffizient </w:t>
      </w:r>
      <w:proofErr w:type="gramStart"/>
      <w:r>
        <w:t>«(</w:t>
      </w:r>
      <w:proofErr w:type="gramEnd"/>
      <w:r>
        <w:t>-1;1),(-1,1)» und die Distribution der Methode «</w:t>
      </w:r>
      <w:proofErr w:type="spellStart"/>
      <w:r>
        <w:t>CreateArtaProcess</w:t>
      </w:r>
      <w:proofErr w:type="spellEnd"/>
      <w:r>
        <w:t xml:space="preserve">» übergeben werden. Der </w:t>
      </w:r>
      <w:proofErr w:type="spellStart"/>
      <w:r>
        <w:t>ArtaProcess</w:t>
      </w:r>
      <w:proofErr w:type="spellEnd"/>
      <w:r>
        <w:t xml:space="preserve"> generiert die Zufallszahlen</w:t>
      </w:r>
      <w:r w:rsidR="00815E64">
        <w:t xml:space="preserve"> einzeln</w:t>
      </w:r>
      <w:r>
        <w:t xml:space="preserve"> mittels der Methode «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)». </w:t>
      </w:r>
    </w:p>
    <w:p w:rsidR="00D715EB" w:rsidRDefault="00D715EB" w:rsidP="00D715EB">
      <w:pPr>
        <w:pStyle w:val="Heading2"/>
      </w:pPr>
      <w:bookmarkStart w:id="17" w:name="_Toc496535193"/>
      <w:proofErr w:type="spellStart"/>
      <w:r>
        <w:lastRenderedPageBreak/>
        <w:t>ARTA.core.ch.hsr.fitting</w:t>
      </w:r>
      <w:bookmarkEnd w:id="17"/>
      <w:proofErr w:type="spellEnd"/>
    </w:p>
    <w:p w:rsidR="00860B26" w:rsidRDefault="004A0DAD" w:rsidP="00860B26">
      <w:r>
        <w:rPr>
          <w:noProof/>
        </w:rPr>
        <w:drawing>
          <wp:inline distT="0" distB="0" distL="0" distR="0" wp14:anchorId="02FF0793" wp14:editId="24A14479">
            <wp:extent cx="5760720" cy="257048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Heading3"/>
      </w:pPr>
      <w:bookmarkStart w:id="18" w:name="_Toc496535194"/>
      <w:r>
        <w:t>Beschreibung</w:t>
      </w:r>
      <w:bookmarkEnd w:id="18"/>
    </w:p>
    <w:p w:rsidR="00E94773" w:rsidRPr="00860B26" w:rsidRDefault="000627D0" w:rsidP="00860B26">
      <w:r>
        <w:t xml:space="preserve">Dieses Subsystem bietet Methoden zur Schätzung der erwarteten Autokorrelationen eines ARTA-Prozesses, des </w:t>
      </w:r>
      <w:r w:rsidR="00794F9B">
        <w:t>zugrundeliegenden</w:t>
      </w:r>
      <w:r>
        <w:t xml:space="preserve"> autoregressiven Prozesses und der im ARTA-Prozess verwendeten Verteilung. Diese Schätzung beruht auf der Gauss-</w:t>
      </w:r>
      <w:proofErr w:type="spellStart"/>
      <w:r>
        <w:t>Kronrod</w:t>
      </w:r>
      <w:proofErr w:type="spellEnd"/>
      <w:r>
        <w:t>-Quadraturregel.</w:t>
      </w:r>
    </w:p>
    <w:p w:rsidR="00D715EB" w:rsidRDefault="00D715EB" w:rsidP="00D715EB">
      <w:pPr>
        <w:pStyle w:val="Heading2"/>
      </w:pPr>
      <w:bookmarkStart w:id="19" w:name="_Toc496535195"/>
      <w:proofErr w:type="spellStart"/>
      <w:r>
        <w:t>ARTA.core.ch.hsr.test</w:t>
      </w:r>
      <w:bookmarkEnd w:id="19"/>
      <w:proofErr w:type="spellEnd"/>
    </w:p>
    <w:p w:rsidR="00F342EE" w:rsidRDefault="00F342EE" w:rsidP="00F342EE">
      <w:r>
        <w:rPr>
          <w:noProof/>
        </w:rPr>
        <w:drawing>
          <wp:inline distT="0" distB="0" distL="0" distR="0" wp14:anchorId="2F48BB4B" wp14:editId="62351DD3">
            <wp:extent cx="5010150" cy="25431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77C">
        <w:t xml:space="preserve"> </w:t>
      </w:r>
    </w:p>
    <w:p w:rsidR="00E94773" w:rsidRDefault="00E94773" w:rsidP="00E94773">
      <w:pPr>
        <w:pStyle w:val="Heading3"/>
      </w:pPr>
      <w:bookmarkStart w:id="20" w:name="_Toc496535196"/>
      <w:r>
        <w:lastRenderedPageBreak/>
        <w:t>Beschreibung</w:t>
      </w:r>
      <w:bookmarkEnd w:id="20"/>
    </w:p>
    <w:p w:rsidR="00D715EB" w:rsidRDefault="00D715EB" w:rsidP="00D715EB">
      <w:pPr>
        <w:pStyle w:val="Heading2"/>
      </w:pPr>
      <w:bookmarkStart w:id="21" w:name="_Toc496535197"/>
      <w:proofErr w:type="spellStart"/>
      <w:r>
        <w:t>ARTA.core.ch.hsr.util</w:t>
      </w:r>
      <w:bookmarkEnd w:id="21"/>
      <w:proofErr w:type="spellEnd"/>
    </w:p>
    <w:p w:rsidR="00B33271" w:rsidRDefault="00B33271" w:rsidP="00B33271">
      <w:r>
        <w:rPr>
          <w:noProof/>
        </w:rPr>
        <w:drawing>
          <wp:inline distT="0" distB="0" distL="0" distR="0" wp14:anchorId="6C1816C1" wp14:editId="778EBD8B">
            <wp:extent cx="5760720" cy="23317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Heading3"/>
      </w:pPr>
      <w:bookmarkStart w:id="22" w:name="_Toc496535198"/>
      <w:r>
        <w:t>Beschreibung</w:t>
      </w:r>
      <w:bookmarkEnd w:id="22"/>
    </w:p>
    <w:p w:rsidR="00E94773" w:rsidRPr="00B33271" w:rsidRDefault="00FC00CA" w:rsidP="00B33271">
      <w:r>
        <w:t xml:space="preserve">Dieses Subsystem bietet hilfreiche Klassen die für den ARTA Prozess nötig sind. Die Klasse Format bietet zum Beispiel diverse Konstanten und Formatvorlagen für Darstellungen von Datentypen. Die </w:t>
      </w:r>
      <w:proofErr w:type="spellStart"/>
      <w:r>
        <w:t>DoubleHistory</w:t>
      </w:r>
      <w:proofErr w:type="spellEnd"/>
      <w:r>
        <w:t xml:space="preserve"> imitiert </w:t>
      </w:r>
      <w:r w:rsidR="008F2B63">
        <w:t>ein Stack</w:t>
      </w:r>
      <w:r>
        <w:t xml:space="preserve"> und verwaltet jeweils einen Double Array. </w:t>
      </w:r>
    </w:p>
    <w:p w:rsidR="00D715EB" w:rsidRDefault="00D715EB" w:rsidP="00D715EB">
      <w:pPr>
        <w:pStyle w:val="Heading2"/>
      </w:pPr>
      <w:bookmarkStart w:id="23" w:name="_Toc496535199"/>
      <w:proofErr w:type="spellStart"/>
      <w:r>
        <w:t>ARTA.core.ch.hsr.math</w:t>
      </w:r>
      <w:bookmarkEnd w:id="23"/>
      <w:proofErr w:type="spellEnd"/>
    </w:p>
    <w:p w:rsidR="00F3545D" w:rsidRDefault="00F3545D" w:rsidP="00F3545D">
      <w:r>
        <w:rPr>
          <w:noProof/>
        </w:rPr>
        <w:drawing>
          <wp:inline distT="0" distB="0" distL="0" distR="0" wp14:anchorId="7F2E5EE6" wp14:editId="0709D4DB">
            <wp:extent cx="5743575" cy="16764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73" w:rsidRDefault="00E94773" w:rsidP="00E94773">
      <w:pPr>
        <w:pStyle w:val="Heading3"/>
      </w:pPr>
      <w:bookmarkStart w:id="24" w:name="_Toc496535200"/>
      <w:r>
        <w:t>Beschreibung</w:t>
      </w:r>
      <w:bookmarkEnd w:id="24"/>
    </w:p>
    <w:p w:rsidR="00794F9B" w:rsidRPr="00F342EE" w:rsidRDefault="00794F9B" w:rsidP="00794F9B">
      <w:r>
        <w:t>Dieses Subsystem bietet weitere</w:t>
      </w:r>
      <w:r w:rsidR="00FC00CA">
        <w:t xml:space="preserve"> mathematische</w:t>
      </w:r>
      <w:r>
        <w:t xml:space="preserve"> Klassen an, die in der externen Bibliothek nicht vorhanden sind aber für den ARTA-Prozess unabdingbar sind.</w:t>
      </w:r>
      <w:r w:rsidR="003C246F">
        <w:t xml:space="preserve"> </w:t>
      </w:r>
      <w:bookmarkStart w:id="25" w:name="_GoBack"/>
      <w:bookmarkEnd w:id="25"/>
    </w:p>
    <w:p w:rsidR="00E94773" w:rsidRPr="00F3545D" w:rsidRDefault="00E94773" w:rsidP="00F3545D"/>
    <w:p w:rsidR="005B637E" w:rsidRDefault="00024954" w:rsidP="005B637E">
      <w:pPr>
        <w:pStyle w:val="Heading1"/>
        <w:rPr>
          <w:lang w:val="en-US"/>
        </w:rPr>
      </w:pPr>
      <w:bookmarkStart w:id="26" w:name="_Toc496535201"/>
      <w:proofErr w:type="spellStart"/>
      <w:proofErr w:type="gramStart"/>
      <w:r w:rsidRPr="00024954">
        <w:rPr>
          <w:lang w:val="en-US"/>
        </w:rPr>
        <w:t>Assembly:</w:t>
      </w:r>
      <w:r w:rsidR="005B637E">
        <w:rPr>
          <w:lang w:val="en-US"/>
        </w:rPr>
        <w:t>ARTA</w:t>
      </w:r>
      <w:r w:rsidR="007E21C1">
        <w:rPr>
          <w:lang w:val="en-US"/>
        </w:rPr>
        <w:t>.</w:t>
      </w:r>
      <w:r w:rsidR="005B637E">
        <w:rPr>
          <w:lang w:val="en-US"/>
        </w:rPr>
        <w:t>simio</w:t>
      </w:r>
      <w:bookmarkEnd w:id="26"/>
      <w:proofErr w:type="spellEnd"/>
      <w:proofErr w:type="gramEnd"/>
    </w:p>
    <w:p w:rsidR="009251AA" w:rsidRPr="008F2B63" w:rsidRDefault="009251AA" w:rsidP="009251AA">
      <w:r w:rsidRPr="008F2B63">
        <w:t>Dieses Assembly regelt die Integration in Simio und wird erst in der Konzeptionsphase 2 bearbeitet</w:t>
      </w:r>
      <w:r w:rsidR="003B0B4C" w:rsidRPr="008F2B63">
        <w:t>.</w:t>
      </w:r>
    </w:p>
    <w:p w:rsidR="00187D42" w:rsidRPr="00187D42" w:rsidRDefault="00187D42" w:rsidP="00187D42">
      <w:pPr>
        <w:pStyle w:val="Heading2"/>
        <w:rPr>
          <w:lang w:val="en-US"/>
        </w:rPr>
      </w:pPr>
      <w:bookmarkStart w:id="27" w:name="_Toc496535202"/>
      <w:proofErr w:type="spellStart"/>
      <w:r>
        <w:rPr>
          <w:lang w:val="en-US"/>
        </w:rPr>
        <w:t>Beschreibung</w:t>
      </w:r>
      <w:bookmarkEnd w:id="27"/>
      <w:proofErr w:type="spellEnd"/>
    </w:p>
    <w:p w:rsidR="00024954" w:rsidRDefault="00024954" w:rsidP="00D066F4">
      <w:pPr>
        <w:pStyle w:val="Heading1"/>
        <w:rPr>
          <w:lang w:val="en-US"/>
        </w:rPr>
      </w:pPr>
      <w:bookmarkStart w:id="28" w:name="_Toc496535203"/>
      <w:r w:rsidRPr="00024954">
        <w:rPr>
          <w:lang w:val="en-US"/>
        </w:rPr>
        <w:t xml:space="preserve">Assembly: </w:t>
      </w:r>
      <w:proofErr w:type="spellStart"/>
      <w:r w:rsidR="005B637E">
        <w:rPr>
          <w:lang w:val="en-US"/>
        </w:rPr>
        <w:t>ARTA.statistics</w:t>
      </w:r>
      <w:bookmarkEnd w:id="28"/>
      <w:proofErr w:type="spellEnd"/>
    </w:p>
    <w:p w:rsidR="003B0B4C" w:rsidRPr="008F2B63" w:rsidRDefault="003B0B4C" w:rsidP="003B0B4C">
      <w:r w:rsidRPr="008F2B63">
        <w:t xml:space="preserve">Dieses Assembly prüft den Output von </w:t>
      </w:r>
      <w:proofErr w:type="spellStart"/>
      <w:r w:rsidRPr="008F2B63">
        <w:t>ARTA.core</w:t>
      </w:r>
      <w:proofErr w:type="spellEnd"/>
      <w:r w:rsidRPr="008F2B63">
        <w:t xml:space="preserve"> und wird erst in der Konzeptionsphase 2 bearbeitet.</w:t>
      </w:r>
    </w:p>
    <w:p w:rsidR="00187D42" w:rsidRPr="00187D42" w:rsidRDefault="00187D42" w:rsidP="00187D42">
      <w:pPr>
        <w:pStyle w:val="Heading2"/>
        <w:rPr>
          <w:lang w:val="en-US"/>
        </w:rPr>
      </w:pPr>
      <w:bookmarkStart w:id="29" w:name="_Toc496535204"/>
      <w:proofErr w:type="spellStart"/>
      <w:r>
        <w:rPr>
          <w:lang w:val="en-US"/>
        </w:rPr>
        <w:lastRenderedPageBreak/>
        <w:t>Beschreibung</w:t>
      </w:r>
      <w:bookmarkEnd w:id="29"/>
      <w:proofErr w:type="spellEnd"/>
    </w:p>
    <w:p w:rsidR="00D066F4" w:rsidRPr="00024954" w:rsidRDefault="00D066F4" w:rsidP="00F50CDC">
      <w:pPr>
        <w:rPr>
          <w:lang w:val="en-US"/>
        </w:rPr>
      </w:pPr>
    </w:p>
    <w:sectPr w:rsidR="00D066F4" w:rsidRPr="00024954" w:rsidSect="00C05406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285" w:rsidRDefault="003D4285" w:rsidP="00C35BC8">
      <w:r>
        <w:separator/>
      </w:r>
    </w:p>
  </w:endnote>
  <w:endnote w:type="continuationSeparator" w:id="0">
    <w:p w:rsidR="003D4285" w:rsidRDefault="003D4285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7F6" w:rsidRPr="00FD5087" w:rsidRDefault="004417F6" w:rsidP="00EF3B9E">
    <w:pPr>
      <w:pStyle w:val="Footer"/>
      <w:tabs>
        <w:tab w:val="clear" w:pos="4536"/>
        <w:tab w:val="center" w:pos="5387"/>
      </w:tabs>
      <w:rPr>
        <w:color w:val="808080" w:themeColor="background1" w:themeShade="80"/>
      </w:rPr>
    </w:pPr>
    <w:r w:rsidRPr="00EA6A88">
      <w:rPr>
        <w:color w:val="808080" w:themeColor="background1" w:themeShade="80"/>
      </w:rPr>
      <w:fldChar w:fldCharType="begin"/>
    </w:r>
    <w:r w:rsidRPr="00EA6A88">
      <w:rPr>
        <w:color w:val="808080" w:themeColor="background1" w:themeShade="80"/>
      </w:rPr>
      <w:instrText xml:space="preserve"> PAGE   \* MERGEFORMAT </w:instrText>
    </w:r>
    <w:r w:rsidRPr="00EA6A88">
      <w:rPr>
        <w:color w:val="808080" w:themeColor="background1" w:themeShade="80"/>
      </w:rPr>
      <w:fldChar w:fldCharType="separate"/>
    </w:r>
    <w:r w:rsidR="000E5B68">
      <w:rPr>
        <w:noProof/>
        <w:color w:val="808080" w:themeColor="background1" w:themeShade="80"/>
      </w:rPr>
      <w:t>6</w:t>
    </w:r>
    <w:r w:rsidRPr="00EA6A88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 w:rsidR="00BA7CAF">
      <w:rPr>
        <w:noProof/>
        <w:color w:val="808080" w:themeColor="background1" w:themeShade="80"/>
      </w:rPr>
      <w:t>Document1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285" w:rsidRDefault="003D4285" w:rsidP="00C35BC8">
      <w:r>
        <w:separator/>
      </w:r>
    </w:p>
  </w:footnote>
  <w:footnote w:type="continuationSeparator" w:id="0">
    <w:p w:rsidR="003D4285" w:rsidRDefault="003D4285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670"/>
      <w:gridCol w:w="1842"/>
    </w:tblGrid>
    <w:tr w:rsidR="004417F6" w:rsidRPr="002E1CF7" w:rsidTr="00072744">
      <w:trPr>
        <w:cantSplit/>
      </w:trPr>
      <w:tc>
        <w:tcPr>
          <w:tcW w:w="2197" w:type="dxa"/>
        </w:tcPr>
        <w:p w:rsidR="004417F6" w:rsidRPr="002E1CF7" w:rsidRDefault="004417F6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150B9029" wp14:editId="22A4C7EB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:rsidR="004417F6" w:rsidRPr="00072744" w:rsidRDefault="004417F6" w:rsidP="00072744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4417F6" w:rsidRPr="00072744" w:rsidRDefault="004417F6" w:rsidP="00B72FF4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659809609"/>
            <w:docPartObj>
              <w:docPartGallery w:val="Page Numbers (Top of Page)"/>
              <w:docPartUnique/>
            </w:docPartObj>
          </w:sdtPr>
          <w:sdtEndPr/>
          <w:sdtContent>
            <w:p w:rsidR="004417F6" w:rsidRPr="002E1CF7" w:rsidRDefault="004417F6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4417F6" w:rsidRPr="002E1CF7" w:rsidRDefault="004417F6" w:rsidP="00F57F25">
          <w:pPr>
            <w:rPr>
              <w:color w:val="808080" w:themeColor="background1" w:themeShade="80"/>
            </w:rPr>
          </w:pPr>
        </w:p>
      </w:tc>
    </w:tr>
  </w:tbl>
  <w:p w:rsidR="004417F6" w:rsidRDefault="00441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F39508F"/>
    <w:multiLevelType w:val="hybridMultilevel"/>
    <w:tmpl w:val="570259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3BD93450"/>
    <w:multiLevelType w:val="hybridMultilevel"/>
    <w:tmpl w:val="41B40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5456"/>
    <w:multiLevelType w:val="multilevel"/>
    <w:tmpl w:val="6194EFEC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9F504B2"/>
    <w:multiLevelType w:val="hybridMultilevel"/>
    <w:tmpl w:val="BBC894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277EA"/>
    <w:multiLevelType w:val="hybridMultilevel"/>
    <w:tmpl w:val="BD76CFCA"/>
    <w:lvl w:ilvl="0" w:tplc="BCB05B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0015D"/>
    <w:multiLevelType w:val="hybridMultilevel"/>
    <w:tmpl w:val="B8B471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32CB2"/>
    <w:multiLevelType w:val="hybridMultilevel"/>
    <w:tmpl w:val="AA88BA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3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</w:num>
  <w:num w:numId="28">
    <w:abstractNumId w:val="9"/>
  </w:num>
  <w:num w:numId="29">
    <w:abstractNumId w:val="8"/>
  </w:num>
  <w:num w:numId="30">
    <w:abstractNumId w:val="6"/>
  </w:num>
  <w:num w:numId="31">
    <w:abstractNumId w:val="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AF"/>
    <w:rsid w:val="00001164"/>
    <w:rsid w:val="00014740"/>
    <w:rsid w:val="00024245"/>
    <w:rsid w:val="00024954"/>
    <w:rsid w:val="00033B03"/>
    <w:rsid w:val="000627D0"/>
    <w:rsid w:val="00072744"/>
    <w:rsid w:val="00075DBD"/>
    <w:rsid w:val="00092317"/>
    <w:rsid w:val="000C2EE1"/>
    <w:rsid w:val="000C53DA"/>
    <w:rsid w:val="000E57A8"/>
    <w:rsid w:val="000E5B68"/>
    <w:rsid w:val="00101CCF"/>
    <w:rsid w:val="00106751"/>
    <w:rsid w:val="0011699D"/>
    <w:rsid w:val="00122C3F"/>
    <w:rsid w:val="00125763"/>
    <w:rsid w:val="00141397"/>
    <w:rsid w:val="00151020"/>
    <w:rsid w:val="00153F17"/>
    <w:rsid w:val="00187D42"/>
    <w:rsid w:val="001B021F"/>
    <w:rsid w:val="001B5DD4"/>
    <w:rsid w:val="001C7C2A"/>
    <w:rsid w:val="001D2BDE"/>
    <w:rsid w:val="001E0465"/>
    <w:rsid w:val="001E0C6E"/>
    <w:rsid w:val="001E7D93"/>
    <w:rsid w:val="001F47D4"/>
    <w:rsid w:val="00212858"/>
    <w:rsid w:val="002143A3"/>
    <w:rsid w:val="00243F92"/>
    <w:rsid w:val="002546B2"/>
    <w:rsid w:val="00282471"/>
    <w:rsid w:val="002C2EC3"/>
    <w:rsid w:val="002E1CF7"/>
    <w:rsid w:val="002E7E53"/>
    <w:rsid w:val="002F5177"/>
    <w:rsid w:val="00311BDF"/>
    <w:rsid w:val="00355E04"/>
    <w:rsid w:val="00371561"/>
    <w:rsid w:val="0037523B"/>
    <w:rsid w:val="003811AC"/>
    <w:rsid w:val="0038461E"/>
    <w:rsid w:val="00387D7C"/>
    <w:rsid w:val="003964E7"/>
    <w:rsid w:val="003B088B"/>
    <w:rsid w:val="003B0B4C"/>
    <w:rsid w:val="003C246F"/>
    <w:rsid w:val="003D4285"/>
    <w:rsid w:val="003E6664"/>
    <w:rsid w:val="004028E0"/>
    <w:rsid w:val="00405835"/>
    <w:rsid w:val="00415FF7"/>
    <w:rsid w:val="00437337"/>
    <w:rsid w:val="004417F6"/>
    <w:rsid w:val="00456F9C"/>
    <w:rsid w:val="00466484"/>
    <w:rsid w:val="00471668"/>
    <w:rsid w:val="00474AE3"/>
    <w:rsid w:val="0047743A"/>
    <w:rsid w:val="004821AE"/>
    <w:rsid w:val="00495F43"/>
    <w:rsid w:val="004A0DAD"/>
    <w:rsid w:val="004A5C6D"/>
    <w:rsid w:val="004B2C8B"/>
    <w:rsid w:val="004D4498"/>
    <w:rsid w:val="004E418F"/>
    <w:rsid w:val="004F3746"/>
    <w:rsid w:val="00513537"/>
    <w:rsid w:val="00532EED"/>
    <w:rsid w:val="0054723A"/>
    <w:rsid w:val="00550811"/>
    <w:rsid w:val="00576382"/>
    <w:rsid w:val="00577005"/>
    <w:rsid w:val="0059073B"/>
    <w:rsid w:val="005B436F"/>
    <w:rsid w:val="005B637E"/>
    <w:rsid w:val="005C1C8D"/>
    <w:rsid w:val="005E5344"/>
    <w:rsid w:val="005E651B"/>
    <w:rsid w:val="005E7E2E"/>
    <w:rsid w:val="0060345F"/>
    <w:rsid w:val="006034E6"/>
    <w:rsid w:val="00615193"/>
    <w:rsid w:val="00621A1A"/>
    <w:rsid w:val="00624648"/>
    <w:rsid w:val="00664F68"/>
    <w:rsid w:val="00667819"/>
    <w:rsid w:val="00672FE5"/>
    <w:rsid w:val="006864A4"/>
    <w:rsid w:val="006A56AB"/>
    <w:rsid w:val="006B002D"/>
    <w:rsid w:val="006F3E52"/>
    <w:rsid w:val="00705E68"/>
    <w:rsid w:val="0072612F"/>
    <w:rsid w:val="00726C48"/>
    <w:rsid w:val="007335F0"/>
    <w:rsid w:val="00734909"/>
    <w:rsid w:val="00757F6A"/>
    <w:rsid w:val="0076542B"/>
    <w:rsid w:val="00767557"/>
    <w:rsid w:val="007907CA"/>
    <w:rsid w:val="00794F9B"/>
    <w:rsid w:val="007A1BED"/>
    <w:rsid w:val="007D0208"/>
    <w:rsid w:val="007D0D69"/>
    <w:rsid w:val="007E21C1"/>
    <w:rsid w:val="007F58DA"/>
    <w:rsid w:val="007F7E05"/>
    <w:rsid w:val="008012FB"/>
    <w:rsid w:val="00815E64"/>
    <w:rsid w:val="00826A35"/>
    <w:rsid w:val="00860B26"/>
    <w:rsid w:val="0087172F"/>
    <w:rsid w:val="008804AF"/>
    <w:rsid w:val="008D01D1"/>
    <w:rsid w:val="008F2B63"/>
    <w:rsid w:val="008F32AC"/>
    <w:rsid w:val="00900306"/>
    <w:rsid w:val="00900905"/>
    <w:rsid w:val="009234C2"/>
    <w:rsid w:val="009251AA"/>
    <w:rsid w:val="009344F6"/>
    <w:rsid w:val="00964796"/>
    <w:rsid w:val="00966922"/>
    <w:rsid w:val="009739CC"/>
    <w:rsid w:val="00986823"/>
    <w:rsid w:val="00990901"/>
    <w:rsid w:val="009A096C"/>
    <w:rsid w:val="009A450B"/>
    <w:rsid w:val="009B4001"/>
    <w:rsid w:val="009C2301"/>
    <w:rsid w:val="009D1C17"/>
    <w:rsid w:val="009F3424"/>
    <w:rsid w:val="00A2072C"/>
    <w:rsid w:val="00A25FE2"/>
    <w:rsid w:val="00A276B2"/>
    <w:rsid w:val="00A34DFD"/>
    <w:rsid w:val="00A36430"/>
    <w:rsid w:val="00A47174"/>
    <w:rsid w:val="00A85C80"/>
    <w:rsid w:val="00A85F05"/>
    <w:rsid w:val="00A958A1"/>
    <w:rsid w:val="00AB2F77"/>
    <w:rsid w:val="00AB5C56"/>
    <w:rsid w:val="00AD5718"/>
    <w:rsid w:val="00B0527C"/>
    <w:rsid w:val="00B06D98"/>
    <w:rsid w:val="00B11DE7"/>
    <w:rsid w:val="00B20F85"/>
    <w:rsid w:val="00B33271"/>
    <w:rsid w:val="00B43C12"/>
    <w:rsid w:val="00B51490"/>
    <w:rsid w:val="00B72517"/>
    <w:rsid w:val="00B72FF4"/>
    <w:rsid w:val="00B80D45"/>
    <w:rsid w:val="00B860A1"/>
    <w:rsid w:val="00BA7CAF"/>
    <w:rsid w:val="00BC029E"/>
    <w:rsid w:val="00BC0647"/>
    <w:rsid w:val="00BC3A5E"/>
    <w:rsid w:val="00BC5FA9"/>
    <w:rsid w:val="00BD6ECC"/>
    <w:rsid w:val="00BF46C6"/>
    <w:rsid w:val="00BF531F"/>
    <w:rsid w:val="00C05406"/>
    <w:rsid w:val="00C225CB"/>
    <w:rsid w:val="00C35BC8"/>
    <w:rsid w:val="00C559D6"/>
    <w:rsid w:val="00C56671"/>
    <w:rsid w:val="00C6177C"/>
    <w:rsid w:val="00C6781B"/>
    <w:rsid w:val="00C72681"/>
    <w:rsid w:val="00C77A15"/>
    <w:rsid w:val="00C8521E"/>
    <w:rsid w:val="00C87CAE"/>
    <w:rsid w:val="00C949DF"/>
    <w:rsid w:val="00CA501E"/>
    <w:rsid w:val="00CB115E"/>
    <w:rsid w:val="00CC58A4"/>
    <w:rsid w:val="00CF115D"/>
    <w:rsid w:val="00D066F4"/>
    <w:rsid w:val="00D147BB"/>
    <w:rsid w:val="00D24B34"/>
    <w:rsid w:val="00D34E16"/>
    <w:rsid w:val="00D67521"/>
    <w:rsid w:val="00D715EB"/>
    <w:rsid w:val="00D84FD4"/>
    <w:rsid w:val="00DA5688"/>
    <w:rsid w:val="00DD0936"/>
    <w:rsid w:val="00DD36BE"/>
    <w:rsid w:val="00DE282B"/>
    <w:rsid w:val="00E16F3E"/>
    <w:rsid w:val="00E27B0A"/>
    <w:rsid w:val="00E401C7"/>
    <w:rsid w:val="00E42DF7"/>
    <w:rsid w:val="00E44015"/>
    <w:rsid w:val="00E44E4F"/>
    <w:rsid w:val="00E5228E"/>
    <w:rsid w:val="00E57487"/>
    <w:rsid w:val="00E63215"/>
    <w:rsid w:val="00E63362"/>
    <w:rsid w:val="00E7274E"/>
    <w:rsid w:val="00E94773"/>
    <w:rsid w:val="00EA2900"/>
    <w:rsid w:val="00EA357E"/>
    <w:rsid w:val="00EA6A88"/>
    <w:rsid w:val="00EE2342"/>
    <w:rsid w:val="00EF23D7"/>
    <w:rsid w:val="00EF3B9E"/>
    <w:rsid w:val="00F12E8E"/>
    <w:rsid w:val="00F16441"/>
    <w:rsid w:val="00F21B25"/>
    <w:rsid w:val="00F342EE"/>
    <w:rsid w:val="00F3545D"/>
    <w:rsid w:val="00F3797B"/>
    <w:rsid w:val="00F47FC1"/>
    <w:rsid w:val="00F50CDC"/>
    <w:rsid w:val="00F55526"/>
    <w:rsid w:val="00F57F25"/>
    <w:rsid w:val="00F77420"/>
    <w:rsid w:val="00F844D8"/>
    <w:rsid w:val="00FB6D3E"/>
    <w:rsid w:val="00FC00CA"/>
    <w:rsid w:val="00FD5087"/>
    <w:rsid w:val="00FD6062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C4D8040"/>
  <w15:docId w15:val="{F1B7397F-C95E-4C63-950F-135E1317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F531F"/>
    <w:pPr>
      <w:keepNext/>
      <w:numPr>
        <w:ilvl w:val="1"/>
        <w:numId w:val="24"/>
      </w:numPr>
      <w:spacing w:before="240" w:after="60"/>
      <w:outlineLvl w:val="1"/>
    </w:pPr>
    <w:rPr>
      <w:color w:val="548DD4" w:themeColor="text2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BC8"/>
    <w:rPr>
      <w:rFonts w:ascii="Arial" w:hAnsi="Arial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BC8"/>
    <w:rPr>
      <w:rFonts w:ascii="Arial" w:hAnsi="Arial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le">
    <w:name w:val="Title"/>
    <w:basedOn w:val="Normal"/>
    <w:next w:val="Normal"/>
    <w:link w:val="TitleChar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Heading5Char">
    <w:name w:val="Heading 5 Char"/>
    <w:basedOn w:val="DefaultParagraphFont"/>
    <w:link w:val="Heading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TableNormal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B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C35BC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3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F531F"/>
    <w:pPr>
      <w:spacing w:before="120" w:after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C35BC8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72FF4"/>
    <w:rPr>
      <w:color w:val="808080"/>
    </w:rPr>
  </w:style>
  <w:style w:type="paragraph" w:styleId="ListParagraph">
    <w:name w:val="List Paragraph"/>
    <w:basedOn w:val="Normal"/>
    <w:uiPriority w:val="34"/>
    <w:qFormat/>
    <w:rsid w:val="00E42DF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5FA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128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math/index.html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umerics.mathdotnet.com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p\Documents\GitHub\Semesterarbeit-HS-2017-2018\99_Vorlagen\Vorlage_SAI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B0A5BE47-4FFB-409D-B9A2-AB2F4B6E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Vorlage_SAI_Word.dotx</Template>
  <TotalTime>0</TotalTime>
  <Pages>11</Pages>
  <Words>1080</Words>
  <Characters>6806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</dc:creator>
  <cp:lastModifiedBy>Philipp Bütikofer</cp:lastModifiedBy>
  <cp:revision>36</cp:revision>
  <dcterms:created xsi:type="dcterms:W3CDTF">2017-10-13T14:27:00Z</dcterms:created>
  <dcterms:modified xsi:type="dcterms:W3CDTF">2017-10-25T08:19:00Z</dcterms:modified>
</cp:coreProperties>
</file>