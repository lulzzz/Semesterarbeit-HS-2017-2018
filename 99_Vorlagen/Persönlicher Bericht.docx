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8FA" w:rsidRPr="005C48FA" w:rsidRDefault="00B801E0" w:rsidP="005C48FA">
      <w:pPr>
        <w:pStyle w:val="Heading1"/>
      </w:pPr>
      <w:r w:rsidRPr="005C48FA">
        <w:t xml:space="preserve">Persönlicher Bericht – </w:t>
      </w:r>
      <w:r w:rsidR="007668D0">
        <w:t>Anthony Delay</w:t>
      </w:r>
      <w:bookmarkStart w:id="0" w:name="_GoBack"/>
      <w:bookmarkEnd w:id="0"/>
    </w:p>
    <w:p w:rsidR="00CF115D" w:rsidRDefault="005C48FA" w:rsidP="005C48FA">
      <w:pPr>
        <w:pStyle w:val="Heading2"/>
      </w:pPr>
      <w:r>
        <w:t>Zusammenarbeit</w:t>
      </w:r>
    </w:p>
    <w:p w:rsidR="00C23F9F" w:rsidRPr="00C23F9F" w:rsidRDefault="00C23F9F" w:rsidP="00C23F9F">
      <w:pPr>
        <w:pStyle w:val="Heading2"/>
      </w:pPr>
      <w:r>
        <w:t>Vorgehen</w:t>
      </w:r>
    </w:p>
    <w:p w:rsidR="005C48FA" w:rsidRDefault="00B52C79" w:rsidP="005C48FA">
      <w:pPr>
        <w:pStyle w:val="Heading2"/>
      </w:pPr>
      <w:r>
        <w:t>Lerninhalte</w:t>
      </w:r>
    </w:p>
    <w:p w:rsidR="005C48FA" w:rsidRPr="004821AE" w:rsidRDefault="005C48FA" w:rsidP="005C48FA">
      <w:pPr>
        <w:pStyle w:val="Heading2"/>
      </w:pPr>
      <w:r>
        <w:t>Fazit</w:t>
      </w:r>
    </w:p>
    <w:sectPr w:rsidR="005C48FA" w:rsidRPr="004821AE" w:rsidSect="00B801E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01E0" w:rsidRDefault="00B801E0" w:rsidP="00C35BC8">
      <w:r>
        <w:separator/>
      </w:r>
    </w:p>
  </w:endnote>
  <w:endnote w:type="continuationSeparator" w:id="0">
    <w:p w:rsidR="00B801E0" w:rsidRDefault="00B801E0" w:rsidP="00C35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01E0" w:rsidRDefault="00B801E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17F6" w:rsidRPr="00FD5087" w:rsidRDefault="004417F6" w:rsidP="00EF3B9E">
    <w:pPr>
      <w:pStyle w:val="Footer"/>
      <w:tabs>
        <w:tab w:val="clear" w:pos="4536"/>
        <w:tab w:val="center" w:pos="5387"/>
      </w:tabs>
      <w:rPr>
        <w:color w:val="808080" w:themeColor="background1" w:themeShade="80"/>
      </w:rPr>
    </w:pPr>
    <w:r w:rsidRPr="00EA6A88">
      <w:rPr>
        <w:color w:val="808080" w:themeColor="background1" w:themeShade="80"/>
      </w:rPr>
      <w:fldChar w:fldCharType="begin"/>
    </w:r>
    <w:r w:rsidRPr="00EA6A88">
      <w:rPr>
        <w:color w:val="808080" w:themeColor="background1" w:themeShade="80"/>
      </w:rPr>
      <w:instrText xml:space="preserve"> PAGE   \* MERGEFORMAT </w:instrText>
    </w:r>
    <w:r w:rsidRPr="00EA6A88">
      <w:rPr>
        <w:color w:val="808080" w:themeColor="background1" w:themeShade="80"/>
      </w:rPr>
      <w:fldChar w:fldCharType="separate"/>
    </w:r>
    <w:r w:rsidR="007668D0">
      <w:rPr>
        <w:noProof/>
        <w:color w:val="808080" w:themeColor="background1" w:themeShade="80"/>
      </w:rPr>
      <w:t>1</w:t>
    </w:r>
    <w:r w:rsidRPr="00EA6A88">
      <w:rPr>
        <w:noProof/>
        <w:color w:val="808080" w:themeColor="background1" w:themeShade="80"/>
      </w:rPr>
      <w:fldChar w:fldCharType="end"/>
    </w:r>
    <w:r>
      <w:rPr>
        <w:noProof/>
        <w:color w:val="808080" w:themeColor="background1" w:themeShade="80"/>
      </w:rPr>
      <w:tab/>
    </w:r>
    <w:r>
      <w:rPr>
        <w:noProof/>
        <w:color w:val="808080" w:themeColor="background1" w:themeShade="80"/>
      </w:rPr>
      <w:tab/>
    </w:r>
    <w:r>
      <w:rPr>
        <w:noProof/>
        <w:color w:val="808080" w:themeColor="background1" w:themeShade="80"/>
      </w:rPr>
      <w:fldChar w:fldCharType="begin"/>
    </w:r>
    <w:r>
      <w:rPr>
        <w:noProof/>
        <w:color w:val="808080" w:themeColor="background1" w:themeShade="80"/>
      </w:rPr>
      <w:instrText xml:space="preserve"> FILENAME \* MERGEFORMAT </w:instrText>
    </w:r>
    <w:r>
      <w:rPr>
        <w:noProof/>
        <w:color w:val="808080" w:themeColor="background1" w:themeShade="80"/>
      </w:rPr>
      <w:fldChar w:fldCharType="separate"/>
    </w:r>
    <w:r w:rsidR="00B801E0">
      <w:rPr>
        <w:noProof/>
        <w:color w:val="808080" w:themeColor="background1" w:themeShade="80"/>
      </w:rPr>
      <w:t>Document2</w:t>
    </w:r>
    <w:r>
      <w:rPr>
        <w:noProof/>
        <w:color w:val="808080" w:themeColor="background1" w:themeShade="8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01E0" w:rsidRDefault="00B801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01E0" w:rsidRDefault="00B801E0" w:rsidP="00C35BC8">
      <w:r>
        <w:separator/>
      </w:r>
    </w:p>
  </w:footnote>
  <w:footnote w:type="continuationSeparator" w:id="0">
    <w:p w:rsidR="00B801E0" w:rsidRDefault="00B801E0" w:rsidP="00C35B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01E0" w:rsidRDefault="00B801E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09" w:type="dxa"/>
      <w:tblBorders>
        <w:bottom w:val="single" w:sz="6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97"/>
      <w:gridCol w:w="5670"/>
      <w:gridCol w:w="1842"/>
    </w:tblGrid>
    <w:tr w:rsidR="004417F6" w:rsidRPr="002E1CF7" w:rsidTr="00072744">
      <w:trPr>
        <w:cantSplit/>
      </w:trPr>
      <w:tc>
        <w:tcPr>
          <w:tcW w:w="2197" w:type="dxa"/>
        </w:tcPr>
        <w:p w:rsidR="004417F6" w:rsidRPr="002E1CF7" w:rsidRDefault="004417F6" w:rsidP="00F57F25">
          <w:pPr>
            <w:rPr>
              <w:color w:val="808080" w:themeColor="background1" w:themeShade="80"/>
              <w:sz w:val="52"/>
            </w:rPr>
          </w:pPr>
          <w:r>
            <w:rPr>
              <w:noProof/>
              <w:lang w:eastAsia="de-CH"/>
            </w:rPr>
            <w:drawing>
              <wp:inline distT="0" distB="0" distL="0" distR="0" wp14:anchorId="150B9029" wp14:editId="22A4C7EB">
                <wp:extent cx="1035170" cy="405618"/>
                <wp:effectExtent l="0" t="0" r="0" b="0"/>
                <wp:docPr id="1" name="Bild 1" descr="HSR_Logo_RGB_3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HSR_Logo_RGB_3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2290" cy="416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0" w:type="dxa"/>
        </w:tcPr>
        <w:p w:rsidR="004417F6" w:rsidRPr="00072744" w:rsidRDefault="004417F6" w:rsidP="00072744">
          <w:pPr>
            <w:rPr>
              <w:color w:val="808080" w:themeColor="background1" w:themeShade="80"/>
            </w:rPr>
          </w:pPr>
          <w:r w:rsidRPr="00072744">
            <w:rPr>
              <w:color w:val="808080" w:themeColor="background1" w:themeShade="80"/>
            </w:rPr>
            <w:t>Studienarbeit: Entwicklung einer Klassenbibliothek zur Erzeugung autokorrelierter Zufallszahlen</w:t>
          </w:r>
        </w:p>
        <w:p w:rsidR="004417F6" w:rsidRPr="00072744" w:rsidRDefault="004417F6" w:rsidP="00B72FF4">
          <w:pPr>
            <w:rPr>
              <w:b/>
              <w:color w:val="808080" w:themeColor="background1" w:themeShade="80"/>
            </w:rPr>
          </w:pPr>
        </w:p>
      </w:tc>
      <w:tc>
        <w:tcPr>
          <w:tcW w:w="1842" w:type="dxa"/>
        </w:tcPr>
        <w:sdt>
          <w:sdtPr>
            <w:rPr>
              <w:color w:val="808080" w:themeColor="background1" w:themeShade="80"/>
              <w:lang w:val="de-DE"/>
            </w:rPr>
            <w:id w:val="659809609"/>
            <w:docPartObj>
              <w:docPartGallery w:val="Page Numbers (Top of Page)"/>
              <w:docPartUnique/>
            </w:docPartObj>
          </w:sdtPr>
          <w:sdtEndPr/>
          <w:sdtContent>
            <w:p w:rsidR="004417F6" w:rsidRPr="002E1CF7" w:rsidRDefault="004417F6">
              <w:pPr>
                <w:rPr>
                  <w:color w:val="808080" w:themeColor="background1" w:themeShade="80"/>
                  <w:lang w:val="de-DE"/>
                </w:rPr>
              </w:pPr>
              <w:r>
                <w:rPr>
                  <w:color w:val="808080" w:themeColor="background1" w:themeShade="80"/>
                  <w:lang w:val="de-DE"/>
                </w:rPr>
                <w:t>26.09.2017</w:t>
              </w:r>
            </w:p>
          </w:sdtContent>
        </w:sdt>
        <w:p w:rsidR="004417F6" w:rsidRPr="002E1CF7" w:rsidRDefault="004417F6" w:rsidP="00F57F25">
          <w:pPr>
            <w:rPr>
              <w:color w:val="808080" w:themeColor="background1" w:themeShade="80"/>
            </w:rPr>
          </w:pPr>
        </w:p>
      </w:tc>
    </w:tr>
  </w:tbl>
  <w:p w:rsidR="004417F6" w:rsidRDefault="004417F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01E0" w:rsidRDefault="00B801E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05849"/>
    <w:multiLevelType w:val="multilevel"/>
    <w:tmpl w:val="38DA7B60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17AB1F16"/>
    <w:multiLevelType w:val="multilevel"/>
    <w:tmpl w:val="8954EB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2F39508F"/>
    <w:multiLevelType w:val="hybridMultilevel"/>
    <w:tmpl w:val="570259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D7F3B"/>
    <w:multiLevelType w:val="hybridMultilevel"/>
    <w:tmpl w:val="88DAA0A6"/>
    <w:lvl w:ilvl="0" w:tplc="0807000F">
      <w:start w:val="1"/>
      <w:numFmt w:val="decimal"/>
      <w:lvlText w:val="%1."/>
      <w:lvlJc w:val="left"/>
      <w:pPr>
        <w:ind w:left="770" w:hanging="360"/>
      </w:pPr>
    </w:lvl>
    <w:lvl w:ilvl="1" w:tplc="08070019" w:tentative="1">
      <w:start w:val="1"/>
      <w:numFmt w:val="lowerLetter"/>
      <w:lvlText w:val="%2."/>
      <w:lvlJc w:val="left"/>
      <w:pPr>
        <w:ind w:left="1490" w:hanging="360"/>
      </w:pPr>
    </w:lvl>
    <w:lvl w:ilvl="2" w:tplc="0807001B" w:tentative="1">
      <w:start w:val="1"/>
      <w:numFmt w:val="lowerRoman"/>
      <w:lvlText w:val="%3."/>
      <w:lvlJc w:val="right"/>
      <w:pPr>
        <w:ind w:left="2210" w:hanging="180"/>
      </w:pPr>
    </w:lvl>
    <w:lvl w:ilvl="3" w:tplc="0807000F" w:tentative="1">
      <w:start w:val="1"/>
      <w:numFmt w:val="decimal"/>
      <w:lvlText w:val="%4."/>
      <w:lvlJc w:val="left"/>
      <w:pPr>
        <w:ind w:left="2930" w:hanging="360"/>
      </w:pPr>
    </w:lvl>
    <w:lvl w:ilvl="4" w:tplc="08070019" w:tentative="1">
      <w:start w:val="1"/>
      <w:numFmt w:val="lowerLetter"/>
      <w:lvlText w:val="%5."/>
      <w:lvlJc w:val="left"/>
      <w:pPr>
        <w:ind w:left="3650" w:hanging="360"/>
      </w:pPr>
    </w:lvl>
    <w:lvl w:ilvl="5" w:tplc="0807001B" w:tentative="1">
      <w:start w:val="1"/>
      <w:numFmt w:val="lowerRoman"/>
      <w:lvlText w:val="%6."/>
      <w:lvlJc w:val="right"/>
      <w:pPr>
        <w:ind w:left="4370" w:hanging="180"/>
      </w:pPr>
    </w:lvl>
    <w:lvl w:ilvl="6" w:tplc="0807000F" w:tentative="1">
      <w:start w:val="1"/>
      <w:numFmt w:val="decimal"/>
      <w:lvlText w:val="%7."/>
      <w:lvlJc w:val="left"/>
      <w:pPr>
        <w:ind w:left="5090" w:hanging="360"/>
      </w:pPr>
    </w:lvl>
    <w:lvl w:ilvl="7" w:tplc="08070019" w:tentative="1">
      <w:start w:val="1"/>
      <w:numFmt w:val="lowerLetter"/>
      <w:lvlText w:val="%8."/>
      <w:lvlJc w:val="left"/>
      <w:pPr>
        <w:ind w:left="5810" w:hanging="360"/>
      </w:pPr>
    </w:lvl>
    <w:lvl w:ilvl="8" w:tplc="0807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 w15:restartNumberingAfterBreak="0">
    <w:nsid w:val="3BD93450"/>
    <w:multiLevelType w:val="hybridMultilevel"/>
    <w:tmpl w:val="41B403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155456"/>
    <w:multiLevelType w:val="multilevel"/>
    <w:tmpl w:val="1388AAAA"/>
    <w:lvl w:ilvl="0">
      <w:start w:val="1"/>
      <w:numFmt w:val="decimal"/>
      <w:pStyle w:val="Heading1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Heading7"/>
      <w:suff w:val="space"/>
      <w:lvlText w:val="Anhang %7: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7.%8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7.%8.%9 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49F504B2"/>
    <w:multiLevelType w:val="hybridMultilevel"/>
    <w:tmpl w:val="BBC894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20015D"/>
    <w:multiLevelType w:val="hybridMultilevel"/>
    <w:tmpl w:val="B8B471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332CB2"/>
    <w:multiLevelType w:val="hybridMultilevel"/>
    <w:tmpl w:val="AA88BA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3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 w:numId="27">
    <w:abstractNumId w:val="2"/>
  </w:num>
  <w:num w:numId="28">
    <w:abstractNumId w:val="8"/>
  </w:num>
  <w:num w:numId="29">
    <w:abstractNumId w:val="7"/>
  </w:num>
  <w:num w:numId="30">
    <w:abstractNumId w:val="6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1E0"/>
    <w:rsid w:val="00001164"/>
    <w:rsid w:val="00014740"/>
    <w:rsid w:val="00024245"/>
    <w:rsid w:val="00033B03"/>
    <w:rsid w:val="00072744"/>
    <w:rsid w:val="00075DBD"/>
    <w:rsid w:val="00092317"/>
    <w:rsid w:val="000C53DA"/>
    <w:rsid w:val="000E57A8"/>
    <w:rsid w:val="00101CCF"/>
    <w:rsid w:val="00106751"/>
    <w:rsid w:val="0011699D"/>
    <w:rsid w:val="00122C3F"/>
    <w:rsid w:val="00125763"/>
    <w:rsid w:val="00151020"/>
    <w:rsid w:val="00153F17"/>
    <w:rsid w:val="001B5DD4"/>
    <w:rsid w:val="001D2BDE"/>
    <w:rsid w:val="001E0C6E"/>
    <w:rsid w:val="00243F92"/>
    <w:rsid w:val="002546B2"/>
    <w:rsid w:val="00262311"/>
    <w:rsid w:val="002C2EC3"/>
    <w:rsid w:val="002E1CF7"/>
    <w:rsid w:val="002E7E53"/>
    <w:rsid w:val="00311BDF"/>
    <w:rsid w:val="00355E04"/>
    <w:rsid w:val="00371561"/>
    <w:rsid w:val="0037523B"/>
    <w:rsid w:val="003811AC"/>
    <w:rsid w:val="0038461E"/>
    <w:rsid w:val="00387D7C"/>
    <w:rsid w:val="003964E7"/>
    <w:rsid w:val="003B088B"/>
    <w:rsid w:val="003E6664"/>
    <w:rsid w:val="004028E0"/>
    <w:rsid w:val="00405835"/>
    <w:rsid w:val="00415FF7"/>
    <w:rsid w:val="00437337"/>
    <w:rsid w:val="004417F6"/>
    <w:rsid w:val="00456F9C"/>
    <w:rsid w:val="00474AE3"/>
    <w:rsid w:val="0047743A"/>
    <w:rsid w:val="004821AE"/>
    <w:rsid w:val="00495F43"/>
    <w:rsid w:val="004B2C8B"/>
    <w:rsid w:val="004D4498"/>
    <w:rsid w:val="004E418F"/>
    <w:rsid w:val="004F3746"/>
    <w:rsid w:val="00513537"/>
    <w:rsid w:val="00532EED"/>
    <w:rsid w:val="00550811"/>
    <w:rsid w:val="00576382"/>
    <w:rsid w:val="00577005"/>
    <w:rsid w:val="005B436F"/>
    <w:rsid w:val="005C1C8D"/>
    <w:rsid w:val="005C48FA"/>
    <w:rsid w:val="005E5344"/>
    <w:rsid w:val="005E7E2E"/>
    <w:rsid w:val="0060345F"/>
    <w:rsid w:val="006034E6"/>
    <w:rsid w:val="00615193"/>
    <w:rsid w:val="00624648"/>
    <w:rsid w:val="00664F68"/>
    <w:rsid w:val="00667819"/>
    <w:rsid w:val="006864A4"/>
    <w:rsid w:val="006B002D"/>
    <w:rsid w:val="006F3E52"/>
    <w:rsid w:val="00705E68"/>
    <w:rsid w:val="0072612F"/>
    <w:rsid w:val="00726C48"/>
    <w:rsid w:val="007335F0"/>
    <w:rsid w:val="00734909"/>
    <w:rsid w:val="00757F6A"/>
    <w:rsid w:val="007668D0"/>
    <w:rsid w:val="00767557"/>
    <w:rsid w:val="007907CA"/>
    <w:rsid w:val="007A1BED"/>
    <w:rsid w:val="007D0D69"/>
    <w:rsid w:val="007F58DA"/>
    <w:rsid w:val="007F7E05"/>
    <w:rsid w:val="008012FB"/>
    <w:rsid w:val="00826A35"/>
    <w:rsid w:val="0087172F"/>
    <w:rsid w:val="008804AF"/>
    <w:rsid w:val="008D01D1"/>
    <w:rsid w:val="008F32AC"/>
    <w:rsid w:val="009234C2"/>
    <w:rsid w:val="009344F6"/>
    <w:rsid w:val="00964796"/>
    <w:rsid w:val="00966922"/>
    <w:rsid w:val="009739CC"/>
    <w:rsid w:val="00986823"/>
    <w:rsid w:val="00990901"/>
    <w:rsid w:val="009A096C"/>
    <w:rsid w:val="009A450B"/>
    <w:rsid w:val="009D1C17"/>
    <w:rsid w:val="009F3424"/>
    <w:rsid w:val="00A2072C"/>
    <w:rsid w:val="00A25FE2"/>
    <w:rsid w:val="00A34DFD"/>
    <w:rsid w:val="00A36430"/>
    <w:rsid w:val="00A47174"/>
    <w:rsid w:val="00A85C80"/>
    <w:rsid w:val="00A85F05"/>
    <w:rsid w:val="00A958A1"/>
    <w:rsid w:val="00AB2F77"/>
    <w:rsid w:val="00AD5718"/>
    <w:rsid w:val="00B0527C"/>
    <w:rsid w:val="00B06D98"/>
    <w:rsid w:val="00B11DE7"/>
    <w:rsid w:val="00B20F85"/>
    <w:rsid w:val="00B43C12"/>
    <w:rsid w:val="00B51490"/>
    <w:rsid w:val="00B52C79"/>
    <w:rsid w:val="00B72517"/>
    <w:rsid w:val="00B72FF4"/>
    <w:rsid w:val="00B801E0"/>
    <w:rsid w:val="00B80D45"/>
    <w:rsid w:val="00B860A1"/>
    <w:rsid w:val="00BC029E"/>
    <w:rsid w:val="00BC0647"/>
    <w:rsid w:val="00BC3A5E"/>
    <w:rsid w:val="00BC5FA9"/>
    <w:rsid w:val="00BD6ECC"/>
    <w:rsid w:val="00BF531F"/>
    <w:rsid w:val="00C05406"/>
    <w:rsid w:val="00C225CB"/>
    <w:rsid w:val="00C23F9F"/>
    <w:rsid w:val="00C35BC8"/>
    <w:rsid w:val="00C559D6"/>
    <w:rsid w:val="00C56671"/>
    <w:rsid w:val="00C6781B"/>
    <w:rsid w:val="00C72681"/>
    <w:rsid w:val="00C8521E"/>
    <w:rsid w:val="00C87CAE"/>
    <w:rsid w:val="00C949DF"/>
    <w:rsid w:val="00CB115E"/>
    <w:rsid w:val="00CC58A4"/>
    <w:rsid w:val="00CF115D"/>
    <w:rsid w:val="00D24B34"/>
    <w:rsid w:val="00D67521"/>
    <w:rsid w:val="00D84FD4"/>
    <w:rsid w:val="00DA5688"/>
    <w:rsid w:val="00DD0936"/>
    <w:rsid w:val="00DD36BE"/>
    <w:rsid w:val="00E16F3E"/>
    <w:rsid w:val="00E27B0A"/>
    <w:rsid w:val="00E401C7"/>
    <w:rsid w:val="00E42DF7"/>
    <w:rsid w:val="00E44E4F"/>
    <w:rsid w:val="00E5228E"/>
    <w:rsid w:val="00E57487"/>
    <w:rsid w:val="00E63215"/>
    <w:rsid w:val="00E7274E"/>
    <w:rsid w:val="00EA2900"/>
    <w:rsid w:val="00EA6A88"/>
    <w:rsid w:val="00EE2342"/>
    <w:rsid w:val="00EF23D7"/>
    <w:rsid w:val="00EF3B9E"/>
    <w:rsid w:val="00F0395C"/>
    <w:rsid w:val="00F12E8E"/>
    <w:rsid w:val="00F16441"/>
    <w:rsid w:val="00F21B25"/>
    <w:rsid w:val="00F3797B"/>
    <w:rsid w:val="00F47FC1"/>
    <w:rsid w:val="00F50CDC"/>
    <w:rsid w:val="00F57F25"/>
    <w:rsid w:val="00F77420"/>
    <w:rsid w:val="00F844D8"/>
    <w:rsid w:val="00FD5087"/>
    <w:rsid w:val="00FE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;"/>
  <w15:docId w15:val="{F0C7F736-857E-485F-9198-7C793362C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BF531F"/>
    <w:pPr>
      <w:keepNext/>
      <w:numPr>
        <w:numId w:val="24"/>
      </w:numPr>
      <w:spacing w:before="240" w:after="60"/>
      <w:outlineLvl w:val="0"/>
    </w:pPr>
    <w:rPr>
      <w:b/>
      <w:color w:val="548DD4" w:themeColor="text2" w:themeTint="99"/>
      <w:kern w:val="28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F531F"/>
    <w:pPr>
      <w:keepNext/>
      <w:numPr>
        <w:ilvl w:val="1"/>
        <w:numId w:val="24"/>
      </w:numPr>
      <w:spacing w:before="240" w:after="60"/>
      <w:outlineLvl w:val="1"/>
    </w:pPr>
    <w:rPr>
      <w:color w:val="548DD4" w:themeColor="text2" w:themeTint="99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BF531F"/>
    <w:pPr>
      <w:keepNext/>
      <w:numPr>
        <w:ilvl w:val="2"/>
        <w:numId w:val="24"/>
      </w:numPr>
      <w:spacing w:before="240" w:after="60"/>
      <w:outlineLvl w:val="2"/>
    </w:pPr>
    <w:rPr>
      <w:b/>
      <w:color w:val="548DD4" w:themeColor="text2" w:themeTint="99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Heading8">
    <w:name w:val="heading 8"/>
    <w:basedOn w:val="Normal"/>
    <w:next w:val="Normal"/>
    <w:link w:val="Heading8Char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F531F"/>
    <w:rPr>
      <w:rFonts w:asciiTheme="minorHAnsi" w:hAnsiTheme="minorHAnsi" w:cstheme="minorHAnsi"/>
      <w:b/>
      <w:color w:val="548DD4" w:themeColor="text2" w:themeTint="99"/>
      <w:kern w:val="28"/>
      <w:sz w:val="32"/>
      <w:szCs w:val="32"/>
      <w:lang w:eastAsia="de-DE"/>
    </w:rPr>
  </w:style>
  <w:style w:type="character" w:customStyle="1" w:styleId="Heading2Char">
    <w:name w:val="Heading 2 Char"/>
    <w:link w:val="Heading2"/>
    <w:rsid w:val="00BF531F"/>
    <w:rPr>
      <w:rFonts w:asciiTheme="minorHAnsi" w:hAnsiTheme="minorHAnsi" w:cstheme="minorHAnsi"/>
      <w:color w:val="548DD4" w:themeColor="text2" w:themeTint="99"/>
      <w:sz w:val="32"/>
      <w:szCs w:val="32"/>
      <w:lang w:eastAsia="de-DE"/>
    </w:rPr>
  </w:style>
  <w:style w:type="character" w:customStyle="1" w:styleId="Heading3Char">
    <w:name w:val="Heading 3 Char"/>
    <w:basedOn w:val="DefaultParagraphFont"/>
    <w:link w:val="Heading3"/>
    <w:rsid w:val="00BF531F"/>
    <w:rPr>
      <w:rFonts w:asciiTheme="minorHAnsi" w:hAnsiTheme="minorHAnsi" w:cstheme="minorHAnsi"/>
      <w:b/>
      <w:color w:val="548DD4" w:themeColor="text2" w:themeTint="99"/>
      <w:sz w:val="28"/>
      <w:szCs w:val="28"/>
      <w:lang w:eastAsia="de-DE"/>
    </w:rPr>
  </w:style>
  <w:style w:type="character" w:customStyle="1" w:styleId="Heading4Char">
    <w:name w:val="Heading 4 Char"/>
    <w:basedOn w:val="DefaultParagraphFont"/>
    <w:link w:val="Heading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Header">
    <w:name w:val="header"/>
    <w:basedOn w:val="Normal"/>
    <w:link w:val="HeaderChar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5BC8"/>
    <w:rPr>
      <w:rFonts w:ascii="Arial" w:hAnsi="Arial"/>
      <w:szCs w:val="24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BC8"/>
    <w:rPr>
      <w:rFonts w:ascii="Arial" w:hAnsi="Arial"/>
      <w:szCs w:val="24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le">
    <w:name w:val="Title"/>
    <w:basedOn w:val="Normal"/>
    <w:next w:val="Normal"/>
    <w:link w:val="TitleChar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Heading5Char">
    <w:name w:val="Heading 5 Char"/>
    <w:basedOn w:val="DefaultParagraphFont"/>
    <w:link w:val="Heading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Heading6Char">
    <w:name w:val="Heading 6 Char"/>
    <w:basedOn w:val="DefaultParagraphFont"/>
    <w:link w:val="Heading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Heading7Char">
    <w:name w:val="Heading 7 Char"/>
    <w:basedOn w:val="DefaultParagraphFont"/>
    <w:link w:val="Heading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Heading8Char">
    <w:name w:val="Heading 8 Char"/>
    <w:basedOn w:val="DefaultParagraphFont"/>
    <w:link w:val="Heading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Heading9Char">
    <w:name w:val="Heading 9 Char"/>
    <w:basedOn w:val="DefaultParagraphFont"/>
    <w:link w:val="Heading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TableNormal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35B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5BC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C35BC8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C35B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BF531F"/>
    <w:pPr>
      <w:spacing w:before="120" w:after="1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C35BC8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B72FF4"/>
    <w:rPr>
      <w:color w:val="808080"/>
    </w:rPr>
  </w:style>
  <w:style w:type="paragraph" w:styleId="ListParagraph">
    <w:name w:val="List Paragraph"/>
    <w:basedOn w:val="Normal"/>
    <w:uiPriority w:val="34"/>
    <w:qFormat/>
    <w:rsid w:val="00E42DF7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C5FA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svm-c113.hsr.ch\pbuetiko\Documents\GitHub\Semesterarbeit-HS-2017-2018\99_Vorlagen\Vorlage_SAI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 xmlns:b="http://schemas.openxmlformats.org/officeDocument/2006/bibliography" xmlns="http://schemas.openxmlformats.org/officeDocument/2006/bibliography">
    <b:Tag>1</b:Tag>
    <b:RefOrder>1</b:RefOrder>
  </b:Source>
</b:Sources>
</file>

<file path=customXml/itemProps1.xml><?xml version="1.0" encoding="utf-8"?>
<ds:datastoreItem xmlns:ds="http://schemas.openxmlformats.org/officeDocument/2006/customXml" ds:itemID="{E48D8AAE-871F-4EDB-931D-58790BAA7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Vorlage_SAI_Word.dotx</Template>
  <TotalTime>0</TotalTime>
  <Pages>1</Pages>
  <Words>10</Words>
  <Characters>69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Bütikofer Philipp</dc:creator>
  <cp:lastModifiedBy>Bütikofer Philipp</cp:lastModifiedBy>
  <cp:revision>7</cp:revision>
  <dcterms:created xsi:type="dcterms:W3CDTF">2017-12-18T08:44:00Z</dcterms:created>
  <dcterms:modified xsi:type="dcterms:W3CDTF">2017-12-18T09:54:00Z</dcterms:modified>
</cp:coreProperties>
</file>