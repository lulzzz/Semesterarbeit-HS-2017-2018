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3D7" w:rsidRDefault="00EF23D7" w:rsidP="00EF23D7">
      <w:pPr>
        <w:pStyle w:val="Heading1"/>
        <w:numPr>
          <w:ilvl w:val="0"/>
          <w:numId w:val="0"/>
        </w:numPr>
      </w:pPr>
      <w:bookmarkStart w:id="0" w:name="_Toc286833037"/>
      <w:bookmarkStart w:id="1" w:name="_Toc494709101"/>
      <w:r>
        <w:t>Änderungsgeschichte</w:t>
      </w:r>
      <w:bookmarkEnd w:id="0"/>
      <w:bookmarkEnd w:id="1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134"/>
        <w:gridCol w:w="5386"/>
        <w:gridCol w:w="1129"/>
      </w:tblGrid>
      <w:tr w:rsidR="00767557" w:rsidRPr="00537D90" w:rsidTr="00A152C2">
        <w:tc>
          <w:tcPr>
            <w:tcW w:w="1413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Datum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Version</w:t>
            </w:r>
          </w:p>
        </w:tc>
        <w:tc>
          <w:tcPr>
            <w:tcW w:w="5386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Änderung</w:t>
            </w:r>
          </w:p>
        </w:tc>
        <w:tc>
          <w:tcPr>
            <w:tcW w:w="1129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Autor</w:t>
            </w:r>
          </w:p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513537" w:rsidTr="00A152C2">
        <w:tc>
          <w:tcPr>
            <w:tcW w:w="1413" w:type="dxa"/>
          </w:tcPr>
          <w:p w:rsidR="00513537" w:rsidRDefault="00513537" w:rsidP="00A152C2"/>
        </w:tc>
        <w:tc>
          <w:tcPr>
            <w:tcW w:w="1134" w:type="dxa"/>
          </w:tcPr>
          <w:p w:rsidR="00513537" w:rsidRDefault="00513537" w:rsidP="00A152C2"/>
        </w:tc>
        <w:tc>
          <w:tcPr>
            <w:tcW w:w="5386" w:type="dxa"/>
          </w:tcPr>
          <w:p w:rsidR="00513537" w:rsidRDefault="00513537" w:rsidP="00A152C2"/>
        </w:tc>
        <w:tc>
          <w:tcPr>
            <w:tcW w:w="1129" w:type="dxa"/>
          </w:tcPr>
          <w:p w:rsidR="00513537" w:rsidRDefault="00513537" w:rsidP="00A152C2"/>
        </w:tc>
      </w:tr>
    </w:tbl>
    <w:p w:rsidR="009F3424" w:rsidRDefault="009F3424" w:rsidP="00C35BC8"/>
    <w:p w:rsidR="00C35BC8" w:rsidRPr="00C35BC8" w:rsidRDefault="00C35BC8" w:rsidP="00C35BC8">
      <w:r w:rsidRPr="00C35BC8">
        <w:br w:type="page"/>
      </w:r>
    </w:p>
    <w:p w:rsidR="00C35BC8" w:rsidRDefault="005514CE" w:rsidP="009234C2">
      <w:pPr>
        <w:pStyle w:val="Heading1"/>
      </w:pPr>
      <w:r>
        <w:lastRenderedPageBreak/>
        <w:t>Literatur</w:t>
      </w:r>
    </w:p>
    <w:p w:rsidR="005514CE" w:rsidRPr="005514CE" w:rsidRDefault="005514CE" w:rsidP="005514CE"/>
    <w:p w:rsidR="00CF115D" w:rsidRDefault="004821F4" w:rsidP="00F50CDC">
      <w:r>
        <w:fldChar w:fldCharType="begin"/>
      </w:r>
      <w:r>
        <w:instrText>ADDIN CITAVI.PLACEHOLDER 5c9e74c2-0166-4b45-9dc3-52870dcff4ae 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MjAxMyBXaW50ZXIgU2ltdWxhdGlvbnMgQ29uZmVyZW5jZSAoV1NDKSAyMDEzKTwvVGV4dD4NCiAgICA8L1RleHRVbml0Pg0KICA8L1RleHRVbml0cz4NCjwvUGxhY2Vob2xkZXI+</w:instrText>
      </w:r>
      <w:r>
        <w:fldChar w:fldCharType="separate"/>
      </w:r>
      <w:bookmarkStart w:id="2" w:name="_CTVP0015c9e74c201664b459dc352870dcff4ae"/>
      <w:r>
        <w:t xml:space="preserve">(2013 Winter </w:t>
      </w:r>
      <w:proofErr w:type="spellStart"/>
      <w:r>
        <w:t>Simulations</w:t>
      </w:r>
      <w:proofErr w:type="spellEnd"/>
      <w:r>
        <w:t xml:space="preserve"> Conference (WSC) 2013)</w:t>
      </w:r>
      <w:bookmarkEnd w:id="2"/>
      <w:r>
        <w:fldChar w:fldCharType="end"/>
      </w:r>
    </w:p>
    <w:p w:rsidR="004821F4" w:rsidRPr="004821F4" w:rsidRDefault="004821F4" w:rsidP="004821F4">
      <w:pPr>
        <w:pStyle w:val="CitaviBibliographyHeading"/>
        <w:rPr>
          <w:lang w:val="en-US"/>
        </w:rPr>
      </w:pPr>
      <w:r>
        <w:fldChar w:fldCharType="begin"/>
      </w:r>
      <w:r>
        <w:instrText>ADDIN CITAVI.BIBLIOGRAPHY 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</w:instrText>
      </w:r>
      <w:r w:rsidRPr="004821F4">
        <w:rPr>
          <w:lang w:val="en-US"/>
        </w:rPr>
        <w:instrText>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</w:instrText>
      </w:r>
      <w:r>
        <w:fldChar w:fldCharType="separate"/>
      </w:r>
      <w:bookmarkStart w:id="3" w:name="_CTVBIBLIOGRAPHY1"/>
      <w:bookmarkEnd w:id="3"/>
      <w:r w:rsidRPr="004821F4">
        <w:rPr>
          <w:lang w:val="en-US"/>
        </w:rPr>
        <w:t>Publication bibliography</w:t>
      </w:r>
    </w:p>
    <w:p w:rsidR="004821F4" w:rsidRPr="004821F4" w:rsidRDefault="004821F4" w:rsidP="004821F4">
      <w:pPr>
        <w:pStyle w:val="CitaviBibliographyEntry"/>
        <w:rPr>
          <w:lang w:val="en-US"/>
        </w:rPr>
      </w:pPr>
      <w:bookmarkStart w:id="4" w:name="_CTVL0011318cd59bcdf4f7a81fefb749469f37c"/>
      <w:r w:rsidRPr="004821F4">
        <w:rPr>
          <w:lang w:val="en-US"/>
        </w:rPr>
        <w:t>2013 Winter Simulations Conference (WSC) (2013). 2013 Winter Simulation Conference - (WSC 2013). Washington, DC, USA, 08.12.2013 - 11.12.2013: IEEE.</w:t>
      </w:r>
    </w:p>
    <w:p w:rsidR="004821F4" w:rsidRPr="004821F4" w:rsidRDefault="004821F4" w:rsidP="004821F4">
      <w:pPr>
        <w:pStyle w:val="CitaviBibliographyEntry"/>
        <w:rPr>
          <w:lang w:val="en-US"/>
        </w:rPr>
      </w:pPr>
      <w:bookmarkStart w:id="5" w:name="_CTVL00189e9f39c6402412eb3b0cc075eed3c19"/>
      <w:bookmarkEnd w:id="4"/>
      <w:r w:rsidRPr="004821F4">
        <w:rPr>
          <w:lang w:val="en-US"/>
        </w:rPr>
        <w:t xml:space="preserve">Biller, </w:t>
      </w:r>
      <w:proofErr w:type="spellStart"/>
      <w:r w:rsidRPr="004821F4">
        <w:rPr>
          <w:lang w:val="en-US"/>
        </w:rPr>
        <w:t>Bahar</w:t>
      </w:r>
      <w:proofErr w:type="spellEnd"/>
      <w:r w:rsidRPr="004821F4">
        <w:rPr>
          <w:lang w:val="en-US"/>
        </w:rPr>
        <w:t xml:space="preserve">; Nelson, Barry L. (2003): Modeling and generating multivariate time-series input processes using a vector autoregressive technique. In </w:t>
      </w:r>
      <w:bookmarkEnd w:id="5"/>
      <w:r w:rsidRPr="004821F4">
        <w:rPr>
          <w:i/>
          <w:lang w:val="en-US"/>
        </w:rPr>
        <w:t xml:space="preserve">ACM Trans. Model. </w:t>
      </w:r>
      <w:proofErr w:type="spellStart"/>
      <w:r w:rsidRPr="004821F4">
        <w:rPr>
          <w:i/>
          <w:lang w:val="en-US"/>
        </w:rPr>
        <w:t>Comput</w:t>
      </w:r>
      <w:proofErr w:type="spellEnd"/>
      <w:r w:rsidRPr="004821F4">
        <w:rPr>
          <w:i/>
          <w:lang w:val="en-US"/>
        </w:rPr>
        <w:t xml:space="preserve">. Simul. </w:t>
      </w:r>
      <w:r w:rsidRPr="004821F4">
        <w:rPr>
          <w:lang w:val="en-US"/>
        </w:rPr>
        <w:t>13 (3), pp. 211–237. DOI: 10.1145/937332.937333.</w:t>
      </w:r>
    </w:p>
    <w:p w:rsidR="004821F4" w:rsidRPr="004821F4" w:rsidRDefault="004821F4" w:rsidP="004821F4">
      <w:pPr>
        <w:pStyle w:val="CitaviBibliographyEntry"/>
        <w:rPr>
          <w:lang w:val="en-US"/>
        </w:rPr>
      </w:pPr>
      <w:bookmarkStart w:id="6" w:name="_CTVL00153ec94cd44e342249773a8627fc10df4"/>
      <w:r w:rsidRPr="004821F4">
        <w:rPr>
          <w:lang w:val="en-US"/>
        </w:rPr>
        <w:t xml:space="preserve">Buchholz, Peter; </w:t>
      </w:r>
      <w:proofErr w:type="spellStart"/>
      <w:r w:rsidRPr="004821F4">
        <w:rPr>
          <w:lang w:val="en-US"/>
        </w:rPr>
        <w:t>Kriege</w:t>
      </w:r>
      <w:proofErr w:type="spellEnd"/>
      <w:r w:rsidRPr="004821F4">
        <w:rPr>
          <w:lang w:val="en-US"/>
        </w:rPr>
        <w:t xml:space="preserve">, Jan (2017): Fitting correlated arrival and service times and related queueing performance. In </w:t>
      </w:r>
      <w:bookmarkEnd w:id="6"/>
      <w:r w:rsidRPr="004821F4">
        <w:rPr>
          <w:i/>
          <w:lang w:val="en-US"/>
        </w:rPr>
        <w:t xml:space="preserve">Queueing </w:t>
      </w:r>
      <w:proofErr w:type="spellStart"/>
      <w:r w:rsidRPr="004821F4">
        <w:rPr>
          <w:i/>
          <w:lang w:val="en-US"/>
        </w:rPr>
        <w:t>Syst</w:t>
      </w:r>
      <w:proofErr w:type="spellEnd"/>
      <w:r w:rsidRPr="004821F4">
        <w:rPr>
          <w:i/>
          <w:lang w:val="en-US"/>
        </w:rPr>
        <w:t xml:space="preserve"> </w:t>
      </w:r>
      <w:r w:rsidRPr="004821F4">
        <w:rPr>
          <w:lang w:val="en-US"/>
        </w:rPr>
        <w:t>85 (3-4), pp. 337–359. DOI: 10.1007/s11134-017-9514-5.</w:t>
      </w:r>
    </w:p>
    <w:p w:rsidR="004821F4" w:rsidRPr="004821F4" w:rsidRDefault="004821F4" w:rsidP="004821F4">
      <w:pPr>
        <w:pStyle w:val="CitaviBibliographyEntry"/>
        <w:rPr>
          <w:lang w:val="en-US"/>
        </w:rPr>
      </w:pPr>
      <w:bookmarkStart w:id="7" w:name="_CTVL0014ea7a2cf7bf245f58c76fba696757025"/>
      <w:r w:rsidRPr="004821F4">
        <w:rPr>
          <w:lang w:val="en-US"/>
        </w:rPr>
        <w:t xml:space="preserve">Chen, Jian; John, </w:t>
      </w:r>
      <w:proofErr w:type="spellStart"/>
      <w:r w:rsidRPr="004821F4">
        <w:rPr>
          <w:lang w:val="en-US"/>
        </w:rPr>
        <w:t>Lizy</w:t>
      </w:r>
      <w:proofErr w:type="spellEnd"/>
      <w:r w:rsidRPr="004821F4">
        <w:rPr>
          <w:lang w:val="en-US"/>
        </w:rPr>
        <w:t xml:space="preserve"> Kurian (2011): Autocorrelation analysis. In </w:t>
      </w:r>
      <w:bookmarkEnd w:id="7"/>
      <w:r w:rsidRPr="004821F4">
        <w:rPr>
          <w:i/>
          <w:lang w:val="en-US"/>
        </w:rPr>
        <w:t xml:space="preserve">SIGMETRICS Perform. </w:t>
      </w:r>
      <w:proofErr w:type="spellStart"/>
      <w:r w:rsidRPr="004821F4">
        <w:rPr>
          <w:i/>
          <w:lang w:val="en-US"/>
        </w:rPr>
        <w:t>Eval</w:t>
      </w:r>
      <w:proofErr w:type="spellEnd"/>
      <w:r w:rsidRPr="004821F4">
        <w:rPr>
          <w:i/>
          <w:lang w:val="en-US"/>
        </w:rPr>
        <w:t xml:space="preserve">. Rev. </w:t>
      </w:r>
      <w:r w:rsidRPr="004821F4">
        <w:rPr>
          <w:lang w:val="en-US"/>
        </w:rPr>
        <w:t>39 (1), p. 345. DOI: 10.1145/2007116.2007169.</w:t>
      </w:r>
    </w:p>
    <w:p w:rsidR="004821F4" w:rsidRPr="004821F4" w:rsidRDefault="004821F4" w:rsidP="004821F4">
      <w:pPr>
        <w:pStyle w:val="CitaviBibliographyEntry"/>
        <w:rPr>
          <w:lang w:val="en-US"/>
        </w:rPr>
      </w:pPr>
      <w:bookmarkStart w:id="8" w:name="_CTVL0019da0295ea5b040048d62bc941e0a8313"/>
      <w:r w:rsidRPr="004821F4">
        <w:rPr>
          <w:lang w:val="en-US"/>
        </w:rPr>
        <w:t xml:space="preserve">Cottam, Joseph A.; </w:t>
      </w:r>
      <w:proofErr w:type="spellStart"/>
      <w:r w:rsidRPr="004821F4">
        <w:rPr>
          <w:lang w:val="en-US"/>
        </w:rPr>
        <w:t>Lumsdaine</w:t>
      </w:r>
      <w:proofErr w:type="spellEnd"/>
      <w:r w:rsidRPr="004821F4">
        <w:rPr>
          <w:lang w:val="en-US"/>
        </w:rPr>
        <w:t xml:space="preserve">, Andrew (2012): Spatial autocorrelation-based information visualization evaluation. In Unknown (Ed.): Proceedings of the 2012 BELIV Workshop on Beyond Time and Errors - Novel Evaluation Methods for Visualization - BELIV '12. </w:t>
      </w:r>
      <w:proofErr w:type="gramStart"/>
      <w:r w:rsidRPr="004821F4">
        <w:rPr>
          <w:lang w:val="en-US"/>
        </w:rPr>
        <w:t>the</w:t>
      </w:r>
      <w:proofErr w:type="gramEnd"/>
      <w:r w:rsidRPr="004821F4">
        <w:rPr>
          <w:lang w:val="en-US"/>
        </w:rPr>
        <w:t xml:space="preserve"> 2012 BELIV Workshop. Seattle, Washington, 14.10.2012 - 15.10.2012. New York, New York, USA: ACM Press, pp. 1–8.</w:t>
      </w:r>
    </w:p>
    <w:p w:rsidR="004821F4" w:rsidRPr="004821F4" w:rsidRDefault="004821F4" w:rsidP="004821F4">
      <w:pPr>
        <w:pStyle w:val="CitaviBibliographyEntry"/>
        <w:rPr>
          <w:lang w:val="en-US"/>
        </w:rPr>
      </w:pPr>
      <w:bookmarkStart w:id="9" w:name="_CTVL0013943480d273a4fdfb6f96073ff9d5dba"/>
      <w:bookmarkEnd w:id="8"/>
      <w:proofErr w:type="spellStart"/>
      <w:r w:rsidRPr="004821F4">
        <w:rPr>
          <w:lang w:val="en-US"/>
        </w:rPr>
        <w:t>Uhlig</w:t>
      </w:r>
      <w:proofErr w:type="spellEnd"/>
      <w:r w:rsidRPr="004821F4">
        <w:rPr>
          <w:lang w:val="en-US"/>
        </w:rPr>
        <w:t xml:space="preserve">, Tobias; Rose, Oliver; Rank, Sebastian (2013): JARTA — A Java library to model and fit Autoregressive-To-Anything processes. </w:t>
      </w:r>
      <w:proofErr w:type="gramStart"/>
      <w:r w:rsidRPr="004821F4">
        <w:rPr>
          <w:lang w:val="en-US"/>
        </w:rPr>
        <w:t>In :</w:t>
      </w:r>
      <w:proofErr w:type="gramEnd"/>
      <w:r w:rsidRPr="004821F4">
        <w:rPr>
          <w:lang w:val="en-US"/>
        </w:rPr>
        <w:t xml:space="preserve"> 2013 Winter Simulations Conference (WSC). 2013 Winter Simulation Conference - (WSC 2013). Washington, DC, USA, 08.12.2013 - 11.12.2013: IEEE, pp. 1203–1211.</w:t>
      </w:r>
    </w:p>
    <w:bookmarkEnd w:id="9"/>
    <w:p w:rsidR="004821F4" w:rsidRDefault="004821F4" w:rsidP="004821F4">
      <w:pPr>
        <w:pStyle w:val="CitaviBibliographyEntry"/>
      </w:pPr>
      <w:r>
        <w:fldChar w:fldCharType="end"/>
      </w:r>
      <w:r>
        <w:fldChar w:fldCharType="begin"/>
      </w:r>
      <w:r w:rsidRPr="004821F4">
        <w:rPr>
          <w:lang w:val="en-US"/>
        </w:rPr>
        <w:instrText>ADDIN CITAVI.PLACEHOLDER 3d4156d5-e3ba-4109-a304-626fb25ef126 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</w:instrText>
      </w:r>
      <w:r>
        <w:instrText>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CaWxsZXIsIE5lbHNvbiAyMDAzKTwvVGV4dD4NCiAgICA8L1RleHRVbml0Pg0KICA8L1RleHRVbml0cz4NCjwvUGxhY2Vob2xkZXI+</w:instrText>
      </w:r>
      <w:r>
        <w:fldChar w:fldCharType="separate"/>
      </w:r>
      <w:bookmarkStart w:id="10" w:name="_CTVP0013d4156d5e3ba4109a304626fb25ef126"/>
      <w:r>
        <w:t>(Biller, Nelson 2003)</w:t>
      </w:r>
      <w:bookmarkEnd w:id="10"/>
      <w:r>
        <w:fldChar w:fldCharType="end"/>
      </w:r>
    </w:p>
    <w:p w:rsidR="004821F4" w:rsidRDefault="004821F4" w:rsidP="004821F4">
      <w:pPr>
        <w:pStyle w:val="CitaviBibliographyEntry"/>
      </w:pPr>
      <w:r>
        <w:fldChar w:fldCharType="begin"/>
      </w:r>
      <w:r>
        <w:instrText>ADDIN CITAVI.PLACEHOLDER c531a548-4914-4b48-b92a-2f213a482285 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EJ1Y2hob2x6LCBLcmllZ2UgMjAxNzsgQ2hlbiwgSm9obiAyMDExOyBDb3R0YW0sIEx1bXNkYWluZSAyMDEyOyBVaGxpZyBldCBhbC4gMjAxMzsgWcO8Y2VzYW4gMjAwMik8L1RleHQ+DQogICAgPC9UZXh0VW5pdD4NCiAgPC9UZXh0VW5pdHM+DQo8L1BsYWNlaG9sZGVyPg==</w:instrText>
      </w:r>
      <w:r>
        <w:fldChar w:fldCharType="separate"/>
      </w:r>
      <w:bookmarkStart w:id="11" w:name="_CTVP001c531a54849144b48b92a2f213a482285"/>
      <w:r>
        <w:t xml:space="preserve">(Buchholz, Kriege 2017; Chen, John 2011; </w:t>
      </w:r>
      <w:proofErr w:type="spellStart"/>
      <w:r>
        <w:t>Cottam</w:t>
      </w:r>
      <w:proofErr w:type="spellEnd"/>
      <w:r>
        <w:t xml:space="preserve">, </w:t>
      </w:r>
      <w:proofErr w:type="spellStart"/>
      <w:r>
        <w:t>Lumsdaine</w:t>
      </w:r>
      <w:proofErr w:type="spellEnd"/>
      <w:r>
        <w:t xml:space="preserve"> 2012; Uhlig et al. 2013; </w:t>
      </w:r>
      <w:proofErr w:type="spellStart"/>
      <w:r>
        <w:t>Yücesan</w:t>
      </w:r>
      <w:proofErr w:type="spellEnd"/>
      <w:r>
        <w:t xml:space="preserve"> 2002)</w:t>
      </w:r>
      <w:bookmarkEnd w:id="11"/>
      <w:r>
        <w:fldChar w:fldCharType="end"/>
      </w:r>
    </w:p>
    <w:p w:rsidR="0061163D" w:rsidRDefault="0061163D" w:rsidP="0061163D">
      <w:hyperlink r:id="rId8" w:history="1">
        <w:r w:rsidRPr="00C6131F">
          <w:rPr>
            <w:rStyle w:val="Hyperlink"/>
            <w:lang w:val="de-DE"/>
          </w:rPr>
          <w:t>Volker Schmidt (2001) Stochastik für Informatiker, Physiker, Chemiker und Wirtschaftswissenschaftler. Vorlesungsskript der Universität Ulm.</w:t>
        </w:r>
      </w:hyperlink>
    </w:p>
    <w:p w:rsidR="0061163D" w:rsidRDefault="0061163D" w:rsidP="004821F4">
      <w:pPr>
        <w:pStyle w:val="CitaviBibliographyEntry"/>
      </w:pPr>
      <w:bookmarkStart w:id="12" w:name="_GoBack"/>
      <w:bookmarkEnd w:id="12"/>
    </w:p>
    <w:p w:rsidR="0061163D" w:rsidRDefault="0061163D" w:rsidP="0061163D">
      <w:hyperlink r:id="rId9" w:history="1">
        <w:r w:rsidRPr="00C17EB7">
          <w:rPr>
            <w:rStyle w:val="Hyperlink"/>
          </w:rPr>
          <w:t>http://www.sgipt.org/wisms/statm/kor/kurkor.htm</w:t>
        </w:r>
      </w:hyperlink>
      <w:r>
        <w:t xml:space="preserve"> </w:t>
      </w:r>
    </w:p>
    <w:p w:rsidR="0061163D" w:rsidRDefault="0061163D" w:rsidP="0061163D">
      <w:r>
        <w:t xml:space="preserve">Internet Publikation für Allgemeine und Integrative Psychotherapie (ISSN 1430-6972) Internet-Erstausgabe, letzte Änderung: 24.10.16 </w:t>
      </w:r>
    </w:p>
    <w:p w:rsidR="0061163D" w:rsidRDefault="0061163D" w:rsidP="0061163D">
      <w:r>
        <w:t xml:space="preserve">Impressum: Diplom-Psychologe Dr. phil. Rudolf </w:t>
      </w:r>
      <w:proofErr w:type="spellStart"/>
      <w:r>
        <w:t>Sponsel</w:t>
      </w:r>
      <w:proofErr w:type="spellEnd"/>
      <w:r>
        <w:t xml:space="preserve"> Stubenlohstr. 20 D-91052 Erlangen</w:t>
      </w:r>
    </w:p>
    <w:p w:rsidR="0061163D" w:rsidRPr="004821AE" w:rsidRDefault="0061163D" w:rsidP="004821F4">
      <w:pPr>
        <w:pStyle w:val="CitaviBibliographyEntry"/>
      </w:pPr>
    </w:p>
    <w:sectPr w:rsidR="0061163D" w:rsidRPr="004821AE" w:rsidSect="00F351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4CE" w:rsidRDefault="005514CE" w:rsidP="00C35BC8">
      <w:r>
        <w:separator/>
      </w:r>
    </w:p>
  </w:endnote>
  <w:endnote w:type="continuationSeparator" w:id="0">
    <w:p w:rsidR="005514CE" w:rsidRDefault="005514CE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1ED" w:rsidRDefault="00F351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7F6" w:rsidRPr="00FD5087" w:rsidRDefault="004417F6" w:rsidP="00EF3B9E">
    <w:pPr>
      <w:pStyle w:val="Footer"/>
      <w:tabs>
        <w:tab w:val="clear" w:pos="4536"/>
        <w:tab w:val="center" w:pos="5387"/>
      </w:tabs>
      <w:rPr>
        <w:color w:val="808080" w:themeColor="background1" w:themeShade="80"/>
      </w:rPr>
    </w:pPr>
    <w:r w:rsidRPr="00EA6A88">
      <w:rPr>
        <w:color w:val="808080" w:themeColor="background1" w:themeShade="80"/>
      </w:rPr>
      <w:fldChar w:fldCharType="begin"/>
    </w:r>
    <w:r w:rsidRPr="00EA6A88">
      <w:rPr>
        <w:color w:val="808080" w:themeColor="background1" w:themeShade="80"/>
      </w:rPr>
      <w:instrText xml:space="preserve"> PAGE   \* MERGEFORMAT </w:instrText>
    </w:r>
    <w:r w:rsidRPr="00EA6A88">
      <w:rPr>
        <w:color w:val="808080" w:themeColor="background1" w:themeShade="80"/>
      </w:rPr>
      <w:fldChar w:fldCharType="separate"/>
    </w:r>
    <w:r w:rsidR="0061163D">
      <w:rPr>
        <w:noProof/>
        <w:color w:val="808080" w:themeColor="background1" w:themeShade="80"/>
      </w:rPr>
      <w:t>1</w:t>
    </w:r>
    <w:r w:rsidRPr="00EA6A88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 w:rsidR="005514CE">
      <w:rPr>
        <w:noProof/>
        <w:color w:val="808080" w:themeColor="background1" w:themeShade="80"/>
      </w:rPr>
      <w:t>Document1</w:t>
    </w:r>
    <w:r>
      <w:rPr>
        <w:noProof/>
        <w:color w:val="808080" w:themeColor="background1" w:themeShade="8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1ED" w:rsidRDefault="00F351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4CE" w:rsidRDefault="005514CE" w:rsidP="00C35BC8">
      <w:r>
        <w:separator/>
      </w:r>
    </w:p>
  </w:footnote>
  <w:footnote w:type="continuationSeparator" w:id="0">
    <w:p w:rsidR="005514CE" w:rsidRDefault="005514CE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1ED" w:rsidRDefault="00F351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5670"/>
      <w:gridCol w:w="1842"/>
    </w:tblGrid>
    <w:tr w:rsidR="004417F6" w:rsidRPr="002E1CF7" w:rsidTr="00072744">
      <w:trPr>
        <w:cantSplit/>
      </w:trPr>
      <w:tc>
        <w:tcPr>
          <w:tcW w:w="2197" w:type="dxa"/>
        </w:tcPr>
        <w:p w:rsidR="004417F6" w:rsidRPr="002E1CF7" w:rsidRDefault="004417F6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150B9029" wp14:editId="22A4C7EB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:rsidR="004417F6" w:rsidRPr="00072744" w:rsidRDefault="004417F6" w:rsidP="00072744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4417F6" w:rsidRPr="00072744" w:rsidRDefault="004417F6" w:rsidP="00B72FF4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659809609"/>
            <w:docPartObj>
              <w:docPartGallery w:val="Page Numbers (Top of Page)"/>
              <w:docPartUnique/>
            </w:docPartObj>
          </w:sdtPr>
          <w:sdtEndPr/>
          <w:sdtContent>
            <w:p w:rsidR="004417F6" w:rsidRPr="002E1CF7" w:rsidRDefault="004417F6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4417F6" w:rsidRPr="002E1CF7" w:rsidRDefault="004417F6" w:rsidP="00F57F25">
          <w:pPr>
            <w:rPr>
              <w:color w:val="808080" w:themeColor="background1" w:themeShade="80"/>
            </w:rPr>
          </w:pPr>
        </w:p>
      </w:tc>
    </w:tr>
  </w:tbl>
  <w:p w:rsidR="004417F6" w:rsidRDefault="004417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1ED" w:rsidRDefault="00F351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F39508F"/>
    <w:multiLevelType w:val="hybridMultilevel"/>
    <w:tmpl w:val="570259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3BD93450"/>
    <w:multiLevelType w:val="hybridMultilevel"/>
    <w:tmpl w:val="41B40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55456"/>
    <w:multiLevelType w:val="multilevel"/>
    <w:tmpl w:val="1388AAAA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9F504B2"/>
    <w:multiLevelType w:val="hybridMultilevel"/>
    <w:tmpl w:val="BBC894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0015D"/>
    <w:multiLevelType w:val="hybridMultilevel"/>
    <w:tmpl w:val="B8B471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32CB2"/>
    <w:multiLevelType w:val="hybridMultilevel"/>
    <w:tmpl w:val="AA88B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3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"/>
  </w:num>
  <w:num w:numId="28">
    <w:abstractNumId w:val="8"/>
  </w:num>
  <w:num w:numId="29">
    <w:abstractNumId w:val="7"/>
  </w:num>
  <w:num w:numId="30">
    <w:abstractNumId w:val="6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CE"/>
    <w:rsid w:val="00001164"/>
    <w:rsid w:val="00014740"/>
    <w:rsid w:val="00024245"/>
    <w:rsid w:val="00033B03"/>
    <w:rsid w:val="00072744"/>
    <w:rsid w:val="00075DBD"/>
    <w:rsid w:val="00092317"/>
    <w:rsid w:val="000C53DA"/>
    <w:rsid w:val="000E57A8"/>
    <w:rsid w:val="00101CCF"/>
    <w:rsid w:val="00106751"/>
    <w:rsid w:val="0011699D"/>
    <w:rsid w:val="00122C3F"/>
    <w:rsid w:val="00125763"/>
    <w:rsid w:val="00151020"/>
    <w:rsid w:val="00153F17"/>
    <w:rsid w:val="001B5DD4"/>
    <w:rsid w:val="001D2BDE"/>
    <w:rsid w:val="001E0C6E"/>
    <w:rsid w:val="00243F92"/>
    <w:rsid w:val="002546B2"/>
    <w:rsid w:val="002C2EC3"/>
    <w:rsid w:val="002E1CF7"/>
    <w:rsid w:val="002E7E53"/>
    <w:rsid w:val="00311BDF"/>
    <w:rsid w:val="00355E04"/>
    <w:rsid w:val="00371561"/>
    <w:rsid w:val="0037523B"/>
    <w:rsid w:val="003811AC"/>
    <w:rsid w:val="0038461E"/>
    <w:rsid w:val="00387D7C"/>
    <w:rsid w:val="003964E7"/>
    <w:rsid w:val="003B088B"/>
    <w:rsid w:val="003E6664"/>
    <w:rsid w:val="004028E0"/>
    <w:rsid w:val="00405835"/>
    <w:rsid w:val="00415FF7"/>
    <w:rsid w:val="00437337"/>
    <w:rsid w:val="004417F6"/>
    <w:rsid w:val="00456F9C"/>
    <w:rsid w:val="00474AE3"/>
    <w:rsid w:val="0047743A"/>
    <w:rsid w:val="004821AE"/>
    <w:rsid w:val="004821F4"/>
    <w:rsid w:val="00495F43"/>
    <w:rsid w:val="004B2C8B"/>
    <w:rsid w:val="004D4498"/>
    <w:rsid w:val="004E418F"/>
    <w:rsid w:val="004F3746"/>
    <w:rsid w:val="00513537"/>
    <w:rsid w:val="00532EED"/>
    <w:rsid w:val="00550811"/>
    <w:rsid w:val="005514CE"/>
    <w:rsid w:val="00576382"/>
    <w:rsid w:val="00577005"/>
    <w:rsid w:val="005B436F"/>
    <w:rsid w:val="005B73CB"/>
    <w:rsid w:val="005C1C8D"/>
    <w:rsid w:val="005E5344"/>
    <w:rsid w:val="005E7E2E"/>
    <w:rsid w:val="0060345F"/>
    <w:rsid w:val="006034E6"/>
    <w:rsid w:val="0061163D"/>
    <w:rsid w:val="00615193"/>
    <w:rsid w:val="00624648"/>
    <w:rsid w:val="00664F68"/>
    <w:rsid w:val="00667819"/>
    <w:rsid w:val="006864A4"/>
    <w:rsid w:val="006B002D"/>
    <w:rsid w:val="006F3E52"/>
    <w:rsid w:val="00705E68"/>
    <w:rsid w:val="0072612F"/>
    <w:rsid w:val="00726C48"/>
    <w:rsid w:val="007335F0"/>
    <w:rsid w:val="00734909"/>
    <w:rsid w:val="00757F6A"/>
    <w:rsid w:val="00767557"/>
    <w:rsid w:val="007907CA"/>
    <w:rsid w:val="007A1BED"/>
    <w:rsid w:val="007D0D69"/>
    <w:rsid w:val="007F58DA"/>
    <w:rsid w:val="007F7E05"/>
    <w:rsid w:val="008012FB"/>
    <w:rsid w:val="00826A35"/>
    <w:rsid w:val="0087172F"/>
    <w:rsid w:val="008804AF"/>
    <w:rsid w:val="008D01D1"/>
    <w:rsid w:val="008F32AC"/>
    <w:rsid w:val="009234C2"/>
    <w:rsid w:val="009344F6"/>
    <w:rsid w:val="00964796"/>
    <w:rsid w:val="00966922"/>
    <w:rsid w:val="009739CC"/>
    <w:rsid w:val="00986823"/>
    <w:rsid w:val="00990901"/>
    <w:rsid w:val="009A096C"/>
    <w:rsid w:val="009A450B"/>
    <w:rsid w:val="009D1C17"/>
    <w:rsid w:val="009F3424"/>
    <w:rsid w:val="00A2072C"/>
    <w:rsid w:val="00A25FE2"/>
    <w:rsid w:val="00A34DFD"/>
    <w:rsid w:val="00A36430"/>
    <w:rsid w:val="00A47174"/>
    <w:rsid w:val="00A85C80"/>
    <w:rsid w:val="00A85F05"/>
    <w:rsid w:val="00A958A1"/>
    <w:rsid w:val="00AB2F77"/>
    <w:rsid w:val="00AD5718"/>
    <w:rsid w:val="00B0527C"/>
    <w:rsid w:val="00B06D98"/>
    <w:rsid w:val="00B11DE7"/>
    <w:rsid w:val="00B20F85"/>
    <w:rsid w:val="00B43C12"/>
    <w:rsid w:val="00B51490"/>
    <w:rsid w:val="00B72517"/>
    <w:rsid w:val="00B72FF4"/>
    <w:rsid w:val="00B80D45"/>
    <w:rsid w:val="00B860A1"/>
    <w:rsid w:val="00BC029E"/>
    <w:rsid w:val="00BC0647"/>
    <w:rsid w:val="00BC3A5E"/>
    <w:rsid w:val="00BC5FA9"/>
    <w:rsid w:val="00BD6ECC"/>
    <w:rsid w:val="00BF531F"/>
    <w:rsid w:val="00C05406"/>
    <w:rsid w:val="00C225CB"/>
    <w:rsid w:val="00C35BC8"/>
    <w:rsid w:val="00C559D6"/>
    <w:rsid w:val="00C56671"/>
    <w:rsid w:val="00C6781B"/>
    <w:rsid w:val="00C72681"/>
    <w:rsid w:val="00C8521E"/>
    <w:rsid w:val="00C87CAE"/>
    <w:rsid w:val="00C949DF"/>
    <w:rsid w:val="00CB115E"/>
    <w:rsid w:val="00CC58A4"/>
    <w:rsid w:val="00CF115D"/>
    <w:rsid w:val="00D24B34"/>
    <w:rsid w:val="00D67521"/>
    <w:rsid w:val="00D84FD4"/>
    <w:rsid w:val="00DA5688"/>
    <w:rsid w:val="00DD0936"/>
    <w:rsid w:val="00DD36BE"/>
    <w:rsid w:val="00E16F3E"/>
    <w:rsid w:val="00E27B0A"/>
    <w:rsid w:val="00E401C7"/>
    <w:rsid w:val="00E42DF7"/>
    <w:rsid w:val="00E44E4F"/>
    <w:rsid w:val="00E5228E"/>
    <w:rsid w:val="00E57487"/>
    <w:rsid w:val="00E63215"/>
    <w:rsid w:val="00E7274E"/>
    <w:rsid w:val="00EA2900"/>
    <w:rsid w:val="00EA6A88"/>
    <w:rsid w:val="00EE2342"/>
    <w:rsid w:val="00EF23D7"/>
    <w:rsid w:val="00EF3B9E"/>
    <w:rsid w:val="00F12E8E"/>
    <w:rsid w:val="00F16441"/>
    <w:rsid w:val="00F21B25"/>
    <w:rsid w:val="00F351ED"/>
    <w:rsid w:val="00F3797B"/>
    <w:rsid w:val="00F47FC1"/>
    <w:rsid w:val="00F50CDC"/>
    <w:rsid w:val="00F57F25"/>
    <w:rsid w:val="00F77420"/>
    <w:rsid w:val="00F844D8"/>
    <w:rsid w:val="00FD5087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5:docId w15:val="{1828B742-FEF7-4860-959B-10258C90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BC8"/>
    <w:rPr>
      <w:rFonts w:ascii="Arial" w:hAnsi="Arial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8"/>
    <w:rPr>
      <w:rFonts w:ascii="Arial" w:hAnsi="Arial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le">
    <w:name w:val="Title"/>
    <w:basedOn w:val="Normal"/>
    <w:next w:val="Normal"/>
    <w:link w:val="TitleChar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Heading5Char">
    <w:name w:val="Heading 5 Char"/>
    <w:basedOn w:val="DefaultParagraphFont"/>
    <w:link w:val="Heading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TableNormal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5B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35BC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BF531F"/>
    <w:pPr>
      <w:spacing w:before="120" w:after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35BC8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72FF4"/>
    <w:rPr>
      <w:color w:val="808080"/>
    </w:rPr>
  </w:style>
  <w:style w:type="paragraph" w:styleId="ListParagraph">
    <w:name w:val="List Paragraph"/>
    <w:basedOn w:val="Normal"/>
    <w:uiPriority w:val="34"/>
    <w:qFormat/>
    <w:rsid w:val="00E42DF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5FA9"/>
    <w:rPr>
      <w:color w:val="808080"/>
      <w:shd w:val="clear" w:color="auto" w:fill="E6E6E6"/>
    </w:rPr>
  </w:style>
  <w:style w:type="paragraph" w:customStyle="1" w:styleId="CitaviBibliographyHeading">
    <w:name w:val="Citavi Bibliography Heading"/>
    <w:basedOn w:val="Normal"/>
    <w:link w:val="CitaviBibliographyHeadingChar"/>
    <w:rsid w:val="004821F4"/>
  </w:style>
  <w:style w:type="character" w:customStyle="1" w:styleId="CitaviBibliographyHeadingChar">
    <w:name w:val="Citavi Bibliography Heading Char"/>
    <w:basedOn w:val="DefaultParagraphFont"/>
    <w:link w:val="CitaviBibliographyHeading"/>
    <w:rsid w:val="004821F4"/>
    <w:rPr>
      <w:rFonts w:asciiTheme="minorHAnsi" w:hAnsiTheme="minorHAnsi" w:cstheme="minorHAnsi"/>
      <w:sz w:val="22"/>
      <w:szCs w:val="22"/>
      <w:lang w:eastAsia="de-DE"/>
    </w:rPr>
  </w:style>
  <w:style w:type="paragraph" w:customStyle="1" w:styleId="CitaviBibliographyEntry">
    <w:name w:val="Citavi Bibliography Entry"/>
    <w:basedOn w:val="Normal"/>
    <w:link w:val="CitaviBibliographyEntryChar"/>
    <w:rsid w:val="004821F4"/>
    <w:pPr>
      <w:spacing w:after="120"/>
    </w:pPr>
  </w:style>
  <w:style w:type="character" w:customStyle="1" w:styleId="CitaviBibliographyEntryChar">
    <w:name w:val="Citavi Bibliography Entry Char"/>
    <w:basedOn w:val="DefaultParagraphFont"/>
    <w:link w:val="CitaviBibliographyEntry"/>
    <w:rsid w:val="004821F4"/>
    <w:rPr>
      <w:rFonts w:asciiTheme="minorHAnsi" w:hAnsiTheme="minorHAnsi" w:cstheme="minorHAnsi"/>
      <w:sz w:val="22"/>
      <w:szCs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ematik.uni-ulm.de/stochastik/lehre/ss01/stochInfWi/vs1/vs1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gipt.org/wisms/statm/kor/kurkor.ht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vm-c113.hsr.ch\pbuetiko\Documents\GitHub\Semesterarbeit-HS-2017-2018\99_Vorlagen\Vorlage_SAI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6ECAE409-BB41-4C92-BA89-8B7F39F2E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Vorlage_SAI_Word.dotx</Template>
  <TotalTime>0</TotalTime>
  <Pages>2</Pages>
  <Words>3939</Words>
  <Characters>24816</Characters>
  <Application>Microsoft Office Word</Application>
  <DocSecurity>0</DocSecurity>
  <Lines>206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Bütikofer Philipp</dc:creator>
  <cp:lastModifiedBy>Bütikofer Philipp</cp:lastModifiedBy>
  <cp:revision>4</cp:revision>
  <dcterms:created xsi:type="dcterms:W3CDTF">2017-10-03T07:18:00Z</dcterms:created>
  <dcterms:modified xsi:type="dcterms:W3CDTF">2017-10-03T07:40:00Z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\\svm-c113.hsr.ch\pbuetiko\Documents\Citavi 5\Projects\SAI17\SAI17.ctv5</vt:lpwstr>
  </property>
  <property fmtid="{D5CDD505-2E9C-101B-9397-08002B2CF9AE}" pid="3" name="CitaviDocumentProperty_7">
    <vt:lpwstr>SAI17</vt:lpwstr>
  </property>
  <property fmtid="{D5CDD505-2E9C-101B-9397-08002B2CF9AE}" pid="4" name="CitaviDocumentProperty_0">
    <vt:lpwstr>9563ff4a-b601-4e5c-b658-cdca4023c4db</vt:lpwstr>
  </property>
  <property fmtid="{D5CDD505-2E9C-101B-9397-08002B2CF9AE}" pid="5" name="CitaviDocumentProperty_1">
    <vt:lpwstr>5.7.0.0</vt:lpwstr>
  </property>
</Properties>
</file>