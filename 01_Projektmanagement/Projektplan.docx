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CB2D68" w14:textId="77777777" w:rsidR="00072744" w:rsidRDefault="00072744" w:rsidP="00072744">
      <w:pPr>
        <w:jc w:val="center"/>
      </w:pPr>
    </w:p>
    <w:p w14:paraId="544744A5" w14:textId="77777777" w:rsidR="00072744" w:rsidRDefault="00072744" w:rsidP="00072744">
      <w:pPr>
        <w:jc w:val="center"/>
      </w:pPr>
    </w:p>
    <w:p w14:paraId="4D2142AF" w14:textId="77777777" w:rsidR="00072744" w:rsidRDefault="00072744" w:rsidP="00072744">
      <w:pPr>
        <w:jc w:val="center"/>
      </w:pPr>
    </w:p>
    <w:p w14:paraId="10081E20" w14:textId="77777777" w:rsidR="00072744" w:rsidRDefault="00072744" w:rsidP="00072744">
      <w:pPr>
        <w:jc w:val="center"/>
      </w:pPr>
    </w:p>
    <w:p w14:paraId="22787058" w14:textId="77777777" w:rsidR="00072744" w:rsidRDefault="00072744" w:rsidP="00072744">
      <w:pPr>
        <w:jc w:val="center"/>
      </w:pPr>
    </w:p>
    <w:p w14:paraId="017A94B9" w14:textId="77777777" w:rsidR="00072744" w:rsidRDefault="00072744" w:rsidP="00072744">
      <w:pPr>
        <w:jc w:val="center"/>
      </w:pPr>
    </w:p>
    <w:p w14:paraId="705FA640" w14:textId="77777777" w:rsidR="00072744" w:rsidRDefault="00072744" w:rsidP="00072744">
      <w:pPr>
        <w:jc w:val="center"/>
      </w:pPr>
    </w:p>
    <w:p w14:paraId="7F024F84" w14:textId="77777777" w:rsidR="00072744" w:rsidRDefault="00072744" w:rsidP="00072744">
      <w:pPr>
        <w:jc w:val="center"/>
        <w:rPr>
          <w:b/>
          <w:sz w:val="28"/>
          <w:szCs w:val="28"/>
        </w:rPr>
      </w:pPr>
    </w:p>
    <w:p w14:paraId="25AF6B2F" w14:textId="77777777" w:rsidR="00072744" w:rsidRDefault="00072744" w:rsidP="00072744">
      <w:pPr>
        <w:jc w:val="center"/>
        <w:rPr>
          <w:b/>
          <w:sz w:val="28"/>
          <w:szCs w:val="28"/>
        </w:rPr>
      </w:pPr>
    </w:p>
    <w:p w14:paraId="55AFA844" w14:textId="77777777" w:rsidR="00072744" w:rsidRDefault="00072744" w:rsidP="00072744">
      <w:pPr>
        <w:jc w:val="center"/>
        <w:rPr>
          <w:b/>
          <w:sz w:val="28"/>
          <w:szCs w:val="28"/>
        </w:rPr>
      </w:pPr>
    </w:p>
    <w:p w14:paraId="4ED70966" w14:textId="77777777" w:rsidR="00072744" w:rsidRDefault="00072744" w:rsidP="00072744">
      <w:pPr>
        <w:jc w:val="center"/>
        <w:rPr>
          <w:b/>
          <w:sz w:val="28"/>
          <w:szCs w:val="28"/>
        </w:rPr>
      </w:pPr>
    </w:p>
    <w:p w14:paraId="2A907FF3" w14:textId="77777777" w:rsidR="00072744" w:rsidRPr="003D57EE" w:rsidRDefault="00072744" w:rsidP="00072744">
      <w:pPr>
        <w:jc w:val="center"/>
        <w:rPr>
          <w:b/>
          <w:sz w:val="28"/>
          <w:szCs w:val="28"/>
        </w:rPr>
      </w:pPr>
    </w:p>
    <w:p w14:paraId="0489445B" w14:textId="30D4511B" w:rsidR="00072744" w:rsidRPr="00072744" w:rsidRDefault="00072744" w:rsidP="00072744">
      <w:pPr>
        <w:pStyle w:val="Title"/>
        <w:rPr>
          <w:color w:val="000000" w:themeColor="text1"/>
        </w:rPr>
      </w:pPr>
      <w:r w:rsidRPr="00072744">
        <w:rPr>
          <w:color w:val="000000" w:themeColor="text1"/>
        </w:rPr>
        <w:t>Entwicklung einer Klassenbibliothek zur Erzeugung autokorrelierter Zufallszahlen</w:t>
      </w:r>
    </w:p>
    <w:p w14:paraId="210FF794" w14:textId="77777777" w:rsidR="00072744" w:rsidRDefault="00072744" w:rsidP="00072744">
      <w:pPr>
        <w:jc w:val="center"/>
        <w:rPr>
          <w:sz w:val="40"/>
          <w:szCs w:val="40"/>
        </w:rPr>
      </w:pPr>
    </w:p>
    <w:p w14:paraId="5C3834FA" w14:textId="0F439287" w:rsidR="00072744" w:rsidRDefault="00072744" w:rsidP="00072744">
      <w:pPr>
        <w:tabs>
          <w:tab w:val="center" w:pos="4536"/>
          <w:tab w:val="left" w:pos="7485"/>
        </w:tabs>
        <w:rPr>
          <w:sz w:val="40"/>
          <w:szCs w:val="40"/>
        </w:rPr>
      </w:pPr>
      <w:r>
        <w:rPr>
          <w:sz w:val="40"/>
          <w:szCs w:val="40"/>
        </w:rPr>
        <w:tab/>
        <w:t>Projektplan</w:t>
      </w:r>
    </w:p>
    <w:p w14:paraId="7C99BC28" w14:textId="77777777" w:rsidR="00072744" w:rsidRDefault="00072744" w:rsidP="00072744">
      <w:pPr>
        <w:jc w:val="center"/>
        <w:rPr>
          <w:sz w:val="40"/>
          <w:szCs w:val="40"/>
        </w:rPr>
      </w:pPr>
    </w:p>
    <w:p w14:paraId="31E85E0A" w14:textId="77777777" w:rsidR="00072744" w:rsidRDefault="00072744" w:rsidP="00072744">
      <w:pPr>
        <w:jc w:val="center"/>
        <w:rPr>
          <w:sz w:val="40"/>
          <w:szCs w:val="40"/>
        </w:rPr>
      </w:pPr>
      <w:r>
        <w:rPr>
          <w:sz w:val="40"/>
          <w:szCs w:val="40"/>
        </w:rPr>
        <w:t>Abteilung Informatik</w:t>
      </w:r>
    </w:p>
    <w:p w14:paraId="3A6C804C" w14:textId="77777777" w:rsidR="00072744" w:rsidRDefault="00072744" w:rsidP="00072744">
      <w:pPr>
        <w:jc w:val="center"/>
        <w:rPr>
          <w:sz w:val="40"/>
          <w:szCs w:val="40"/>
        </w:rPr>
      </w:pPr>
      <w:r>
        <w:rPr>
          <w:sz w:val="40"/>
          <w:szCs w:val="40"/>
        </w:rPr>
        <w:t>Hochschule für Technik Rapperswil</w:t>
      </w:r>
    </w:p>
    <w:p w14:paraId="6F82B534" w14:textId="77777777" w:rsidR="00072744" w:rsidRDefault="00072744" w:rsidP="00072744">
      <w:pPr>
        <w:jc w:val="center"/>
        <w:rPr>
          <w:sz w:val="40"/>
          <w:szCs w:val="40"/>
        </w:rPr>
      </w:pPr>
    </w:p>
    <w:tbl>
      <w:tblPr>
        <w:tblW w:w="0" w:type="auto"/>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9"/>
      </w:tblGrid>
      <w:tr w:rsidR="00072744" w:rsidRPr="003F1CD9" w14:paraId="1EE4B332" w14:textId="77777777" w:rsidTr="008F32AC">
        <w:trPr>
          <w:trHeight w:val="521"/>
        </w:trPr>
        <w:tc>
          <w:tcPr>
            <w:tcW w:w="9069" w:type="dxa"/>
            <w:vAlign w:val="center"/>
          </w:tcPr>
          <w:p w14:paraId="046E84AE" w14:textId="564758AF" w:rsidR="00072744" w:rsidRPr="003F1CD9" w:rsidRDefault="00072744" w:rsidP="008F32AC">
            <w:pPr>
              <w:jc w:val="center"/>
              <w:rPr>
                <w:sz w:val="40"/>
                <w:szCs w:val="40"/>
              </w:rPr>
            </w:pPr>
            <w:r>
              <w:rPr>
                <w:sz w:val="40"/>
                <w:szCs w:val="40"/>
              </w:rPr>
              <w:t>Herbstsemester 2017</w:t>
            </w:r>
          </w:p>
        </w:tc>
      </w:tr>
    </w:tbl>
    <w:p w14:paraId="46BB508B" w14:textId="77777777" w:rsidR="00072744" w:rsidRDefault="00072744" w:rsidP="00072744">
      <w:pPr>
        <w:jc w:val="center"/>
        <w:rPr>
          <w:sz w:val="40"/>
          <w:szCs w:val="40"/>
        </w:rPr>
      </w:pPr>
    </w:p>
    <w:p w14:paraId="1B0DB3FF" w14:textId="77777777" w:rsidR="00072744" w:rsidRDefault="00072744" w:rsidP="00072744">
      <w:pPr>
        <w:rPr>
          <w:sz w:val="28"/>
          <w:szCs w:val="28"/>
        </w:rPr>
      </w:pPr>
    </w:p>
    <w:p w14:paraId="77BF0CC2" w14:textId="77777777" w:rsidR="00072744" w:rsidRDefault="00072744" w:rsidP="00072744">
      <w:pPr>
        <w:rPr>
          <w:sz w:val="28"/>
          <w:szCs w:val="28"/>
        </w:rPr>
      </w:pPr>
    </w:p>
    <w:p w14:paraId="7759677C" w14:textId="20C9D9AC" w:rsidR="00072744" w:rsidRDefault="00072744" w:rsidP="00072744">
      <w:pPr>
        <w:rPr>
          <w:sz w:val="28"/>
          <w:szCs w:val="28"/>
        </w:rPr>
      </w:pPr>
      <w:r>
        <w:rPr>
          <w:sz w:val="28"/>
          <w:szCs w:val="28"/>
        </w:rPr>
        <w:t xml:space="preserve">Autor(en): </w:t>
      </w:r>
      <w:r>
        <w:rPr>
          <w:sz w:val="28"/>
          <w:szCs w:val="28"/>
        </w:rPr>
        <w:tab/>
      </w:r>
      <w:r>
        <w:rPr>
          <w:sz w:val="28"/>
          <w:szCs w:val="28"/>
        </w:rPr>
        <w:tab/>
        <w:t>Anthony Delay</w:t>
      </w:r>
    </w:p>
    <w:p w14:paraId="2517E571" w14:textId="508992A8" w:rsidR="00072744" w:rsidRDefault="00072744" w:rsidP="00072744">
      <w:pPr>
        <w:rPr>
          <w:sz w:val="28"/>
          <w:szCs w:val="28"/>
        </w:rPr>
      </w:pPr>
      <w:r>
        <w:rPr>
          <w:sz w:val="28"/>
          <w:szCs w:val="28"/>
        </w:rPr>
        <w:tab/>
      </w:r>
      <w:r>
        <w:rPr>
          <w:sz w:val="28"/>
          <w:szCs w:val="28"/>
        </w:rPr>
        <w:tab/>
      </w:r>
      <w:r>
        <w:rPr>
          <w:sz w:val="28"/>
          <w:szCs w:val="28"/>
        </w:rPr>
        <w:tab/>
        <w:t xml:space="preserve">Philipp </w:t>
      </w:r>
      <w:r w:rsidRPr="00072744">
        <w:rPr>
          <w:sz w:val="28"/>
          <w:szCs w:val="28"/>
        </w:rPr>
        <w:t>Bütikofe</w:t>
      </w:r>
      <w:r>
        <w:rPr>
          <w:sz w:val="28"/>
          <w:szCs w:val="28"/>
        </w:rPr>
        <w:t>r</w:t>
      </w:r>
    </w:p>
    <w:p w14:paraId="3BE3E760" w14:textId="6B4F83FA" w:rsidR="00072744" w:rsidRDefault="00072744" w:rsidP="00072744">
      <w:pPr>
        <w:rPr>
          <w:sz w:val="28"/>
          <w:szCs w:val="28"/>
        </w:rPr>
      </w:pPr>
      <w:r>
        <w:rPr>
          <w:sz w:val="28"/>
          <w:szCs w:val="28"/>
        </w:rPr>
        <w:t xml:space="preserve">Betreuer: </w:t>
      </w:r>
      <w:r>
        <w:rPr>
          <w:sz w:val="28"/>
          <w:szCs w:val="28"/>
        </w:rPr>
        <w:tab/>
      </w:r>
      <w:r>
        <w:rPr>
          <w:sz w:val="28"/>
          <w:szCs w:val="28"/>
        </w:rPr>
        <w:tab/>
        <w:t xml:space="preserve">Prof. Dr. Andreas </w:t>
      </w:r>
      <w:proofErr w:type="spellStart"/>
      <w:r>
        <w:rPr>
          <w:sz w:val="28"/>
          <w:szCs w:val="28"/>
        </w:rPr>
        <w:t>Rinkel</w:t>
      </w:r>
      <w:proofErr w:type="spellEnd"/>
    </w:p>
    <w:p w14:paraId="74DA071B" w14:textId="6914FBFC" w:rsidR="00072744" w:rsidRDefault="00106751" w:rsidP="00072744">
      <w:pPr>
        <w:rPr>
          <w:sz w:val="28"/>
          <w:szCs w:val="28"/>
        </w:rPr>
      </w:pPr>
      <w:r>
        <w:rPr>
          <w:sz w:val="28"/>
          <w:szCs w:val="28"/>
        </w:rPr>
        <w:tab/>
      </w:r>
      <w:r>
        <w:rPr>
          <w:sz w:val="28"/>
          <w:szCs w:val="28"/>
        </w:rPr>
        <w:tab/>
      </w:r>
      <w:r>
        <w:rPr>
          <w:sz w:val="28"/>
          <w:szCs w:val="28"/>
        </w:rPr>
        <w:tab/>
        <w:t>Lukas Kretschmar</w:t>
      </w:r>
    </w:p>
    <w:p w14:paraId="02584039" w14:textId="3B68DBF6" w:rsidR="00FD5087" w:rsidRDefault="00FD5087" w:rsidP="00072744">
      <w:pPr>
        <w:tabs>
          <w:tab w:val="left" w:pos="2608"/>
        </w:tabs>
      </w:pPr>
    </w:p>
    <w:p w14:paraId="0EA48382" w14:textId="77777777" w:rsidR="00FD5087" w:rsidRDefault="00FD5087" w:rsidP="00FD5087">
      <w:pPr>
        <w:jc w:val="center"/>
      </w:pPr>
    </w:p>
    <w:p w14:paraId="2BDD1819" w14:textId="77777777" w:rsidR="00C35BC8" w:rsidRPr="00C35BC8" w:rsidRDefault="00C35BC8">
      <w:r w:rsidRPr="00C35BC8">
        <w:br w:type="page"/>
      </w:r>
    </w:p>
    <w:p w14:paraId="5BF251F8" w14:textId="77777777" w:rsidR="00EF23D7" w:rsidRDefault="00EF23D7" w:rsidP="00EF23D7">
      <w:pPr>
        <w:pStyle w:val="Heading1"/>
        <w:numPr>
          <w:ilvl w:val="0"/>
          <w:numId w:val="0"/>
        </w:numPr>
      </w:pPr>
      <w:bookmarkStart w:id="0" w:name="_Toc286833037"/>
      <w:bookmarkStart w:id="1" w:name="_Toc494200124"/>
      <w:r>
        <w:lastRenderedPageBreak/>
        <w:t>Änderungsgeschichte</w:t>
      </w:r>
      <w:bookmarkEnd w:id="0"/>
      <w:bookmarkEnd w:id="1"/>
    </w:p>
    <w:tbl>
      <w:tblPr>
        <w:tblStyle w:val="TableGrid"/>
        <w:tblW w:w="0" w:type="auto"/>
        <w:tblBorders>
          <w:left w:val="none" w:sz="0" w:space="0" w:color="auto"/>
          <w:right w:val="none" w:sz="0" w:space="0" w:color="auto"/>
        </w:tblBorders>
        <w:tblLook w:val="04A0" w:firstRow="1" w:lastRow="0" w:firstColumn="1" w:lastColumn="0" w:noHBand="0" w:noVBand="1"/>
      </w:tblPr>
      <w:tblGrid>
        <w:gridCol w:w="1413"/>
        <w:gridCol w:w="1134"/>
        <w:gridCol w:w="5386"/>
        <w:gridCol w:w="1129"/>
      </w:tblGrid>
      <w:tr w:rsidR="00767557" w:rsidRPr="00537D90" w14:paraId="2FAECC94" w14:textId="77777777" w:rsidTr="00A152C2">
        <w:tc>
          <w:tcPr>
            <w:tcW w:w="1413" w:type="dxa"/>
            <w:shd w:val="clear" w:color="auto" w:fill="548DD4" w:themeFill="text2" w:themeFillTint="99"/>
          </w:tcPr>
          <w:p w14:paraId="475DC4B0" w14:textId="77777777" w:rsidR="00767557" w:rsidRPr="00537D90" w:rsidRDefault="00767557" w:rsidP="00A152C2">
            <w:pPr>
              <w:rPr>
                <w:b/>
              </w:rPr>
            </w:pPr>
            <w:r w:rsidRPr="00537D90">
              <w:rPr>
                <w:b/>
              </w:rPr>
              <w:t>Datum</w:t>
            </w:r>
          </w:p>
        </w:tc>
        <w:tc>
          <w:tcPr>
            <w:tcW w:w="1134" w:type="dxa"/>
            <w:shd w:val="clear" w:color="auto" w:fill="548DD4" w:themeFill="text2" w:themeFillTint="99"/>
          </w:tcPr>
          <w:p w14:paraId="734F6382" w14:textId="77777777" w:rsidR="00767557" w:rsidRPr="00537D90" w:rsidRDefault="00767557" w:rsidP="00A152C2">
            <w:pPr>
              <w:rPr>
                <w:b/>
              </w:rPr>
            </w:pPr>
            <w:r w:rsidRPr="00537D90">
              <w:rPr>
                <w:b/>
              </w:rPr>
              <w:t>Version</w:t>
            </w:r>
          </w:p>
        </w:tc>
        <w:tc>
          <w:tcPr>
            <w:tcW w:w="5386" w:type="dxa"/>
            <w:shd w:val="clear" w:color="auto" w:fill="548DD4" w:themeFill="text2" w:themeFillTint="99"/>
          </w:tcPr>
          <w:p w14:paraId="47A96EAF" w14:textId="77777777" w:rsidR="00767557" w:rsidRPr="00537D90" w:rsidRDefault="00767557" w:rsidP="00A152C2">
            <w:pPr>
              <w:rPr>
                <w:b/>
              </w:rPr>
            </w:pPr>
            <w:r w:rsidRPr="00537D90">
              <w:rPr>
                <w:b/>
              </w:rPr>
              <w:t>Änderung</w:t>
            </w:r>
          </w:p>
        </w:tc>
        <w:tc>
          <w:tcPr>
            <w:tcW w:w="1129" w:type="dxa"/>
            <w:shd w:val="clear" w:color="auto" w:fill="548DD4" w:themeFill="text2" w:themeFillTint="99"/>
          </w:tcPr>
          <w:p w14:paraId="4A07FE2C" w14:textId="77777777" w:rsidR="00767557" w:rsidRPr="00537D90" w:rsidRDefault="00767557" w:rsidP="00A152C2">
            <w:pPr>
              <w:rPr>
                <w:b/>
              </w:rPr>
            </w:pPr>
            <w:r w:rsidRPr="00537D90">
              <w:rPr>
                <w:b/>
              </w:rPr>
              <w:t>Autor</w:t>
            </w:r>
          </w:p>
        </w:tc>
      </w:tr>
      <w:tr w:rsidR="00767557" w14:paraId="2C2B7C6E" w14:textId="77777777" w:rsidTr="00A152C2">
        <w:tc>
          <w:tcPr>
            <w:tcW w:w="1413" w:type="dxa"/>
          </w:tcPr>
          <w:p w14:paraId="5FEB2780" w14:textId="77777777" w:rsidR="00767557" w:rsidRDefault="00767557" w:rsidP="00A152C2">
            <w:r>
              <w:t>23.09.2017</w:t>
            </w:r>
          </w:p>
        </w:tc>
        <w:tc>
          <w:tcPr>
            <w:tcW w:w="1134" w:type="dxa"/>
          </w:tcPr>
          <w:p w14:paraId="5B573C41" w14:textId="77777777" w:rsidR="00767557" w:rsidRDefault="00767557" w:rsidP="00A152C2">
            <w:r>
              <w:t>1.0</w:t>
            </w:r>
          </w:p>
        </w:tc>
        <w:tc>
          <w:tcPr>
            <w:tcW w:w="5386" w:type="dxa"/>
          </w:tcPr>
          <w:p w14:paraId="3CAF72E3" w14:textId="77777777" w:rsidR="00767557" w:rsidRDefault="00767557" w:rsidP="00A152C2">
            <w:r>
              <w:t>Eröffnung des Dokumentes</w:t>
            </w:r>
          </w:p>
        </w:tc>
        <w:tc>
          <w:tcPr>
            <w:tcW w:w="1129" w:type="dxa"/>
          </w:tcPr>
          <w:p w14:paraId="31D7502C" w14:textId="77777777" w:rsidR="00767557" w:rsidRDefault="00767557" w:rsidP="00A152C2">
            <w:r>
              <w:t>PB</w:t>
            </w:r>
          </w:p>
        </w:tc>
      </w:tr>
      <w:tr w:rsidR="00767557" w14:paraId="28A14815" w14:textId="77777777" w:rsidTr="00A152C2">
        <w:tc>
          <w:tcPr>
            <w:tcW w:w="1413" w:type="dxa"/>
          </w:tcPr>
          <w:p w14:paraId="1B5156A3" w14:textId="77777777" w:rsidR="00767557" w:rsidRDefault="00767557" w:rsidP="00A152C2">
            <w:r>
              <w:t>25.09.2017</w:t>
            </w:r>
          </w:p>
        </w:tc>
        <w:tc>
          <w:tcPr>
            <w:tcW w:w="1134" w:type="dxa"/>
          </w:tcPr>
          <w:p w14:paraId="1A757A6B" w14:textId="77777777" w:rsidR="00767557" w:rsidRDefault="00767557" w:rsidP="00A152C2">
            <w:r>
              <w:t>1.1</w:t>
            </w:r>
          </w:p>
        </w:tc>
        <w:tc>
          <w:tcPr>
            <w:tcW w:w="5386" w:type="dxa"/>
          </w:tcPr>
          <w:p w14:paraId="27E60E20" w14:textId="77777777" w:rsidR="00767557" w:rsidRDefault="00767557" w:rsidP="00A152C2">
            <w:r>
              <w:t>Weiterarbeit an Planung und Iterationen</w:t>
            </w:r>
          </w:p>
        </w:tc>
        <w:tc>
          <w:tcPr>
            <w:tcW w:w="1129" w:type="dxa"/>
          </w:tcPr>
          <w:p w14:paraId="3FB89E64" w14:textId="77777777" w:rsidR="00767557" w:rsidRDefault="00767557" w:rsidP="00A152C2">
            <w:r>
              <w:t>PB, AD</w:t>
            </w:r>
          </w:p>
        </w:tc>
      </w:tr>
      <w:tr w:rsidR="00767557" w14:paraId="2A90AACF" w14:textId="77777777" w:rsidTr="00A152C2">
        <w:tc>
          <w:tcPr>
            <w:tcW w:w="1413" w:type="dxa"/>
          </w:tcPr>
          <w:p w14:paraId="4E571ABB" w14:textId="77777777" w:rsidR="00767557" w:rsidRDefault="00767557" w:rsidP="00A152C2">
            <w:r>
              <w:t>26.09.2017</w:t>
            </w:r>
          </w:p>
        </w:tc>
        <w:tc>
          <w:tcPr>
            <w:tcW w:w="1134" w:type="dxa"/>
          </w:tcPr>
          <w:p w14:paraId="7EA94E3F" w14:textId="77777777" w:rsidR="00767557" w:rsidRDefault="00767557" w:rsidP="00A152C2">
            <w:r>
              <w:t>1.1</w:t>
            </w:r>
          </w:p>
        </w:tc>
        <w:tc>
          <w:tcPr>
            <w:tcW w:w="5386" w:type="dxa"/>
          </w:tcPr>
          <w:p w14:paraId="402BD0AE" w14:textId="77777777" w:rsidR="00767557" w:rsidRDefault="00767557" w:rsidP="00A152C2">
            <w:r>
              <w:t>Weiterarbeit an Qualitätsmassnahmen</w:t>
            </w:r>
          </w:p>
        </w:tc>
        <w:tc>
          <w:tcPr>
            <w:tcW w:w="1129" w:type="dxa"/>
          </w:tcPr>
          <w:p w14:paraId="6BF17E8C" w14:textId="1BF2BF35" w:rsidR="00767557" w:rsidRDefault="00767557" w:rsidP="00A152C2">
            <w:r>
              <w:t>PB, AD</w:t>
            </w:r>
          </w:p>
        </w:tc>
      </w:tr>
    </w:tbl>
    <w:p w14:paraId="0AC6E9F5" w14:textId="77777777" w:rsidR="00767557" w:rsidRDefault="00767557" w:rsidP="00C35BC8"/>
    <w:p w14:paraId="00CB8C55" w14:textId="380AA0C8" w:rsidR="00C35BC8" w:rsidRPr="00C35BC8" w:rsidRDefault="00C35BC8" w:rsidP="00C35BC8">
      <w:r w:rsidRPr="00C35BC8">
        <w:br w:type="page"/>
      </w:r>
    </w:p>
    <w:p w14:paraId="1BD34337" w14:textId="77777777" w:rsidR="00C35BC8" w:rsidRPr="00C35BC8" w:rsidRDefault="00C35BC8" w:rsidP="00577005">
      <w:pPr>
        <w:pStyle w:val="Heading1"/>
        <w:numPr>
          <w:ilvl w:val="0"/>
          <w:numId w:val="0"/>
        </w:numPr>
      </w:pPr>
      <w:bookmarkStart w:id="2" w:name="_Toc494200125"/>
      <w:r w:rsidRPr="00C35BC8">
        <w:lastRenderedPageBreak/>
        <w:t>Inhalt</w:t>
      </w:r>
      <w:bookmarkEnd w:id="2"/>
    </w:p>
    <w:p w14:paraId="12C66083" w14:textId="77777777" w:rsidR="00C35BC8" w:rsidRPr="00C35BC8" w:rsidRDefault="00C35BC8" w:rsidP="00C35BC8"/>
    <w:sdt>
      <w:sdtPr>
        <w:id w:val="7748214"/>
        <w:docPartObj>
          <w:docPartGallery w:val="Table of Contents"/>
          <w:docPartUnique/>
        </w:docPartObj>
      </w:sdtPr>
      <w:sdtEndPr>
        <w:rPr>
          <w:lang w:val="de-DE"/>
        </w:rPr>
      </w:sdtEndPr>
      <w:sdtContent>
        <w:p w14:paraId="6DF5C36B" w14:textId="2BA5D323" w:rsidR="004B2C8B" w:rsidRDefault="00C87CAE">
          <w:pPr>
            <w:pStyle w:val="TOC1"/>
            <w:tabs>
              <w:tab w:val="right" w:leader="dot" w:pos="9062"/>
            </w:tabs>
            <w:rPr>
              <w:rFonts w:eastAsiaTheme="minorEastAsia" w:cstheme="minorBidi"/>
              <w:noProof/>
              <w:lang w:eastAsia="de-CH"/>
            </w:rPr>
          </w:pPr>
          <w:r w:rsidRPr="00C35BC8">
            <w:rPr>
              <w:lang w:val="de-DE"/>
            </w:rPr>
            <w:fldChar w:fldCharType="begin"/>
          </w:r>
          <w:r w:rsidR="00C35BC8" w:rsidRPr="00C35BC8">
            <w:rPr>
              <w:lang w:val="de-DE"/>
            </w:rPr>
            <w:instrText xml:space="preserve"> TOC \o "1-3" \h \z \u </w:instrText>
          </w:r>
          <w:r w:rsidRPr="00C35BC8">
            <w:rPr>
              <w:lang w:val="de-DE"/>
            </w:rPr>
            <w:fldChar w:fldCharType="separate"/>
          </w:r>
          <w:hyperlink w:anchor="_Toc494200124" w:history="1">
            <w:r w:rsidR="004B2C8B" w:rsidRPr="00824551">
              <w:rPr>
                <w:rStyle w:val="Hyperlink"/>
                <w:noProof/>
              </w:rPr>
              <w:t>Änderungsgeschichte</w:t>
            </w:r>
            <w:r w:rsidR="004B2C8B">
              <w:rPr>
                <w:noProof/>
                <w:webHidden/>
              </w:rPr>
              <w:tab/>
            </w:r>
            <w:r w:rsidR="004B2C8B">
              <w:rPr>
                <w:noProof/>
                <w:webHidden/>
              </w:rPr>
              <w:fldChar w:fldCharType="begin"/>
            </w:r>
            <w:r w:rsidR="004B2C8B">
              <w:rPr>
                <w:noProof/>
                <w:webHidden/>
              </w:rPr>
              <w:instrText xml:space="preserve"> PAGEREF _Toc494200124 \h </w:instrText>
            </w:r>
            <w:r w:rsidR="004B2C8B">
              <w:rPr>
                <w:noProof/>
                <w:webHidden/>
              </w:rPr>
            </w:r>
            <w:r w:rsidR="004B2C8B">
              <w:rPr>
                <w:noProof/>
                <w:webHidden/>
              </w:rPr>
              <w:fldChar w:fldCharType="separate"/>
            </w:r>
            <w:r w:rsidR="004B2C8B">
              <w:rPr>
                <w:noProof/>
                <w:webHidden/>
              </w:rPr>
              <w:t>2</w:t>
            </w:r>
            <w:r w:rsidR="004B2C8B">
              <w:rPr>
                <w:noProof/>
                <w:webHidden/>
              </w:rPr>
              <w:fldChar w:fldCharType="end"/>
            </w:r>
          </w:hyperlink>
        </w:p>
        <w:p w14:paraId="0856DE47" w14:textId="68E35007" w:rsidR="004B2C8B" w:rsidRDefault="001D2BDE">
          <w:pPr>
            <w:pStyle w:val="TOC1"/>
            <w:tabs>
              <w:tab w:val="right" w:leader="dot" w:pos="9062"/>
            </w:tabs>
            <w:rPr>
              <w:rFonts w:eastAsiaTheme="minorEastAsia" w:cstheme="minorBidi"/>
              <w:noProof/>
              <w:lang w:eastAsia="de-CH"/>
            </w:rPr>
          </w:pPr>
          <w:hyperlink w:anchor="_Toc494200125" w:history="1">
            <w:r w:rsidR="004B2C8B" w:rsidRPr="00824551">
              <w:rPr>
                <w:rStyle w:val="Hyperlink"/>
                <w:noProof/>
              </w:rPr>
              <w:t>Inhalt</w:t>
            </w:r>
            <w:r w:rsidR="004B2C8B">
              <w:rPr>
                <w:noProof/>
                <w:webHidden/>
              </w:rPr>
              <w:tab/>
            </w:r>
            <w:r w:rsidR="004B2C8B">
              <w:rPr>
                <w:noProof/>
                <w:webHidden/>
              </w:rPr>
              <w:fldChar w:fldCharType="begin"/>
            </w:r>
            <w:r w:rsidR="004B2C8B">
              <w:rPr>
                <w:noProof/>
                <w:webHidden/>
              </w:rPr>
              <w:instrText xml:space="preserve"> PAGEREF _Toc494200125 \h </w:instrText>
            </w:r>
            <w:r w:rsidR="004B2C8B">
              <w:rPr>
                <w:noProof/>
                <w:webHidden/>
              </w:rPr>
            </w:r>
            <w:r w:rsidR="004B2C8B">
              <w:rPr>
                <w:noProof/>
                <w:webHidden/>
              </w:rPr>
              <w:fldChar w:fldCharType="separate"/>
            </w:r>
            <w:r w:rsidR="004B2C8B">
              <w:rPr>
                <w:noProof/>
                <w:webHidden/>
              </w:rPr>
              <w:t>3</w:t>
            </w:r>
            <w:r w:rsidR="004B2C8B">
              <w:rPr>
                <w:noProof/>
                <w:webHidden/>
              </w:rPr>
              <w:fldChar w:fldCharType="end"/>
            </w:r>
          </w:hyperlink>
        </w:p>
        <w:p w14:paraId="079A0DC2" w14:textId="2D2D5A00" w:rsidR="004B2C8B" w:rsidRDefault="001D2BDE">
          <w:pPr>
            <w:pStyle w:val="TOC1"/>
            <w:tabs>
              <w:tab w:val="right" w:leader="dot" w:pos="9062"/>
            </w:tabs>
            <w:rPr>
              <w:rFonts w:eastAsiaTheme="minorEastAsia" w:cstheme="minorBidi"/>
              <w:noProof/>
              <w:lang w:eastAsia="de-CH"/>
            </w:rPr>
          </w:pPr>
          <w:hyperlink w:anchor="_Toc494200126" w:history="1">
            <w:r w:rsidR="004B2C8B" w:rsidRPr="00824551">
              <w:rPr>
                <w:rStyle w:val="Hyperlink"/>
                <w:noProof/>
              </w:rPr>
              <w:t>1. Einführung</w:t>
            </w:r>
            <w:r w:rsidR="004B2C8B">
              <w:rPr>
                <w:noProof/>
                <w:webHidden/>
              </w:rPr>
              <w:tab/>
            </w:r>
            <w:r w:rsidR="004B2C8B">
              <w:rPr>
                <w:noProof/>
                <w:webHidden/>
              </w:rPr>
              <w:fldChar w:fldCharType="begin"/>
            </w:r>
            <w:r w:rsidR="004B2C8B">
              <w:rPr>
                <w:noProof/>
                <w:webHidden/>
              </w:rPr>
              <w:instrText xml:space="preserve"> PAGEREF _Toc494200126 \h </w:instrText>
            </w:r>
            <w:r w:rsidR="004B2C8B">
              <w:rPr>
                <w:noProof/>
                <w:webHidden/>
              </w:rPr>
            </w:r>
            <w:r w:rsidR="004B2C8B">
              <w:rPr>
                <w:noProof/>
                <w:webHidden/>
              </w:rPr>
              <w:fldChar w:fldCharType="separate"/>
            </w:r>
            <w:r w:rsidR="004B2C8B">
              <w:rPr>
                <w:noProof/>
                <w:webHidden/>
              </w:rPr>
              <w:t>4</w:t>
            </w:r>
            <w:r w:rsidR="004B2C8B">
              <w:rPr>
                <w:noProof/>
                <w:webHidden/>
              </w:rPr>
              <w:fldChar w:fldCharType="end"/>
            </w:r>
          </w:hyperlink>
        </w:p>
        <w:p w14:paraId="3C0E754A" w14:textId="4A44F984" w:rsidR="004B2C8B" w:rsidRDefault="001D2BDE">
          <w:pPr>
            <w:pStyle w:val="TOC2"/>
            <w:tabs>
              <w:tab w:val="right" w:leader="dot" w:pos="9062"/>
            </w:tabs>
            <w:rPr>
              <w:rFonts w:eastAsiaTheme="minorEastAsia" w:cstheme="minorBidi"/>
              <w:noProof/>
              <w:lang w:eastAsia="de-CH"/>
            </w:rPr>
          </w:pPr>
          <w:hyperlink w:anchor="_Toc494200127" w:history="1">
            <w:r w:rsidR="004B2C8B" w:rsidRPr="00824551">
              <w:rPr>
                <w:rStyle w:val="Hyperlink"/>
                <w:noProof/>
              </w:rPr>
              <w:t>1.1 Zweck</w:t>
            </w:r>
            <w:r w:rsidR="004B2C8B">
              <w:rPr>
                <w:noProof/>
                <w:webHidden/>
              </w:rPr>
              <w:tab/>
            </w:r>
            <w:r w:rsidR="004B2C8B">
              <w:rPr>
                <w:noProof/>
                <w:webHidden/>
              </w:rPr>
              <w:fldChar w:fldCharType="begin"/>
            </w:r>
            <w:r w:rsidR="004B2C8B">
              <w:rPr>
                <w:noProof/>
                <w:webHidden/>
              </w:rPr>
              <w:instrText xml:space="preserve"> PAGEREF _Toc494200127 \h </w:instrText>
            </w:r>
            <w:r w:rsidR="004B2C8B">
              <w:rPr>
                <w:noProof/>
                <w:webHidden/>
              </w:rPr>
            </w:r>
            <w:r w:rsidR="004B2C8B">
              <w:rPr>
                <w:noProof/>
                <w:webHidden/>
              </w:rPr>
              <w:fldChar w:fldCharType="separate"/>
            </w:r>
            <w:r w:rsidR="004B2C8B">
              <w:rPr>
                <w:noProof/>
                <w:webHidden/>
              </w:rPr>
              <w:t>4</w:t>
            </w:r>
            <w:r w:rsidR="004B2C8B">
              <w:rPr>
                <w:noProof/>
                <w:webHidden/>
              </w:rPr>
              <w:fldChar w:fldCharType="end"/>
            </w:r>
          </w:hyperlink>
        </w:p>
        <w:p w14:paraId="11B65900" w14:textId="2FA5F8A6" w:rsidR="004B2C8B" w:rsidRDefault="001D2BDE">
          <w:pPr>
            <w:pStyle w:val="TOC2"/>
            <w:tabs>
              <w:tab w:val="right" w:leader="dot" w:pos="9062"/>
            </w:tabs>
            <w:rPr>
              <w:rFonts w:eastAsiaTheme="minorEastAsia" w:cstheme="minorBidi"/>
              <w:noProof/>
              <w:lang w:eastAsia="de-CH"/>
            </w:rPr>
          </w:pPr>
          <w:hyperlink w:anchor="_Toc494200128" w:history="1">
            <w:r w:rsidR="004B2C8B" w:rsidRPr="00824551">
              <w:rPr>
                <w:rStyle w:val="Hyperlink"/>
                <w:noProof/>
              </w:rPr>
              <w:t>1.2 Gültigkeitsbereich</w:t>
            </w:r>
            <w:r w:rsidR="004B2C8B">
              <w:rPr>
                <w:noProof/>
                <w:webHidden/>
              </w:rPr>
              <w:tab/>
            </w:r>
            <w:r w:rsidR="004B2C8B">
              <w:rPr>
                <w:noProof/>
                <w:webHidden/>
              </w:rPr>
              <w:fldChar w:fldCharType="begin"/>
            </w:r>
            <w:r w:rsidR="004B2C8B">
              <w:rPr>
                <w:noProof/>
                <w:webHidden/>
              </w:rPr>
              <w:instrText xml:space="preserve"> PAGEREF _Toc494200128 \h </w:instrText>
            </w:r>
            <w:r w:rsidR="004B2C8B">
              <w:rPr>
                <w:noProof/>
                <w:webHidden/>
              </w:rPr>
            </w:r>
            <w:r w:rsidR="004B2C8B">
              <w:rPr>
                <w:noProof/>
                <w:webHidden/>
              </w:rPr>
              <w:fldChar w:fldCharType="separate"/>
            </w:r>
            <w:r w:rsidR="004B2C8B">
              <w:rPr>
                <w:noProof/>
                <w:webHidden/>
              </w:rPr>
              <w:t>4</w:t>
            </w:r>
            <w:r w:rsidR="004B2C8B">
              <w:rPr>
                <w:noProof/>
                <w:webHidden/>
              </w:rPr>
              <w:fldChar w:fldCharType="end"/>
            </w:r>
          </w:hyperlink>
        </w:p>
        <w:p w14:paraId="1B81028F" w14:textId="25C3B0B8" w:rsidR="004B2C8B" w:rsidRDefault="001D2BDE">
          <w:pPr>
            <w:pStyle w:val="TOC2"/>
            <w:tabs>
              <w:tab w:val="right" w:leader="dot" w:pos="9062"/>
            </w:tabs>
            <w:rPr>
              <w:rFonts w:eastAsiaTheme="minorEastAsia" w:cstheme="minorBidi"/>
              <w:noProof/>
              <w:lang w:eastAsia="de-CH"/>
            </w:rPr>
          </w:pPr>
          <w:hyperlink w:anchor="_Toc494200129" w:history="1">
            <w:r w:rsidR="004B2C8B" w:rsidRPr="00824551">
              <w:rPr>
                <w:rStyle w:val="Hyperlink"/>
                <w:noProof/>
              </w:rPr>
              <w:t>1.3 Referenzen</w:t>
            </w:r>
            <w:r w:rsidR="004B2C8B">
              <w:rPr>
                <w:noProof/>
                <w:webHidden/>
              </w:rPr>
              <w:tab/>
            </w:r>
            <w:r w:rsidR="004B2C8B">
              <w:rPr>
                <w:noProof/>
                <w:webHidden/>
              </w:rPr>
              <w:fldChar w:fldCharType="begin"/>
            </w:r>
            <w:r w:rsidR="004B2C8B">
              <w:rPr>
                <w:noProof/>
                <w:webHidden/>
              </w:rPr>
              <w:instrText xml:space="preserve"> PAGEREF _Toc494200129 \h </w:instrText>
            </w:r>
            <w:r w:rsidR="004B2C8B">
              <w:rPr>
                <w:noProof/>
                <w:webHidden/>
              </w:rPr>
            </w:r>
            <w:r w:rsidR="004B2C8B">
              <w:rPr>
                <w:noProof/>
                <w:webHidden/>
              </w:rPr>
              <w:fldChar w:fldCharType="separate"/>
            </w:r>
            <w:r w:rsidR="004B2C8B">
              <w:rPr>
                <w:noProof/>
                <w:webHidden/>
              </w:rPr>
              <w:t>4</w:t>
            </w:r>
            <w:r w:rsidR="004B2C8B">
              <w:rPr>
                <w:noProof/>
                <w:webHidden/>
              </w:rPr>
              <w:fldChar w:fldCharType="end"/>
            </w:r>
          </w:hyperlink>
        </w:p>
        <w:p w14:paraId="3F4BEC36" w14:textId="09AE031F" w:rsidR="004B2C8B" w:rsidRDefault="001D2BDE">
          <w:pPr>
            <w:pStyle w:val="TOC1"/>
            <w:tabs>
              <w:tab w:val="right" w:leader="dot" w:pos="9062"/>
            </w:tabs>
            <w:rPr>
              <w:rFonts w:eastAsiaTheme="minorEastAsia" w:cstheme="minorBidi"/>
              <w:noProof/>
              <w:lang w:eastAsia="de-CH"/>
            </w:rPr>
          </w:pPr>
          <w:hyperlink w:anchor="_Toc494200130" w:history="1">
            <w:r w:rsidR="004B2C8B" w:rsidRPr="00824551">
              <w:rPr>
                <w:rStyle w:val="Hyperlink"/>
                <w:noProof/>
              </w:rPr>
              <w:t>2. Projekt Übersicht</w:t>
            </w:r>
            <w:r w:rsidR="004B2C8B">
              <w:rPr>
                <w:noProof/>
                <w:webHidden/>
              </w:rPr>
              <w:tab/>
            </w:r>
            <w:r w:rsidR="004B2C8B">
              <w:rPr>
                <w:noProof/>
                <w:webHidden/>
              </w:rPr>
              <w:fldChar w:fldCharType="begin"/>
            </w:r>
            <w:r w:rsidR="004B2C8B">
              <w:rPr>
                <w:noProof/>
                <w:webHidden/>
              </w:rPr>
              <w:instrText xml:space="preserve"> PAGEREF _Toc494200130 \h </w:instrText>
            </w:r>
            <w:r w:rsidR="004B2C8B">
              <w:rPr>
                <w:noProof/>
                <w:webHidden/>
              </w:rPr>
            </w:r>
            <w:r w:rsidR="004B2C8B">
              <w:rPr>
                <w:noProof/>
                <w:webHidden/>
              </w:rPr>
              <w:fldChar w:fldCharType="separate"/>
            </w:r>
            <w:r w:rsidR="004B2C8B">
              <w:rPr>
                <w:noProof/>
                <w:webHidden/>
              </w:rPr>
              <w:t>5</w:t>
            </w:r>
            <w:r w:rsidR="004B2C8B">
              <w:rPr>
                <w:noProof/>
                <w:webHidden/>
              </w:rPr>
              <w:fldChar w:fldCharType="end"/>
            </w:r>
          </w:hyperlink>
        </w:p>
        <w:p w14:paraId="5EB1994D" w14:textId="1A982683" w:rsidR="004B2C8B" w:rsidRDefault="001D2BDE">
          <w:pPr>
            <w:pStyle w:val="TOC2"/>
            <w:tabs>
              <w:tab w:val="right" w:leader="dot" w:pos="9062"/>
            </w:tabs>
            <w:rPr>
              <w:rFonts w:eastAsiaTheme="minorEastAsia" w:cstheme="minorBidi"/>
              <w:noProof/>
              <w:lang w:eastAsia="de-CH"/>
            </w:rPr>
          </w:pPr>
          <w:hyperlink w:anchor="_Toc494200131" w:history="1">
            <w:r w:rsidR="004B2C8B" w:rsidRPr="00824551">
              <w:rPr>
                <w:rStyle w:val="Hyperlink"/>
                <w:noProof/>
              </w:rPr>
              <w:t>2.1 Zweck und Ziel</w:t>
            </w:r>
            <w:r w:rsidR="004B2C8B">
              <w:rPr>
                <w:noProof/>
                <w:webHidden/>
              </w:rPr>
              <w:tab/>
            </w:r>
            <w:r w:rsidR="004B2C8B">
              <w:rPr>
                <w:noProof/>
                <w:webHidden/>
              </w:rPr>
              <w:fldChar w:fldCharType="begin"/>
            </w:r>
            <w:r w:rsidR="004B2C8B">
              <w:rPr>
                <w:noProof/>
                <w:webHidden/>
              </w:rPr>
              <w:instrText xml:space="preserve"> PAGEREF _Toc494200131 \h </w:instrText>
            </w:r>
            <w:r w:rsidR="004B2C8B">
              <w:rPr>
                <w:noProof/>
                <w:webHidden/>
              </w:rPr>
            </w:r>
            <w:r w:rsidR="004B2C8B">
              <w:rPr>
                <w:noProof/>
                <w:webHidden/>
              </w:rPr>
              <w:fldChar w:fldCharType="separate"/>
            </w:r>
            <w:r w:rsidR="004B2C8B">
              <w:rPr>
                <w:noProof/>
                <w:webHidden/>
              </w:rPr>
              <w:t>5</w:t>
            </w:r>
            <w:r w:rsidR="004B2C8B">
              <w:rPr>
                <w:noProof/>
                <w:webHidden/>
              </w:rPr>
              <w:fldChar w:fldCharType="end"/>
            </w:r>
          </w:hyperlink>
        </w:p>
        <w:p w14:paraId="5E52F5F6" w14:textId="0C901B96" w:rsidR="004B2C8B" w:rsidRDefault="001D2BDE">
          <w:pPr>
            <w:pStyle w:val="TOC2"/>
            <w:tabs>
              <w:tab w:val="right" w:leader="dot" w:pos="9062"/>
            </w:tabs>
            <w:rPr>
              <w:rFonts w:eastAsiaTheme="minorEastAsia" w:cstheme="minorBidi"/>
              <w:noProof/>
              <w:lang w:eastAsia="de-CH"/>
            </w:rPr>
          </w:pPr>
          <w:hyperlink w:anchor="_Toc494200132" w:history="1">
            <w:r w:rsidR="004B2C8B" w:rsidRPr="00824551">
              <w:rPr>
                <w:rStyle w:val="Hyperlink"/>
                <w:noProof/>
              </w:rPr>
              <w:t>2.2 Annahmen und Einschränkungen</w:t>
            </w:r>
            <w:r w:rsidR="004B2C8B">
              <w:rPr>
                <w:noProof/>
                <w:webHidden/>
              </w:rPr>
              <w:tab/>
            </w:r>
            <w:r w:rsidR="004B2C8B">
              <w:rPr>
                <w:noProof/>
                <w:webHidden/>
              </w:rPr>
              <w:fldChar w:fldCharType="begin"/>
            </w:r>
            <w:r w:rsidR="004B2C8B">
              <w:rPr>
                <w:noProof/>
                <w:webHidden/>
              </w:rPr>
              <w:instrText xml:space="preserve"> PAGEREF _Toc494200132 \h </w:instrText>
            </w:r>
            <w:r w:rsidR="004B2C8B">
              <w:rPr>
                <w:noProof/>
                <w:webHidden/>
              </w:rPr>
            </w:r>
            <w:r w:rsidR="004B2C8B">
              <w:rPr>
                <w:noProof/>
                <w:webHidden/>
              </w:rPr>
              <w:fldChar w:fldCharType="separate"/>
            </w:r>
            <w:r w:rsidR="004B2C8B">
              <w:rPr>
                <w:noProof/>
                <w:webHidden/>
              </w:rPr>
              <w:t>5</w:t>
            </w:r>
            <w:r w:rsidR="004B2C8B">
              <w:rPr>
                <w:noProof/>
                <w:webHidden/>
              </w:rPr>
              <w:fldChar w:fldCharType="end"/>
            </w:r>
          </w:hyperlink>
        </w:p>
        <w:p w14:paraId="2FB2DA26" w14:textId="7D3F741D" w:rsidR="004B2C8B" w:rsidRDefault="001D2BDE">
          <w:pPr>
            <w:pStyle w:val="TOC1"/>
            <w:tabs>
              <w:tab w:val="right" w:leader="dot" w:pos="9062"/>
            </w:tabs>
            <w:rPr>
              <w:rFonts w:eastAsiaTheme="minorEastAsia" w:cstheme="minorBidi"/>
              <w:noProof/>
              <w:lang w:eastAsia="de-CH"/>
            </w:rPr>
          </w:pPr>
          <w:hyperlink w:anchor="_Toc494200133" w:history="1">
            <w:r w:rsidR="004B2C8B" w:rsidRPr="00824551">
              <w:rPr>
                <w:rStyle w:val="Hyperlink"/>
                <w:noProof/>
              </w:rPr>
              <w:t>3. Management Abläufe</w:t>
            </w:r>
            <w:r w:rsidR="004B2C8B">
              <w:rPr>
                <w:noProof/>
                <w:webHidden/>
              </w:rPr>
              <w:tab/>
            </w:r>
            <w:r w:rsidR="004B2C8B">
              <w:rPr>
                <w:noProof/>
                <w:webHidden/>
              </w:rPr>
              <w:fldChar w:fldCharType="begin"/>
            </w:r>
            <w:r w:rsidR="004B2C8B">
              <w:rPr>
                <w:noProof/>
                <w:webHidden/>
              </w:rPr>
              <w:instrText xml:space="preserve"> PAGEREF _Toc494200133 \h </w:instrText>
            </w:r>
            <w:r w:rsidR="004B2C8B">
              <w:rPr>
                <w:noProof/>
                <w:webHidden/>
              </w:rPr>
            </w:r>
            <w:r w:rsidR="004B2C8B">
              <w:rPr>
                <w:noProof/>
                <w:webHidden/>
              </w:rPr>
              <w:fldChar w:fldCharType="separate"/>
            </w:r>
            <w:r w:rsidR="004B2C8B">
              <w:rPr>
                <w:noProof/>
                <w:webHidden/>
              </w:rPr>
              <w:t>6</w:t>
            </w:r>
            <w:r w:rsidR="004B2C8B">
              <w:rPr>
                <w:noProof/>
                <w:webHidden/>
              </w:rPr>
              <w:fldChar w:fldCharType="end"/>
            </w:r>
          </w:hyperlink>
        </w:p>
        <w:p w14:paraId="7B67C056" w14:textId="42A725A8" w:rsidR="004B2C8B" w:rsidRDefault="001D2BDE">
          <w:pPr>
            <w:pStyle w:val="TOC2"/>
            <w:tabs>
              <w:tab w:val="right" w:leader="dot" w:pos="9062"/>
            </w:tabs>
            <w:rPr>
              <w:rFonts w:eastAsiaTheme="minorEastAsia" w:cstheme="minorBidi"/>
              <w:noProof/>
              <w:lang w:eastAsia="de-CH"/>
            </w:rPr>
          </w:pPr>
          <w:hyperlink w:anchor="_Toc494200134" w:history="1">
            <w:r w:rsidR="004B2C8B" w:rsidRPr="00824551">
              <w:rPr>
                <w:rStyle w:val="Hyperlink"/>
                <w:noProof/>
              </w:rPr>
              <w:t>3.1 Kostenvoranschlag</w:t>
            </w:r>
            <w:r w:rsidR="004B2C8B">
              <w:rPr>
                <w:noProof/>
                <w:webHidden/>
              </w:rPr>
              <w:tab/>
            </w:r>
            <w:r w:rsidR="004B2C8B">
              <w:rPr>
                <w:noProof/>
                <w:webHidden/>
              </w:rPr>
              <w:fldChar w:fldCharType="begin"/>
            </w:r>
            <w:r w:rsidR="004B2C8B">
              <w:rPr>
                <w:noProof/>
                <w:webHidden/>
              </w:rPr>
              <w:instrText xml:space="preserve"> PAGEREF _Toc494200134 \h </w:instrText>
            </w:r>
            <w:r w:rsidR="004B2C8B">
              <w:rPr>
                <w:noProof/>
                <w:webHidden/>
              </w:rPr>
            </w:r>
            <w:r w:rsidR="004B2C8B">
              <w:rPr>
                <w:noProof/>
                <w:webHidden/>
              </w:rPr>
              <w:fldChar w:fldCharType="separate"/>
            </w:r>
            <w:r w:rsidR="004B2C8B">
              <w:rPr>
                <w:noProof/>
                <w:webHidden/>
              </w:rPr>
              <w:t>6</w:t>
            </w:r>
            <w:r w:rsidR="004B2C8B">
              <w:rPr>
                <w:noProof/>
                <w:webHidden/>
              </w:rPr>
              <w:fldChar w:fldCharType="end"/>
            </w:r>
          </w:hyperlink>
        </w:p>
        <w:p w14:paraId="564AAFF5" w14:textId="5EFD5A71" w:rsidR="004B2C8B" w:rsidRDefault="001D2BDE">
          <w:pPr>
            <w:pStyle w:val="TOC2"/>
            <w:tabs>
              <w:tab w:val="right" w:leader="dot" w:pos="9062"/>
            </w:tabs>
            <w:rPr>
              <w:rFonts w:eastAsiaTheme="minorEastAsia" w:cstheme="minorBidi"/>
              <w:noProof/>
              <w:lang w:eastAsia="de-CH"/>
            </w:rPr>
          </w:pPr>
          <w:hyperlink w:anchor="_Toc494200135" w:history="1">
            <w:r w:rsidR="004B2C8B" w:rsidRPr="00824551">
              <w:rPr>
                <w:rStyle w:val="Hyperlink"/>
                <w:noProof/>
              </w:rPr>
              <w:t>3.2 Zeitliche Planung</w:t>
            </w:r>
            <w:r w:rsidR="004B2C8B">
              <w:rPr>
                <w:noProof/>
                <w:webHidden/>
              </w:rPr>
              <w:tab/>
            </w:r>
            <w:r w:rsidR="004B2C8B">
              <w:rPr>
                <w:noProof/>
                <w:webHidden/>
              </w:rPr>
              <w:fldChar w:fldCharType="begin"/>
            </w:r>
            <w:r w:rsidR="004B2C8B">
              <w:rPr>
                <w:noProof/>
                <w:webHidden/>
              </w:rPr>
              <w:instrText xml:space="preserve"> PAGEREF _Toc494200135 \h </w:instrText>
            </w:r>
            <w:r w:rsidR="004B2C8B">
              <w:rPr>
                <w:noProof/>
                <w:webHidden/>
              </w:rPr>
            </w:r>
            <w:r w:rsidR="004B2C8B">
              <w:rPr>
                <w:noProof/>
                <w:webHidden/>
              </w:rPr>
              <w:fldChar w:fldCharType="separate"/>
            </w:r>
            <w:r w:rsidR="004B2C8B">
              <w:rPr>
                <w:noProof/>
                <w:webHidden/>
              </w:rPr>
              <w:t>6</w:t>
            </w:r>
            <w:r w:rsidR="004B2C8B">
              <w:rPr>
                <w:noProof/>
                <w:webHidden/>
              </w:rPr>
              <w:fldChar w:fldCharType="end"/>
            </w:r>
          </w:hyperlink>
        </w:p>
        <w:p w14:paraId="0A4D28A4" w14:textId="78B71B84" w:rsidR="004B2C8B" w:rsidRDefault="001D2BDE">
          <w:pPr>
            <w:pStyle w:val="TOC3"/>
            <w:tabs>
              <w:tab w:val="right" w:leader="dot" w:pos="9062"/>
            </w:tabs>
            <w:rPr>
              <w:rFonts w:eastAsiaTheme="minorEastAsia" w:cstheme="minorBidi"/>
              <w:noProof/>
              <w:lang w:eastAsia="de-CH"/>
            </w:rPr>
          </w:pPr>
          <w:hyperlink w:anchor="_Toc494200136" w:history="1">
            <w:r w:rsidR="004B2C8B" w:rsidRPr="00824551">
              <w:rPr>
                <w:rStyle w:val="Hyperlink"/>
                <w:noProof/>
              </w:rPr>
              <w:t>3.2.1 Phasen</w:t>
            </w:r>
            <w:r w:rsidR="004B2C8B">
              <w:rPr>
                <w:noProof/>
                <w:webHidden/>
              </w:rPr>
              <w:tab/>
            </w:r>
            <w:r w:rsidR="004B2C8B">
              <w:rPr>
                <w:noProof/>
                <w:webHidden/>
              </w:rPr>
              <w:fldChar w:fldCharType="begin"/>
            </w:r>
            <w:r w:rsidR="004B2C8B">
              <w:rPr>
                <w:noProof/>
                <w:webHidden/>
              </w:rPr>
              <w:instrText xml:space="preserve"> PAGEREF _Toc494200136 \h </w:instrText>
            </w:r>
            <w:r w:rsidR="004B2C8B">
              <w:rPr>
                <w:noProof/>
                <w:webHidden/>
              </w:rPr>
            </w:r>
            <w:r w:rsidR="004B2C8B">
              <w:rPr>
                <w:noProof/>
                <w:webHidden/>
              </w:rPr>
              <w:fldChar w:fldCharType="separate"/>
            </w:r>
            <w:r w:rsidR="004B2C8B">
              <w:rPr>
                <w:noProof/>
                <w:webHidden/>
              </w:rPr>
              <w:t>6</w:t>
            </w:r>
            <w:r w:rsidR="004B2C8B">
              <w:rPr>
                <w:noProof/>
                <w:webHidden/>
              </w:rPr>
              <w:fldChar w:fldCharType="end"/>
            </w:r>
          </w:hyperlink>
        </w:p>
        <w:p w14:paraId="4D1CDEDD" w14:textId="75E86768" w:rsidR="004B2C8B" w:rsidRDefault="001D2BDE">
          <w:pPr>
            <w:pStyle w:val="TOC3"/>
            <w:tabs>
              <w:tab w:val="right" w:leader="dot" w:pos="9062"/>
            </w:tabs>
            <w:rPr>
              <w:rFonts w:eastAsiaTheme="minorEastAsia" w:cstheme="minorBidi"/>
              <w:noProof/>
              <w:lang w:eastAsia="de-CH"/>
            </w:rPr>
          </w:pPr>
          <w:hyperlink w:anchor="_Toc494200137" w:history="1">
            <w:r w:rsidR="004B2C8B" w:rsidRPr="00824551">
              <w:rPr>
                <w:rStyle w:val="Hyperlink"/>
                <w:noProof/>
              </w:rPr>
              <w:t>3.2.2 Meilensteine</w:t>
            </w:r>
            <w:r w:rsidR="004B2C8B">
              <w:rPr>
                <w:noProof/>
                <w:webHidden/>
              </w:rPr>
              <w:tab/>
            </w:r>
            <w:r w:rsidR="004B2C8B">
              <w:rPr>
                <w:noProof/>
                <w:webHidden/>
              </w:rPr>
              <w:fldChar w:fldCharType="begin"/>
            </w:r>
            <w:r w:rsidR="004B2C8B">
              <w:rPr>
                <w:noProof/>
                <w:webHidden/>
              </w:rPr>
              <w:instrText xml:space="preserve"> PAGEREF _Toc494200137 \h </w:instrText>
            </w:r>
            <w:r w:rsidR="004B2C8B">
              <w:rPr>
                <w:noProof/>
                <w:webHidden/>
              </w:rPr>
            </w:r>
            <w:r w:rsidR="004B2C8B">
              <w:rPr>
                <w:noProof/>
                <w:webHidden/>
              </w:rPr>
              <w:fldChar w:fldCharType="separate"/>
            </w:r>
            <w:r w:rsidR="004B2C8B">
              <w:rPr>
                <w:noProof/>
                <w:webHidden/>
              </w:rPr>
              <w:t>7</w:t>
            </w:r>
            <w:r w:rsidR="004B2C8B">
              <w:rPr>
                <w:noProof/>
                <w:webHidden/>
              </w:rPr>
              <w:fldChar w:fldCharType="end"/>
            </w:r>
          </w:hyperlink>
        </w:p>
        <w:p w14:paraId="679EA278" w14:textId="5369F3FF" w:rsidR="004B2C8B" w:rsidRDefault="001D2BDE">
          <w:pPr>
            <w:pStyle w:val="TOC2"/>
            <w:tabs>
              <w:tab w:val="right" w:leader="dot" w:pos="9062"/>
            </w:tabs>
            <w:rPr>
              <w:rFonts w:eastAsiaTheme="minorEastAsia" w:cstheme="minorBidi"/>
              <w:noProof/>
              <w:lang w:eastAsia="de-CH"/>
            </w:rPr>
          </w:pPr>
          <w:hyperlink w:anchor="_Toc494200138" w:history="1">
            <w:r w:rsidR="004B2C8B" w:rsidRPr="00824551">
              <w:rPr>
                <w:rStyle w:val="Hyperlink"/>
                <w:noProof/>
              </w:rPr>
              <w:t>3.3 Besprechungen</w:t>
            </w:r>
            <w:r w:rsidR="004B2C8B">
              <w:rPr>
                <w:noProof/>
                <w:webHidden/>
              </w:rPr>
              <w:tab/>
            </w:r>
            <w:r w:rsidR="004B2C8B">
              <w:rPr>
                <w:noProof/>
                <w:webHidden/>
              </w:rPr>
              <w:fldChar w:fldCharType="begin"/>
            </w:r>
            <w:r w:rsidR="004B2C8B">
              <w:rPr>
                <w:noProof/>
                <w:webHidden/>
              </w:rPr>
              <w:instrText xml:space="preserve"> PAGEREF _Toc494200138 \h </w:instrText>
            </w:r>
            <w:r w:rsidR="004B2C8B">
              <w:rPr>
                <w:noProof/>
                <w:webHidden/>
              </w:rPr>
            </w:r>
            <w:r w:rsidR="004B2C8B">
              <w:rPr>
                <w:noProof/>
                <w:webHidden/>
              </w:rPr>
              <w:fldChar w:fldCharType="separate"/>
            </w:r>
            <w:r w:rsidR="004B2C8B">
              <w:rPr>
                <w:noProof/>
                <w:webHidden/>
              </w:rPr>
              <w:t>8</w:t>
            </w:r>
            <w:r w:rsidR="004B2C8B">
              <w:rPr>
                <w:noProof/>
                <w:webHidden/>
              </w:rPr>
              <w:fldChar w:fldCharType="end"/>
            </w:r>
          </w:hyperlink>
        </w:p>
        <w:p w14:paraId="4BCBBBCC" w14:textId="236C51EA" w:rsidR="004B2C8B" w:rsidRDefault="001D2BDE">
          <w:pPr>
            <w:pStyle w:val="TOC1"/>
            <w:tabs>
              <w:tab w:val="right" w:leader="dot" w:pos="9062"/>
            </w:tabs>
            <w:rPr>
              <w:rFonts w:eastAsiaTheme="minorEastAsia" w:cstheme="minorBidi"/>
              <w:noProof/>
              <w:lang w:eastAsia="de-CH"/>
            </w:rPr>
          </w:pPr>
          <w:hyperlink w:anchor="_Toc494200139" w:history="1">
            <w:r w:rsidR="004B2C8B" w:rsidRPr="00824551">
              <w:rPr>
                <w:rStyle w:val="Hyperlink"/>
                <w:noProof/>
              </w:rPr>
              <w:t>4. Arbeitspakete</w:t>
            </w:r>
            <w:r w:rsidR="004B2C8B">
              <w:rPr>
                <w:noProof/>
                <w:webHidden/>
              </w:rPr>
              <w:tab/>
            </w:r>
            <w:r w:rsidR="004B2C8B">
              <w:rPr>
                <w:noProof/>
                <w:webHidden/>
              </w:rPr>
              <w:fldChar w:fldCharType="begin"/>
            </w:r>
            <w:r w:rsidR="004B2C8B">
              <w:rPr>
                <w:noProof/>
                <w:webHidden/>
              </w:rPr>
              <w:instrText xml:space="preserve"> PAGEREF _Toc494200139 \h </w:instrText>
            </w:r>
            <w:r w:rsidR="004B2C8B">
              <w:rPr>
                <w:noProof/>
                <w:webHidden/>
              </w:rPr>
            </w:r>
            <w:r w:rsidR="004B2C8B">
              <w:rPr>
                <w:noProof/>
                <w:webHidden/>
              </w:rPr>
              <w:fldChar w:fldCharType="separate"/>
            </w:r>
            <w:r w:rsidR="004B2C8B">
              <w:rPr>
                <w:noProof/>
                <w:webHidden/>
              </w:rPr>
              <w:t>9</w:t>
            </w:r>
            <w:r w:rsidR="004B2C8B">
              <w:rPr>
                <w:noProof/>
                <w:webHidden/>
              </w:rPr>
              <w:fldChar w:fldCharType="end"/>
            </w:r>
          </w:hyperlink>
        </w:p>
        <w:p w14:paraId="61F051A8" w14:textId="40A5F7E4" w:rsidR="004B2C8B" w:rsidRDefault="001D2BDE">
          <w:pPr>
            <w:pStyle w:val="TOC1"/>
            <w:tabs>
              <w:tab w:val="right" w:leader="dot" w:pos="9062"/>
            </w:tabs>
            <w:rPr>
              <w:rFonts w:eastAsiaTheme="minorEastAsia" w:cstheme="minorBidi"/>
              <w:noProof/>
              <w:lang w:eastAsia="de-CH"/>
            </w:rPr>
          </w:pPr>
          <w:hyperlink w:anchor="_Toc494200140" w:history="1">
            <w:r w:rsidR="004B2C8B" w:rsidRPr="00824551">
              <w:rPr>
                <w:rStyle w:val="Hyperlink"/>
                <w:noProof/>
              </w:rPr>
              <w:t>5. Infrastruktur</w:t>
            </w:r>
            <w:r w:rsidR="004B2C8B">
              <w:rPr>
                <w:noProof/>
                <w:webHidden/>
              </w:rPr>
              <w:tab/>
            </w:r>
            <w:r w:rsidR="004B2C8B">
              <w:rPr>
                <w:noProof/>
                <w:webHidden/>
              </w:rPr>
              <w:fldChar w:fldCharType="begin"/>
            </w:r>
            <w:r w:rsidR="004B2C8B">
              <w:rPr>
                <w:noProof/>
                <w:webHidden/>
              </w:rPr>
              <w:instrText xml:space="preserve"> PAGEREF _Toc494200140 \h </w:instrText>
            </w:r>
            <w:r w:rsidR="004B2C8B">
              <w:rPr>
                <w:noProof/>
                <w:webHidden/>
              </w:rPr>
            </w:r>
            <w:r w:rsidR="004B2C8B">
              <w:rPr>
                <w:noProof/>
                <w:webHidden/>
              </w:rPr>
              <w:fldChar w:fldCharType="separate"/>
            </w:r>
            <w:r w:rsidR="004B2C8B">
              <w:rPr>
                <w:noProof/>
                <w:webHidden/>
              </w:rPr>
              <w:t>11</w:t>
            </w:r>
            <w:r w:rsidR="004B2C8B">
              <w:rPr>
                <w:noProof/>
                <w:webHidden/>
              </w:rPr>
              <w:fldChar w:fldCharType="end"/>
            </w:r>
          </w:hyperlink>
        </w:p>
        <w:p w14:paraId="5B797DFC" w14:textId="345B1333" w:rsidR="004B2C8B" w:rsidRDefault="001D2BDE">
          <w:pPr>
            <w:pStyle w:val="TOC1"/>
            <w:tabs>
              <w:tab w:val="right" w:leader="dot" w:pos="9062"/>
            </w:tabs>
            <w:rPr>
              <w:rFonts w:eastAsiaTheme="minorEastAsia" w:cstheme="minorBidi"/>
              <w:noProof/>
              <w:lang w:eastAsia="de-CH"/>
            </w:rPr>
          </w:pPr>
          <w:hyperlink w:anchor="_Toc494200141" w:history="1">
            <w:r w:rsidR="004B2C8B" w:rsidRPr="00824551">
              <w:rPr>
                <w:rStyle w:val="Hyperlink"/>
                <w:noProof/>
              </w:rPr>
              <w:t>6. Qualitätsmassnahmen</w:t>
            </w:r>
            <w:r w:rsidR="004B2C8B">
              <w:rPr>
                <w:noProof/>
                <w:webHidden/>
              </w:rPr>
              <w:tab/>
            </w:r>
            <w:r w:rsidR="004B2C8B">
              <w:rPr>
                <w:noProof/>
                <w:webHidden/>
              </w:rPr>
              <w:fldChar w:fldCharType="begin"/>
            </w:r>
            <w:r w:rsidR="004B2C8B">
              <w:rPr>
                <w:noProof/>
                <w:webHidden/>
              </w:rPr>
              <w:instrText xml:space="preserve"> PAGEREF _Toc494200141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5EE31239" w14:textId="79B8A468" w:rsidR="004B2C8B" w:rsidRDefault="001D2BDE">
          <w:pPr>
            <w:pStyle w:val="TOC2"/>
            <w:tabs>
              <w:tab w:val="right" w:leader="dot" w:pos="9062"/>
            </w:tabs>
            <w:rPr>
              <w:rFonts w:eastAsiaTheme="minorEastAsia" w:cstheme="minorBidi"/>
              <w:noProof/>
              <w:lang w:eastAsia="de-CH"/>
            </w:rPr>
          </w:pPr>
          <w:hyperlink w:anchor="_Toc494200142" w:history="1">
            <w:r w:rsidR="004B2C8B" w:rsidRPr="00824551">
              <w:rPr>
                <w:rStyle w:val="Hyperlink"/>
                <w:noProof/>
              </w:rPr>
              <w:t>6.1 Dokumentation</w:t>
            </w:r>
            <w:r w:rsidR="004B2C8B">
              <w:rPr>
                <w:noProof/>
                <w:webHidden/>
              </w:rPr>
              <w:tab/>
            </w:r>
            <w:r w:rsidR="004B2C8B">
              <w:rPr>
                <w:noProof/>
                <w:webHidden/>
              </w:rPr>
              <w:fldChar w:fldCharType="begin"/>
            </w:r>
            <w:r w:rsidR="004B2C8B">
              <w:rPr>
                <w:noProof/>
                <w:webHidden/>
              </w:rPr>
              <w:instrText xml:space="preserve"> PAGEREF _Toc494200142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483F0134" w14:textId="7B092A59" w:rsidR="004B2C8B" w:rsidRDefault="001D2BDE">
          <w:pPr>
            <w:pStyle w:val="TOC2"/>
            <w:tabs>
              <w:tab w:val="right" w:leader="dot" w:pos="9062"/>
            </w:tabs>
            <w:rPr>
              <w:rFonts w:eastAsiaTheme="minorEastAsia" w:cstheme="minorBidi"/>
              <w:noProof/>
              <w:lang w:eastAsia="de-CH"/>
            </w:rPr>
          </w:pPr>
          <w:hyperlink w:anchor="_Toc494200143" w:history="1">
            <w:r w:rsidR="004B2C8B" w:rsidRPr="00824551">
              <w:rPr>
                <w:rStyle w:val="Hyperlink"/>
                <w:noProof/>
              </w:rPr>
              <w:t>6.2 Projektmanagement</w:t>
            </w:r>
            <w:r w:rsidR="004B2C8B">
              <w:rPr>
                <w:noProof/>
                <w:webHidden/>
              </w:rPr>
              <w:tab/>
            </w:r>
            <w:r w:rsidR="004B2C8B">
              <w:rPr>
                <w:noProof/>
                <w:webHidden/>
              </w:rPr>
              <w:fldChar w:fldCharType="begin"/>
            </w:r>
            <w:r w:rsidR="004B2C8B">
              <w:rPr>
                <w:noProof/>
                <w:webHidden/>
              </w:rPr>
              <w:instrText xml:space="preserve"> PAGEREF _Toc494200143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341E0255" w14:textId="5EBD9DC1" w:rsidR="004B2C8B" w:rsidRDefault="001D2BDE">
          <w:pPr>
            <w:pStyle w:val="TOC2"/>
            <w:tabs>
              <w:tab w:val="right" w:leader="dot" w:pos="9062"/>
            </w:tabs>
            <w:rPr>
              <w:rFonts w:eastAsiaTheme="minorEastAsia" w:cstheme="minorBidi"/>
              <w:noProof/>
              <w:lang w:eastAsia="de-CH"/>
            </w:rPr>
          </w:pPr>
          <w:hyperlink w:anchor="_Toc494200144" w:history="1">
            <w:r w:rsidR="004B2C8B" w:rsidRPr="00824551">
              <w:rPr>
                <w:rStyle w:val="Hyperlink"/>
                <w:noProof/>
              </w:rPr>
              <w:t>6.3 Entwicklung</w:t>
            </w:r>
            <w:r w:rsidR="004B2C8B">
              <w:rPr>
                <w:noProof/>
                <w:webHidden/>
              </w:rPr>
              <w:tab/>
            </w:r>
            <w:r w:rsidR="004B2C8B">
              <w:rPr>
                <w:noProof/>
                <w:webHidden/>
              </w:rPr>
              <w:fldChar w:fldCharType="begin"/>
            </w:r>
            <w:r w:rsidR="004B2C8B">
              <w:rPr>
                <w:noProof/>
                <w:webHidden/>
              </w:rPr>
              <w:instrText xml:space="preserve"> PAGEREF _Toc494200144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7E4C3391" w14:textId="1A078A22" w:rsidR="004B2C8B" w:rsidRDefault="001D2BDE">
          <w:pPr>
            <w:pStyle w:val="TOC3"/>
            <w:tabs>
              <w:tab w:val="right" w:leader="dot" w:pos="9062"/>
            </w:tabs>
            <w:rPr>
              <w:rFonts w:eastAsiaTheme="minorEastAsia" w:cstheme="minorBidi"/>
              <w:noProof/>
              <w:lang w:eastAsia="de-CH"/>
            </w:rPr>
          </w:pPr>
          <w:hyperlink w:anchor="_Toc494200145" w:history="1">
            <w:r w:rsidR="004B2C8B" w:rsidRPr="00824551">
              <w:rPr>
                <w:rStyle w:val="Hyperlink"/>
                <w:noProof/>
              </w:rPr>
              <w:t>6.3.1 Vorgehen</w:t>
            </w:r>
            <w:r w:rsidR="004B2C8B">
              <w:rPr>
                <w:noProof/>
                <w:webHidden/>
              </w:rPr>
              <w:tab/>
            </w:r>
            <w:r w:rsidR="004B2C8B">
              <w:rPr>
                <w:noProof/>
                <w:webHidden/>
              </w:rPr>
              <w:fldChar w:fldCharType="begin"/>
            </w:r>
            <w:r w:rsidR="004B2C8B">
              <w:rPr>
                <w:noProof/>
                <w:webHidden/>
              </w:rPr>
              <w:instrText xml:space="preserve"> PAGEREF _Toc494200145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4C6346D3" w14:textId="57AC5816" w:rsidR="004B2C8B" w:rsidRDefault="001D2BDE">
          <w:pPr>
            <w:pStyle w:val="TOC3"/>
            <w:tabs>
              <w:tab w:val="right" w:leader="dot" w:pos="9062"/>
            </w:tabs>
            <w:rPr>
              <w:rFonts w:eastAsiaTheme="minorEastAsia" w:cstheme="minorBidi"/>
              <w:noProof/>
              <w:lang w:eastAsia="de-CH"/>
            </w:rPr>
          </w:pPr>
          <w:hyperlink w:anchor="_Toc494200146" w:history="1">
            <w:r w:rsidR="004B2C8B" w:rsidRPr="00824551">
              <w:rPr>
                <w:rStyle w:val="Hyperlink"/>
                <w:noProof/>
              </w:rPr>
              <w:t>6.3.2 Unit Testing</w:t>
            </w:r>
            <w:r w:rsidR="004B2C8B">
              <w:rPr>
                <w:noProof/>
                <w:webHidden/>
              </w:rPr>
              <w:tab/>
            </w:r>
            <w:r w:rsidR="004B2C8B">
              <w:rPr>
                <w:noProof/>
                <w:webHidden/>
              </w:rPr>
              <w:fldChar w:fldCharType="begin"/>
            </w:r>
            <w:r w:rsidR="004B2C8B">
              <w:rPr>
                <w:noProof/>
                <w:webHidden/>
              </w:rPr>
              <w:instrText xml:space="preserve"> PAGEREF _Toc494200146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17A0DDF4" w14:textId="1300138F" w:rsidR="004B2C8B" w:rsidRDefault="001D2BDE">
          <w:pPr>
            <w:pStyle w:val="TOC3"/>
            <w:tabs>
              <w:tab w:val="right" w:leader="dot" w:pos="9062"/>
            </w:tabs>
            <w:rPr>
              <w:rFonts w:eastAsiaTheme="minorEastAsia" w:cstheme="minorBidi"/>
              <w:noProof/>
              <w:lang w:eastAsia="de-CH"/>
            </w:rPr>
          </w:pPr>
          <w:hyperlink w:anchor="_Toc494200147" w:history="1">
            <w:r w:rsidR="004B2C8B" w:rsidRPr="00824551">
              <w:rPr>
                <w:rStyle w:val="Hyperlink"/>
                <w:noProof/>
              </w:rPr>
              <w:t>6.3.3 Code Reviews</w:t>
            </w:r>
            <w:r w:rsidR="004B2C8B">
              <w:rPr>
                <w:noProof/>
                <w:webHidden/>
              </w:rPr>
              <w:tab/>
            </w:r>
            <w:r w:rsidR="004B2C8B">
              <w:rPr>
                <w:noProof/>
                <w:webHidden/>
              </w:rPr>
              <w:fldChar w:fldCharType="begin"/>
            </w:r>
            <w:r w:rsidR="004B2C8B">
              <w:rPr>
                <w:noProof/>
                <w:webHidden/>
              </w:rPr>
              <w:instrText xml:space="preserve"> PAGEREF _Toc494200147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116F9031" w14:textId="7DC4EE83" w:rsidR="004B2C8B" w:rsidRDefault="001D2BDE">
          <w:pPr>
            <w:pStyle w:val="TOC1"/>
            <w:tabs>
              <w:tab w:val="right" w:leader="dot" w:pos="9062"/>
            </w:tabs>
            <w:rPr>
              <w:rFonts w:eastAsiaTheme="minorEastAsia" w:cstheme="minorBidi"/>
              <w:noProof/>
              <w:lang w:eastAsia="de-CH"/>
            </w:rPr>
          </w:pPr>
          <w:hyperlink w:anchor="_Toc494200148" w:history="1">
            <w:r w:rsidR="004B2C8B" w:rsidRPr="00824551">
              <w:rPr>
                <w:rStyle w:val="Hyperlink"/>
                <w:noProof/>
              </w:rPr>
              <w:t>7. Simulation</w:t>
            </w:r>
            <w:r w:rsidR="004B2C8B">
              <w:rPr>
                <w:noProof/>
                <w:webHidden/>
              </w:rPr>
              <w:tab/>
            </w:r>
            <w:r w:rsidR="004B2C8B">
              <w:rPr>
                <w:noProof/>
                <w:webHidden/>
              </w:rPr>
              <w:fldChar w:fldCharType="begin"/>
            </w:r>
            <w:r w:rsidR="004B2C8B">
              <w:rPr>
                <w:noProof/>
                <w:webHidden/>
              </w:rPr>
              <w:instrText xml:space="preserve"> PAGEREF _Toc494200148 \h </w:instrText>
            </w:r>
            <w:r w:rsidR="004B2C8B">
              <w:rPr>
                <w:noProof/>
                <w:webHidden/>
              </w:rPr>
            </w:r>
            <w:r w:rsidR="004B2C8B">
              <w:rPr>
                <w:noProof/>
                <w:webHidden/>
              </w:rPr>
              <w:fldChar w:fldCharType="separate"/>
            </w:r>
            <w:r w:rsidR="004B2C8B">
              <w:rPr>
                <w:noProof/>
                <w:webHidden/>
              </w:rPr>
              <w:t>12</w:t>
            </w:r>
            <w:r w:rsidR="004B2C8B">
              <w:rPr>
                <w:noProof/>
                <w:webHidden/>
              </w:rPr>
              <w:fldChar w:fldCharType="end"/>
            </w:r>
          </w:hyperlink>
        </w:p>
        <w:p w14:paraId="2C4C384C" w14:textId="6C1B4A14" w:rsidR="00C35BC8" w:rsidRPr="00C35BC8" w:rsidRDefault="00C87CAE" w:rsidP="00CF115D">
          <w:pPr>
            <w:pStyle w:val="TOC3"/>
            <w:tabs>
              <w:tab w:val="right" w:leader="dot" w:pos="9062"/>
            </w:tabs>
            <w:ind w:left="0"/>
            <w:rPr>
              <w:lang w:val="de-DE"/>
            </w:rPr>
          </w:pPr>
          <w:r w:rsidRPr="00C35BC8">
            <w:rPr>
              <w:lang w:val="de-DE"/>
            </w:rPr>
            <w:fldChar w:fldCharType="end"/>
          </w:r>
        </w:p>
      </w:sdtContent>
    </w:sdt>
    <w:p w14:paraId="14420F17" w14:textId="4DC62000" w:rsidR="00CF115D" w:rsidRDefault="00CF115D">
      <w:r>
        <w:br w:type="page"/>
      </w:r>
    </w:p>
    <w:p w14:paraId="031897C6" w14:textId="77777777" w:rsidR="00C35BC8" w:rsidRDefault="009234C2" w:rsidP="009234C2">
      <w:pPr>
        <w:pStyle w:val="Heading1"/>
      </w:pPr>
      <w:bookmarkStart w:id="3" w:name="_Toc494200126"/>
      <w:r>
        <w:lastRenderedPageBreak/>
        <w:t>Einführung</w:t>
      </w:r>
      <w:bookmarkEnd w:id="3"/>
    </w:p>
    <w:p w14:paraId="61834A70" w14:textId="77777777" w:rsidR="009234C2" w:rsidRDefault="009234C2" w:rsidP="009234C2">
      <w:pPr>
        <w:pStyle w:val="Heading2"/>
      </w:pPr>
      <w:bookmarkStart w:id="4" w:name="_Toc494200127"/>
      <w:r>
        <w:t>Zweck</w:t>
      </w:r>
      <w:bookmarkEnd w:id="4"/>
    </w:p>
    <w:p w14:paraId="04CB9DC9" w14:textId="00B8A504" w:rsidR="00474AE3" w:rsidRPr="00474AE3" w:rsidRDefault="00F47FC1" w:rsidP="00474AE3">
      <w:r>
        <w:t xml:space="preserve">Dieses Dokument regelt </w:t>
      </w:r>
      <w:r w:rsidR="00405835">
        <w:t>den Ablauf und Aufbau des gesamten Projektes. Es soll einen Leitfaden für alle am Projekt beteiligten Personen darstellen.</w:t>
      </w:r>
    </w:p>
    <w:p w14:paraId="1270CC23" w14:textId="77777777" w:rsidR="009234C2" w:rsidRDefault="009234C2" w:rsidP="009234C2">
      <w:pPr>
        <w:pStyle w:val="Heading2"/>
      </w:pPr>
      <w:bookmarkStart w:id="5" w:name="_Toc494200128"/>
      <w:r>
        <w:t>Gültigkeitsbereich</w:t>
      </w:r>
      <w:bookmarkEnd w:id="5"/>
    </w:p>
    <w:p w14:paraId="0C542353" w14:textId="25DE30FF" w:rsidR="00474AE3" w:rsidRPr="00474AE3" w:rsidRDefault="00DD36BE" w:rsidP="00474AE3">
      <w:r>
        <w:t>Dieses Dokument ist im Rahmen der Studienarbeit 2017 «Entwicklung einer Klassenbibliothek zur Erzeugung autokorrelierter Zufallszahlen gültig.</w:t>
      </w:r>
    </w:p>
    <w:p w14:paraId="12DBDB01" w14:textId="0DFC1976" w:rsidR="009234C2" w:rsidRDefault="009234C2" w:rsidP="009234C2">
      <w:pPr>
        <w:pStyle w:val="Heading2"/>
      </w:pPr>
      <w:bookmarkStart w:id="6" w:name="_Toc494200129"/>
      <w:r>
        <w:t>Referenzen</w:t>
      </w:r>
      <w:bookmarkEnd w:id="6"/>
    </w:p>
    <w:tbl>
      <w:tblPr>
        <w:tblStyle w:val="TableGrid"/>
        <w:tblW w:w="9088" w:type="dxa"/>
        <w:tblBorders>
          <w:left w:val="none" w:sz="0" w:space="0" w:color="auto"/>
          <w:right w:val="none" w:sz="0" w:space="0" w:color="auto"/>
        </w:tblBorders>
        <w:tblLook w:val="04A0" w:firstRow="1" w:lastRow="0" w:firstColumn="1" w:lastColumn="0" w:noHBand="0" w:noVBand="1"/>
      </w:tblPr>
      <w:tblGrid>
        <w:gridCol w:w="2835"/>
        <w:gridCol w:w="6253"/>
      </w:tblGrid>
      <w:tr w:rsidR="00767557" w:rsidRPr="00B80D45" w14:paraId="66462111" w14:textId="77777777" w:rsidTr="00A152C2">
        <w:trPr>
          <w:trHeight w:val="292"/>
        </w:trPr>
        <w:tc>
          <w:tcPr>
            <w:tcW w:w="2835" w:type="dxa"/>
            <w:shd w:val="clear" w:color="auto" w:fill="548DD4" w:themeFill="text2" w:themeFillTint="99"/>
          </w:tcPr>
          <w:p w14:paraId="0EC52C47" w14:textId="77777777" w:rsidR="00767557" w:rsidRPr="00B80D45" w:rsidRDefault="00767557" w:rsidP="00A152C2">
            <w:pPr>
              <w:rPr>
                <w:b/>
              </w:rPr>
            </w:pPr>
            <w:r w:rsidRPr="00B80D45">
              <w:rPr>
                <w:b/>
              </w:rPr>
              <w:t>Bezeichnung</w:t>
            </w:r>
          </w:p>
        </w:tc>
        <w:tc>
          <w:tcPr>
            <w:tcW w:w="6253" w:type="dxa"/>
            <w:shd w:val="clear" w:color="auto" w:fill="548DD4" w:themeFill="text2" w:themeFillTint="99"/>
          </w:tcPr>
          <w:p w14:paraId="3D40493B" w14:textId="77777777" w:rsidR="00767557" w:rsidRPr="00B80D45" w:rsidRDefault="00767557" w:rsidP="00A152C2">
            <w:pPr>
              <w:rPr>
                <w:b/>
              </w:rPr>
            </w:pPr>
            <w:r w:rsidRPr="00B80D45">
              <w:rPr>
                <w:b/>
              </w:rPr>
              <w:t>Link</w:t>
            </w:r>
          </w:p>
        </w:tc>
      </w:tr>
      <w:tr w:rsidR="00767557" w14:paraId="0E485196" w14:textId="77777777" w:rsidTr="00A152C2">
        <w:trPr>
          <w:trHeight w:val="292"/>
        </w:trPr>
        <w:tc>
          <w:tcPr>
            <w:tcW w:w="2835" w:type="dxa"/>
          </w:tcPr>
          <w:p w14:paraId="2B6F71B4" w14:textId="77777777" w:rsidR="00767557" w:rsidRDefault="00767557" w:rsidP="00A152C2">
            <w:r>
              <w:t>Zeiterfassung</w:t>
            </w:r>
          </w:p>
        </w:tc>
        <w:tc>
          <w:tcPr>
            <w:tcW w:w="6253" w:type="dxa"/>
          </w:tcPr>
          <w:p w14:paraId="6D69C8C6" w14:textId="77777777" w:rsidR="00767557" w:rsidRDefault="001D2BDE" w:rsidP="00A152C2">
            <w:hyperlink r:id="rId8" w:history="1">
              <w:r w:rsidR="00767557" w:rsidRPr="00234DBE">
                <w:rPr>
                  <w:rStyle w:val="Hyperlink"/>
                </w:rPr>
                <w:t>https://github.com/ntdelay/Semesterarbeit-HS-2017-2018</w:t>
              </w:r>
            </w:hyperlink>
          </w:p>
        </w:tc>
      </w:tr>
      <w:tr w:rsidR="00767557" w14:paraId="0D7B3344" w14:textId="77777777" w:rsidTr="00A152C2">
        <w:trPr>
          <w:trHeight w:val="305"/>
        </w:trPr>
        <w:tc>
          <w:tcPr>
            <w:tcW w:w="2835" w:type="dxa"/>
          </w:tcPr>
          <w:p w14:paraId="076EB280" w14:textId="77777777" w:rsidR="00767557" w:rsidRDefault="00767557" w:rsidP="00A152C2">
            <w:r>
              <w:t>Sitzungsprotokoll</w:t>
            </w:r>
          </w:p>
        </w:tc>
        <w:tc>
          <w:tcPr>
            <w:tcW w:w="6253" w:type="dxa"/>
          </w:tcPr>
          <w:p w14:paraId="3CC28528" w14:textId="77777777" w:rsidR="00767557" w:rsidRDefault="001D2BDE" w:rsidP="00A152C2">
            <w:hyperlink r:id="rId9" w:history="1">
              <w:r w:rsidR="00767557" w:rsidRPr="00234DBE">
                <w:rPr>
                  <w:rStyle w:val="Hyperlink"/>
                </w:rPr>
                <w:t>https://github.com/ntdelay/Semesterarbeit-HS-2017-2018</w:t>
              </w:r>
            </w:hyperlink>
          </w:p>
        </w:tc>
      </w:tr>
      <w:tr w:rsidR="00767557" w14:paraId="128D9D39" w14:textId="77777777" w:rsidTr="00A152C2">
        <w:trPr>
          <w:trHeight w:val="292"/>
        </w:trPr>
        <w:tc>
          <w:tcPr>
            <w:tcW w:w="2835" w:type="dxa"/>
          </w:tcPr>
          <w:p w14:paraId="4A6A621D" w14:textId="77777777" w:rsidR="00767557" w:rsidRDefault="00767557" w:rsidP="00A152C2">
            <w:proofErr w:type="spellStart"/>
            <w:r>
              <w:t>ToDo</w:t>
            </w:r>
            <w:proofErr w:type="spellEnd"/>
            <w:r>
              <w:t>-Liste</w:t>
            </w:r>
          </w:p>
        </w:tc>
        <w:tc>
          <w:tcPr>
            <w:tcW w:w="6253" w:type="dxa"/>
          </w:tcPr>
          <w:p w14:paraId="6E42C507" w14:textId="77777777" w:rsidR="00767557" w:rsidRDefault="001D2BDE" w:rsidP="00A152C2">
            <w:hyperlink r:id="rId10" w:history="1">
              <w:r w:rsidR="00767557" w:rsidRPr="00234DBE">
                <w:rPr>
                  <w:rStyle w:val="Hyperlink"/>
                </w:rPr>
                <w:t>https://github.com/ntdelay/Semesterarbeit-HS-2017-2018</w:t>
              </w:r>
            </w:hyperlink>
          </w:p>
        </w:tc>
      </w:tr>
    </w:tbl>
    <w:p w14:paraId="2BE0E697" w14:textId="77777777" w:rsidR="00AD5718" w:rsidRDefault="00AD5718" w:rsidP="00AD5718">
      <w:pPr>
        <w:pStyle w:val="Heading1"/>
      </w:pPr>
      <w:bookmarkStart w:id="7" w:name="_Toc494200130"/>
      <w:r>
        <w:t>Projekt Übersicht</w:t>
      </w:r>
      <w:bookmarkEnd w:id="7"/>
    </w:p>
    <w:p w14:paraId="6DFAF2BD" w14:textId="7BEBAD23" w:rsidR="00AD5718" w:rsidRDefault="000C53DA" w:rsidP="00AD5718">
      <w:r>
        <w:t xml:space="preserve">Im Rahmen dieser Studienarbeit soll eine Klassenbibliothek zur Erzeugung von autokorrelierter Zufallszahlen entwickelt werden und anschliessend in die Simulationsumgebung </w:t>
      </w:r>
      <w:proofErr w:type="spellStart"/>
      <w:r>
        <w:t>Simio</w:t>
      </w:r>
      <w:proofErr w:type="spellEnd"/>
      <w:r>
        <w:t xml:space="preserve"> integriert werden.</w:t>
      </w:r>
    </w:p>
    <w:p w14:paraId="4F3F2C3A" w14:textId="77777777" w:rsidR="00AD5718" w:rsidRDefault="00AD5718" w:rsidP="00AD5718">
      <w:pPr>
        <w:pStyle w:val="Heading2"/>
      </w:pPr>
      <w:bookmarkStart w:id="8" w:name="_Toc494200131"/>
      <w:r>
        <w:t>Zweck und Ziel</w:t>
      </w:r>
      <w:bookmarkEnd w:id="8"/>
    </w:p>
    <w:p w14:paraId="459098BE" w14:textId="14E03F0F" w:rsidR="00AD5718" w:rsidRDefault="00532EED" w:rsidP="00AD5718">
      <w:r>
        <w:t xml:space="preserve">In der Simulation von Systemen werden Zufallszahlen zur Beschreibung der einzelnen Arbeitsschritte benötigt. </w:t>
      </w:r>
      <w:r w:rsidR="009A450B">
        <w:t xml:space="preserve">Diese Zufallszahlen werden so erzeugt, dass sie keine Abhängigkeiten bzw. Autokorrelationen auftreten. Nun hat sich jedoch gezeigt, dass ebendiese Autokorrelationen in der Praxis häufig auftreten. Dadurch können die simulierten und realen Ergebnisse stark voneinander abweichen. Ziel dieses Projektes ist es, eine Klassenbibliothek für </w:t>
      </w:r>
      <w:proofErr w:type="spellStart"/>
      <w:r w:rsidR="009A450B">
        <w:t>Simio</w:t>
      </w:r>
      <w:proofErr w:type="spellEnd"/>
      <w:r w:rsidR="009A450B">
        <w:t xml:space="preserve"> zu entwickeln, welche den Grad der Autokorrelation einstellen lässt.</w:t>
      </w:r>
    </w:p>
    <w:p w14:paraId="0BD9B164" w14:textId="77777777" w:rsidR="00437337" w:rsidRDefault="00437337" w:rsidP="00AD5718"/>
    <w:p w14:paraId="238B4AFF" w14:textId="77777777" w:rsidR="00437337" w:rsidRDefault="00437337" w:rsidP="00437337">
      <w:r>
        <w:t>Zusätzlich zu den wissenschaftlichen Zielen, möchten wir uns in folgenden Punkten selbst weiterbilden.</w:t>
      </w:r>
    </w:p>
    <w:p w14:paraId="31C8CCDD" w14:textId="77777777" w:rsidR="00437337" w:rsidRDefault="00437337" w:rsidP="00437337">
      <w:pPr>
        <w:pStyle w:val="ListParagraph"/>
        <w:numPr>
          <w:ilvl w:val="0"/>
          <w:numId w:val="31"/>
        </w:numPr>
        <w:spacing w:after="160" w:line="259" w:lineRule="auto"/>
      </w:pPr>
      <w:r>
        <w:t>Einarbeiten in eine neue Problemdomäne: ARTA</w:t>
      </w:r>
    </w:p>
    <w:p w14:paraId="7F6804E9" w14:textId="77777777" w:rsidR="00437337" w:rsidRDefault="00437337" w:rsidP="00437337">
      <w:pPr>
        <w:pStyle w:val="ListParagraph"/>
        <w:numPr>
          <w:ilvl w:val="0"/>
          <w:numId w:val="31"/>
        </w:numPr>
        <w:spacing w:after="160" w:line="259" w:lineRule="auto"/>
      </w:pPr>
      <w:r>
        <w:t xml:space="preserve">Vertiefung der Kenntnisse: </w:t>
      </w:r>
      <w:proofErr w:type="spellStart"/>
      <w:r>
        <w:t>Simio</w:t>
      </w:r>
      <w:proofErr w:type="spellEnd"/>
      <w:r>
        <w:t>, C#</w:t>
      </w:r>
    </w:p>
    <w:p w14:paraId="54915B8D" w14:textId="77777777" w:rsidR="00437337" w:rsidRDefault="00437337" w:rsidP="00437337">
      <w:pPr>
        <w:pStyle w:val="ListParagraph"/>
        <w:numPr>
          <w:ilvl w:val="0"/>
          <w:numId w:val="31"/>
        </w:numPr>
        <w:spacing w:after="160" w:line="259" w:lineRule="auto"/>
      </w:pPr>
      <w:r>
        <w:t>Erzeugen eines wissenschaftlichen Papers</w:t>
      </w:r>
    </w:p>
    <w:p w14:paraId="67720244" w14:textId="77777777" w:rsidR="00437337" w:rsidRDefault="00437337" w:rsidP="00437337">
      <w:pPr>
        <w:pStyle w:val="ListParagraph"/>
        <w:numPr>
          <w:ilvl w:val="0"/>
          <w:numId w:val="31"/>
        </w:numPr>
        <w:spacing w:after="160" w:line="259" w:lineRule="auto"/>
      </w:pPr>
      <w:r>
        <w:t>Vertiefung im Bereich Projektmanagement</w:t>
      </w:r>
    </w:p>
    <w:p w14:paraId="1BCDE6F0" w14:textId="77777777" w:rsidR="00437337" w:rsidRDefault="00437337" w:rsidP="00437337">
      <w:pPr>
        <w:pStyle w:val="ListParagraph"/>
        <w:numPr>
          <w:ilvl w:val="0"/>
          <w:numId w:val="31"/>
        </w:numPr>
        <w:spacing w:after="160" w:line="259" w:lineRule="auto"/>
      </w:pPr>
      <w:r>
        <w:t>Erarbeitung einer Simulationsumgebung zur Verifikation eines komplexen Prozesses</w:t>
      </w:r>
    </w:p>
    <w:p w14:paraId="3976F46A" w14:textId="77777777" w:rsidR="00437337" w:rsidRDefault="00437337" w:rsidP="00AD5718"/>
    <w:p w14:paraId="11AC2A73" w14:textId="3606D346" w:rsidR="00767557" w:rsidRDefault="00767557">
      <w:r>
        <w:br w:type="page"/>
      </w:r>
    </w:p>
    <w:p w14:paraId="0250BA6E" w14:textId="2F588042" w:rsidR="00AD5718" w:rsidRDefault="00AD5718" w:rsidP="00AD5718">
      <w:pPr>
        <w:pStyle w:val="Heading1"/>
      </w:pPr>
      <w:bookmarkStart w:id="9" w:name="_Toc494200133"/>
      <w:r>
        <w:lastRenderedPageBreak/>
        <w:t>Management Abläufe</w:t>
      </w:r>
      <w:bookmarkEnd w:id="9"/>
    </w:p>
    <w:p w14:paraId="6E0CD285" w14:textId="77777777" w:rsidR="00AD5718" w:rsidRDefault="00AD5718" w:rsidP="00AD5718">
      <w:pPr>
        <w:pStyle w:val="Heading2"/>
      </w:pPr>
      <w:bookmarkStart w:id="10" w:name="_Toc494200134"/>
      <w:r>
        <w:t>Kostenvoranschlag</w:t>
      </w:r>
      <w:bookmarkEnd w:id="10"/>
    </w:p>
    <w:tbl>
      <w:tblPr>
        <w:tblStyle w:val="TableGrid"/>
        <w:tblW w:w="0" w:type="auto"/>
        <w:tblBorders>
          <w:left w:val="none" w:sz="0" w:space="0" w:color="auto"/>
          <w:right w:val="none" w:sz="0" w:space="0" w:color="auto"/>
        </w:tblBorders>
        <w:tblLook w:val="04A0" w:firstRow="1" w:lastRow="0" w:firstColumn="1" w:lastColumn="0" w:noHBand="0" w:noVBand="1"/>
      </w:tblPr>
      <w:tblGrid>
        <w:gridCol w:w="4395"/>
        <w:gridCol w:w="4667"/>
      </w:tblGrid>
      <w:tr w:rsidR="00355E04" w14:paraId="79E45838" w14:textId="77777777" w:rsidTr="00AF643E">
        <w:tc>
          <w:tcPr>
            <w:tcW w:w="4395" w:type="dxa"/>
            <w:tcBorders>
              <w:bottom w:val="single" w:sz="4" w:space="0" w:color="auto"/>
            </w:tcBorders>
          </w:tcPr>
          <w:p w14:paraId="7CC9D9A4" w14:textId="77777777" w:rsidR="00355E04" w:rsidRDefault="00355E04" w:rsidP="00AF643E">
            <w:pPr>
              <w:rPr>
                <w:b/>
              </w:rPr>
            </w:pPr>
            <w:r w:rsidRPr="00411691">
              <w:rPr>
                <w:b/>
              </w:rPr>
              <w:t>Zeitraum</w:t>
            </w:r>
          </w:p>
          <w:p w14:paraId="66AF555F" w14:textId="77777777" w:rsidR="00355E04" w:rsidRPr="00411691" w:rsidRDefault="00355E04" w:rsidP="00AF643E">
            <w:pPr>
              <w:rPr>
                <w:b/>
              </w:rPr>
            </w:pPr>
          </w:p>
        </w:tc>
        <w:tc>
          <w:tcPr>
            <w:tcW w:w="4667" w:type="dxa"/>
          </w:tcPr>
          <w:p w14:paraId="6F6B13D2" w14:textId="77777777" w:rsidR="00355E04" w:rsidRDefault="00355E04" w:rsidP="00AF643E">
            <w:r>
              <w:t>14 Wochen</w:t>
            </w:r>
          </w:p>
        </w:tc>
      </w:tr>
      <w:tr w:rsidR="00355E04" w14:paraId="5BBCD90B" w14:textId="77777777" w:rsidTr="00AF643E">
        <w:tc>
          <w:tcPr>
            <w:tcW w:w="4395" w:type="dxa"/>
            <w:tcBorders>
              <w:bottom w:val="nil"/>
            </w:tcBorders>
          </w:tcPr>
          <w:p w14:paraId="48196324" w14:textId="77777777" w:rsidR="00355E04" w:rsidRPr="00411691" w:rsidRDefault="00355E04" w:rsidP="00AF643E">
            <w:pPr>
              <w:rPr>
                <w:b/>
              </w:rPr>
            </w:pPr>
            <w:r w:rsidRPr="00411691">
              <w:rPr>
                <w:b/>
              </w:rPr>
              <w:t>Geplante Arbeitstage</w:t>
            </w:r>
          </w:p>
        </w:tc>
        <w:tc>
          <w:tcPr>
            <w:tcW w:w="4667" w:type="dxa"/>
          </w:tcPr>
          <w:p w14:paraId="10FD2D3B" w14:textId="77777777" w:rsidR="00355E04" w:rsidRDefault="00355E04" w:rsidP="00AF643E">
            <w:r>
              <w:t>Montag: 8 h</w:t>
            </w:r>
          </w:p>
        </w:tc>
      </w:tr>
      <w:tr w:rsidR="00355E04" w14:paraId="19BD49C1" w14:textId="77777777" w:rsidTr="00AF643E">
        <w:tc>
          <w:tcPr>
            <w:tcW w:w="4395" w:type="dxa"/>
            <w:tcBorders>
              <w:top w:val="nil"/>
              <w:bottom w:val="nil"/>
            </w:tcBorders>
          </w:tcPr>
          <w:p w14:paraId="76DF6611" w14:textId="77777777" w:rsidR="00355E04" w:rsidRPr="00411691" w:rsidRDefault="00355E04" w:rsidP="00AF643E">
            <w:pPr>
              <w:rPr>
                <w:b/>
              </w:rPr>
            </w:pPr>
          </w:p>
        </w:tc>
        <w:tc>
          <w:tcPr>
            <w:tcW w:w="4667" w:type="dxa"/>
          </w:tcPr>
          <w:p w14:paraId="735B89AB" w14:textId="77777777" w:rsidR="00355E04" w:rsidRDefault="00355E04" w:rsidP="00AF643E">
            <w:r>
              <w:t>Mittwoch: 4 h</w:t>
            </w:r>
          </w:p>
        </w:tc>
      </w:tr>
      <w:tr w:rsidR="00355E04" w14:paraId="66052D7E" w14:textId="77777777" w:rsidTr="00AF643E">
        <w:tc>
          <w:tcPr>
            <w:tcW w:w="4395" w:type="dxa"/>
            <w:tcBorders>
              <w:top w:val="nil"/>
              <w:bottom w:val="single" w:sz="4" w:space="0" w:color="auto"/>
            </w:tcBorders>
          </w:tcPr>
          <w:p w14:paraId="0DC3227F" w14:textId="77777777" w:rsidR="00355E04" w:rsidRPr="00411691" w:rsidRDefault="00355E04" w:rsidP="00AF643E">
            <w:pPr>
              <w:rPr>
                <w:b/>
              </w:rPr>
            </w:pPr>
          </w:p>
        </w:tc>
        <w:tc>
          <w:tcPr>
            <w:tcW w:w="4667" w:type="dxa"/>
          </w:tcPr>
          <w:p w14:paraId="120F0A27" w14:textId="77777777" w:rsidR="00355E04" w:rsidRDefault="00355E04" w:rsidP="00AF643E">
            <w:r>
              <w:t>Samstag: 4-8 h</w:t>
            </w:r>
          </w:p>
        </w:tc>
      </w:tr>
      <w:tr w:rsidR="00355E04" w14:paraId="3456677E" w14:textId="77777777" w:rsidTr="00AF643E">
        <w:tc>
          <w:tcPr>
            <w:tcW w:w="4395" w:type="dxa"/>
            <w:tcBorders>
              <w:bottom w:val="nil"/>
            </w:tcBorders>
          </w:tcPr>
          <w:p w14:paraId="6FAF24DF" w14:textId="77777777" w:rsidR="00355E04" w:rsidRPr="00411691" w:rsidRDefault="00355E04" w:rsidP="00AF643E">
            <w:pPr>
              <w:rPr>
                <w:b/>
              </w:rPr>
            </w:pPr>
            <w:r w:rsidRPr="00411691">
              <w:rPr>
                <w:b/>
              </w:rPr>
              <w:t>Total geplante Arbeitszeit:</w:t>
            </w:r>
          </w:p>
        </w:tc>
        <w:tc>
          <w:tcPr>
            <w:tcW w:w="4667" w:type="dxa"/>
          </w:tcPr>
          <w:p w14:paraId="2D2660A5" w14:textId="77777777" w:rsidR="00355E04" w:rsidRDefault="00355E04" w:rsidP="00AF643E">
            <w:r>
              <w:t>14 Wochen * 16 h/Woche</w:t>
            </w:r>
          </w:p>
        </w:tc>
      </w:tr>
      <w:tr w:rsidR="00355E04" w14:paraId="17465D55" w14:textId="77777777" w:rsidTr="00AF643E">
        <w:tc>
          <w:tcPr>
            <w:tcW w:w="4395" w:type="dxa"/>
            <w:tcBorders>
              <w:top w:val="nil"/>
              <w:bottom w:val="nil"/>
            </w:tcBorders>
          </w:tcPr>
          <w:p w14:paraId="71CD2689" w14:textId="77777777" w:rsidR="00355E04" w:rsidRDefault="00355E04" w:rsidP="00AF643E"/>
        </w:tc>
        <w:tc>
          <w:tcPr>
            <w:tcW w:w="4667" w:type="dxa"/>
          </w:tcPr>
          <w:p w14:paraId="664C46D6" w14:textId="77777777" w:rsidR="00355E04" w:rsidRDefault="00355E04" w:rsidP="00AF643E">
            <w:r>
              <w:t>= 224 h / Person</w:t>
            </w:r>
          </w:p>
        </w:tc>
      </w:tr>
    </w:tbl>
    <w:p w14:paraId="5AD44187" w14:textId="77777777" w:rsidR="00C05406" w:rsidRDefault="00C05406">
      <w:pPr>
        <w:sectPr w:rsidR="00C05406" w:rsidSect="00072744">
          <w:headerReference w:type="default" r:id="rId11"/>
          <w:footerReference w:type="default" r:id="rId12"/>
          <w:type w:val="continuous"/>
          <w:pgSz w:w="11906" w:h="16838"/>
          <w:pgMar w:top="1417" w:right="1417" w:bottom="1134" w:left="1417" w:header="708" w:footer="708" w:gutter="0"/>
          <w:cols w:space="708"/>
          <w:titlePg/>
          <w:docGrid w:linePitch="360"/>
        </w:sectPr>
      </w:pPr>
    </w:p>
    <w:p w14:paraId="61EE83F5" w14:textId="1A5D05E7" w:rsidR="00AD5718" w:rsidRDefault="00AD5718" w:rsidP="00AD5718">
      <w:pPr>
        <w:pStyle w:val="Heading2"/>
      </w:pPr>
      <w:bookmarkStart w:id="11" w:name="_Toc494200135"/>
      <w:r>
        <w:lastRenderedPageBreak/>
        <w:t>Zeitliche Planung</w:t>
      </w:r>
      <w:bookmarkEnd w:id="11"/>
    </w:p>
    <w:p w14:paraId="7DB83041" w14:textId="3D7DB072" w:rsidR="00C05406" w:rsidRPr="00C05406" w:rsidRDefault="00415FF7" w:rsidP="00C05406">
      <w:r>
        <w:object w:dxaOrig="20041" w:dyaOrig="5569" w14:anchorId="561E48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8.5pt;height:208.5pt" o:ole="">
            <v:imagedata r:id="rId13" o:title=""/>
          </v:shape>
          <o:OLEObject Type="Embed" ProgID="Visio.Drawing.15" ShapeID="_x0000_i1025" DrawAspect="Content" ObjectID="_1568034675" r:id="rId14"/>
        </w:object>
      </w:r>
    </w:p>
    <w:p w14:paraId="652A302B" w14:textId="2A70FE93" w:rsidR="00C05406" w:rsidRDefault="00C05406"/>
    <w:p w14:paraId="4BE326F1" w14:textId="77777777" w:rsidR="00C05406" w:rsidRDefault="00C05406">
      <w:pPr>
        <w:sectPr w:rsidR="00C05406" w:rsidSect="00C05406">
          <w:headerReference w:type="first" r:id="rId15"/>
          <w:pgSz w:w="16838" w:h="11906" w:orient="landscape"/>
          <w:pgMar w:top="1417" w:right="1417" w:bottom="1417" w:left="1134" w:header="708" w:footer="708" w:gutter="0"/>
          <w:cols w:space="708"/>
          <w:titlePg/>
          <w:docGrid w:linePitch="360"/>
        </w:sectPr>
      </w:pPr>
    </w:p>
    <w:p w14:paraId="2EB5CDB7" w14:textId="4AF00112" w:rsidR="008F32AC" w:rsidRDefault="00AD5718" w:rsidP="008F32AC">
      <w:pPr>
        <w:pStyle w:val="Heading3"/>
      </w:pPr>
      <w:bookmarkStart w:id="12" w:name="_Toc494200136"/>
      <w:r>
        <w:lastRenderedPageBreak/>
        <w:t>Phasen</w:t>
      </w:r>
      <w:bookmarkEnd w:id="12"/>
    </w:p>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8F32AC" w14:paraId="223882E4" w14:textId="77777777" w:rsidTr="0060345F">
        <w:tc>
          <w:tcPr>
            <w:tcW w:w="1838" w:type="dxa"/>
            <w:tcBorders>
              <w:top w:val="single" w:sz="18" w:space="0" w:color="000000"/>
            </w:tcBorders>
            <w:shd w:val="clear" w:color="auto" w:fill="8DB3E2" w:themeFill="text2" w:themeFillTint="66"/>
          </w:tcPr>
          <w:p w14:paraId="78663242" w14:textId="459D318C" w:rsidR="008F32AC" w:rsidRPr="008F32AC" w:rsidRDefault="008F32AC" w:rsidP="008F32AC">
            <w:pPr>
              <w:rPr>
                <w:b/>
              </w:rPr>
            </w:pPr>
            <w:r w:rsidRPr="008F32AC">
              <w:rPr>
                <w:b/>
              </w:rPr>
              <w:t>Bezeichnung</w:t>
            </w:r>
          </w:p>
        </w:tc>
        <w:tc>
          <w:tcPr>
            <w:tcW w:w="7224" w:type="dxa"/>
            <w:tcBorders>
              <w:top w:val="single" w:sz="18" w:space="0" w:color="000000"/>
            </w:tcBorders>
          </w:tcPr>
          <w:p w14:paraId="03A313BA" w14:textId="502D56BE" w:rsidR="008F32AC" w:rsidRPr="00D67521" w:rsidRDefault="008F32AC" w:rsidP="008F32AC">
            <w:pPr>
              <w:rPr>
                <w:b/>
              </w:rPr>
            </w:pPr>
            <w:r w:rsidRPr="00D67521">
              <w:rPr>
                <w:b/>
              </w:rPr>
              <w:t>Kickoff</w:t>
            </w:r>
          </w:p>
        </w:tc>
      </w:tr>
      <w:tr w:rsidR="008F32AC" w14:paraId="4DB1F5D6" w14:textId="77777777" w:rsidTr="008F32AC">
        <w:tc>
          <w:tcPr>
            <w:tcW w:w="1838" w:type="dxa"/>
            <w:shd w:val="clear" w:color="auto" w:fill="8DB3E2" w:themeFill="text2" w:themeFillTint="66"/>
          </w:tcPr>
          <w:p w14:paraId="6D0220C5" w14:textId="0A109629" w:rsidR="008F32AC" w:rsidRPr="008F32AC" w:rsidRDefault="008F32AC" w:rsidP="008F32AC">
            <w:pPr>
              <w:rPr>
                <w:b/>
              </w:rPr>
            </w:pPr>
            <w:r w:rsidRPr="008F32AC">
              <w:rPr>
                <w:b/>
              </w:rPr>
              <w:t>Beschreibung</w:t>
            </w:r>
          </w:p>
        </w:tc>
        <w:tc>
          <w:tcPr>
            <w:tcW w:w="7224" w:type="dxa"/>
          </w:tcPr>
          <w:p w14:paraId="34920F06" w14:textId="77777777" w:rsidR="008F32AC" w:rsidRDefault="008F32AC" w:rsidP="008F32AC">
            <w:pPr>
              <w:pStyle w:val="ListParagraph"/>
              <w:numPr>
                <w:ilvl w:val="0"/>
                <w:numId w:val="27"/>
              </w:numPr>
            </w:pPr>
            <w:r>
              <w:t>Vertraut machen mit dem Themengebiet</w:t>
            </w:r>
          </w:p>
          <w:p w14:paraId="62571B90" w14:textId="77777777" w:rsidR="008F32AC" w:rsidRDefault="008F32AC" w:rsidP="008F32AC">
            <w:pPr>
              <w:pStyle w:val="ListParagraph"/>
              <w:numPr>
                <w:ilvl w:val="0"/>
                <w:numId w:val="27"/>
              </w:numPr>
            </w:pPr>
            <w:r>
              <w:t>Projektorganisation</w:t>
            </w:r>
          </w:p>
          <w:p w14:paraId="05B00B66" w14:textId="42C960F8" w:rsidR="008F32AC" w:rsidRDefault="008F32AC" w:rsidP="008F32AC">
            <w:pPr>
              <w:pStyle w:val="ListParagraph"/>
              <w:numPr>
                <w:ilvl w:val="0"/>
                <w:numId w:val="27"/>
              </w:numPr>
            </w:pPr>
            <w:r>
              <w:t>Recherche</w:t>
            </w:r>
          </w:p>
        </w:tc>
      </w:tr>
      <w:tr w:rsidR="008F32AC" w14:paraId="1D9995D9" w14:textId="77777777" w:rsidTr="008F32AC">
        <w:tc>
          <w:tcPr>
            <w:tcW w:w="1838" w:type="dxa"/>
            <w:shd w:val="clear" w:color="auto" w:fill="8DB3E2" w:themeFill="text2" w:themeFillTint="66"/>
          </w:tcPr>
          <w:p w14:paraId="3F30EBE8" w14:textId="18B32CA8" w:rsidR="008F32AC" w:rsidRPr="008F32AC" w:rsidRDefault="008F32AC" w:rsidP="008F32AC">
            <w:pPr>
              <w:rPr>
                <w:b/>
              </w:rPr>
            </w:pPr>
            <w:r w:rsidRPr="008F32AC">
              <w:rPr>
                <w:b/>
              </w:rPr>
              <w:t>Zeitraum</w:t>
            </w:r>
          </w:p>
        </w:tc>
        <w:tc>
          <w:tcPr>
            <w:tcW w:w="7224" w:type="dxa"/>
          </w:tcPr>
          <w:p w14:paraId="52D702F7" w14:textId="47613C04" w:rsidR="008F32AC" w:rsidRDefault="008F32AC" w:rsidP="008F32AC">
            <w:r>
              <w:t>18.09.2017 – 27.09.2017</w:t>
            </w:r>
          </w:p>
        </w:tc>
      </w:tr>
      <w:tr w:rsidR="008F32AC" w14:paraId="513C9BD7" w14:textId="77777777" w:rsidTr="0060345F">
        <w:tc>
          <w:tcPr>
            <w:tcW w:w="1838" w:type="dxa"/>
            <w:tcBorders>
              <w:bottom w:val="single" w:sz="18" w:space="0" w:color="000000"/>
            </w:tcBorders>
            <w:shd w:val="clear" w:color="auto" w:fill="8DB3E2" w:themeFill="text2" w:themeFillTint="66"/>
          </w:tcPr>
          <w:p w14:paraId="6981717B" w14:textId="1C8999AB" w:rsidR="008F32AC" w:rsidRPr="008F32AC" w:rsidRDefault="008F32AC" w:rsidP="008F32AC">
            <w:pPr>
              <w:rPr>
                <w:b/>
              </w:rPr>
            </w:pPr>
            <w:r w:rsidRPr="008F32AC">
              <w:rPr>
                <w:b/>
              </w:rPr>
              <w:t>Ziel</w:t>
            </w:r>
          </w:p>
        </w:tc>
        <w:tc>
          <w:tcPr>
            <w:tcW w:w="7224" w:type="dxa"/>
            <w:tcBorders>
              <w:bottom w:val="single" w:sz="18" w:space="0" w:color="000000"/>
            </w:tcBorders>
          </w:tcPr>
          <w:p w14:paraId="0548F18B" w14:textId="77777777" w:rsidR="008F32AC" w:rsidRDefault="008F32AC" w:rsidP="008F32AC">
            <w:pPr>
              <w:pStyle w:val="ListParagraph"/>
              <w:numPr>
                <w:ilvl w:val="0"/>
                <w:numId w:val="28"/>
              </w:numPr>
            </w:pPr>
            <w:r>
              <w:t>Projektmanagement ist operativ</w:t>
            </w:r>
          </w:p>
          <w:p w14:paraId="5A671199" w14:textId="77777777" w:rsidR="008F32AC" w:rsidRDefault="008F32AC" w:rsidP="008F32AC">
            <w:pPr>
              <w:pStyle w:val="ListParagraph"/>
              <w:numPr>
                <w:ilvl w:val="1"/>
                <w:numId w:val="28"/>
              </w:numPr>
            </w:pPr>
            <w:proofErr w:type="spellStart"/>
            <w:r>
              <w:t>Git</w:t>
            </w:r>
            <w:proofErr w:type="spellEnd"/>
          </w:p>
          <w:p w14:paraId="3F1B0BF3" w14:textId="77777777" w:rsidR="008F32AC" w:rsidRDefault="008F32AC" w:rsidP="008F32AC">
            <w:pPr>
              <w:pStyle w:val="ListParagraph"/>
              <w:numPr>
                <w:ilvl w:val="1"/>
                <w:numId w:val="28"/>
              </w:numPr>
            </w:pPr>
            <w:proofErr w:type="spellStart"/>
            <w:r>
              <w:t>Zube</w:t>
            </w:r>
            <w:proofErr w:type="spellEnd"/>
          </w:p>
          <w:p w14:paraId="0BA63C4D" w14:textId="77777777" w:rsidR="008F32AC" w:rsidRDefault="008F32AC" w:rsidP="008F32AC">
            <w:pPr>
              <w:pStyle w:val="ListParagraph"/>
              <w:numPr>
                <w:ilvl w:val="1"/>
                <w:numId w:val="28"/>
              </w:numPr>
            </w:pPr>
            <w:r>
              <w:t>Zeiterfassung</w:t>
            </w:r>
          </w:p>
          <w:p w14:paraId="03641358" w14:textId="77777777" w:rsidR="008F32AC" w:rsidRDefault="008F32AC" w:rsidP="008F32AC">
            <w:pPr>
              <w:pStyle w:val="ListParagraph"/>
              <w:numPr>
                <w:ilvl w:val="1"/>
                <w:numId w:val="28"/>
              </w:numPr>
            </w:pPr>
            <w:r>
              <w:t>Dokumentationsvorlagen</w:t>
            </w:r>
          </w:p>
          <w:p w14:paraId="3146C161" w14:textId="77777777" w:rsidR="008F32AC" w:rsidRDefault="008F32AC" w:rsidP="008F32AC">
            <w:pPr>
              <w:pStyle w:val="ListParagraph"/>
              <w:numPr>
                <w:ilvl w:val="1"/>
                <w:numId w:val="28"/>
              </w:numPr>
            </w:pPr>
            <w:r>
              <w:t>Projektplan erstellt</w:t>
            </w:r>
          </w:p>
          <w:p w14:paraId="25EB5C31" w14:textId="027578BD" w:rsidR="008F32AC" w:rsidRDefault="008F32AC" w:rsidP="008F32AC">
            <w:pPr>
              <w:pStyle w:val="ListParagraph"/>
              <w:numPr>
                <w:ilvl w:val="0"/>
                <w:numId w:val="28"/>
              </w:numPr>
            </w:pPr>
            <w:r>
              <w:t>Grobübersicht von ARTA erlangt</w:t>
            </w:r>
          </w:p>
        </w:tc>
      </w:tr>
    </w:tbl>
    <w:p w14:paraId="021D1822" w14:textId="6DFF0635" w:rsidR="008F32AC" w:rsidRDefault="008F32AC" w:rsidP="008F32AC"/>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8F32AC" w14:paraId="6F955041" w14:textId="77777777" w:rsidTr="0060345F">
        <w:tc>
          <w:tcPr>
            <w:tcW w:w="1838" w:type="dxa"/>
            <w:tcBorders>
              <w:top w:val="single" w:sz="18" w:space="0" w:color="000000"/>
            </w:tcBorders>
            <w:shd w:val="clear" w:color="auto" w:fill="8DB3E2" w:themeFill="text2" w:themeFillTint="66"/>
          </w:tcPr>
          <w:p w14:paraId="01F6D04A" w14:textId="77777777" w:rsidR="008F32AC" w:rsidRPr="008F32AC" w:rsidRDefault="008F32AC" w:rsidP="008F32AC">
            <w:pPr>
              <w:rPr>
                <w:b/>
              </w:rPr>
            </w:pPr>
            <w:r w:rsidRPr="008F32AC">
              <w:rPr>
                <w:b/>
              </w:rPr>
              <w:t>Bezeichnung</w:t>
            </w:r>
          </w:p>
        </w:tc>
        <w:tc>
          <w:tcPr>
            <w:tcW w:w="7224" w:type="dxa"/>
            <w:tcBorders>
              <w:top w:val="single" w:sz="18" w:space="0" w:color="000000"/>
            </w:tcBorders>
          </w:tcPr>
          <w:p w14:paraId="74A16B11" w14:textId="3EE8FB1E" w:rsidR="008F32AC" w:rsidRPr="00D67521" w:rsidRDefault="00D67521" w:rsidP="008F32AC">
            <w:pPr>
              <w:rPr>
                <w:b/>
              </w:rPr>
            </w:pPr>
            <w:r w:rsidRPr="00D67521">
              <w:rPr>
                <w:b/>
              </w:rPr>
              <w:t>Recherche</w:t>
            </w:r>
          </w:p>
        </w:tc>
      </w:tr>
      <w:tr w:rsidR="008F32AC" w14:paraId="61798F65" w14:textId="77777777" w:rsidTr="008F32AC">
        <w:tc>
          <w:tcPr>
            <w:tcW w:w="1838" w:type="dxa"/>
            <w:shd w:val="clear" w:color="auto" w:fill="8DB3E2" w:themeFill="text2" w:themeFillTint="66"/>
          </w:tcPr>
          <w:p w14:paraId="4E34BFBB" w14:textId="77777777" w:rsidR="008F32AC" w:rsidRPr="008F32AC" w:rsidRDefault="008F32AC" w:rsidP="008F32AC">
            <w:pPr>
              <w:rPr>
                <w:b/>
              </w:rPr>
            </w:pPr>
            <w:r w:rsidRPr="008F32AC">
              <w:rPr>
                <w:b/>
              </w:rPr>
              <w:t>Beschreibung</w:t>
            </w:r>
          </w:p>
        </w:tc>
        <w:tc>
          <w:tcPr>
            <w:tcW w:w="7224" w:type="dxa"/>
          </w:tcPr>
          <w:p w14:paraId="56EC2BCD" w14:textId="77777777" w:rsidR="008F32AC" w:rsidRDefault="008F32AC" w:rsidP="008F32AC">
            <w:pPr>
              <w:pStyle w:val="ListParagraph"/>
              <w:numPr>
                <w:ilvl w:val="0"/>
                <w:numId w:val="27"/>
              </w:numPr>
            </w:pPr>
            <w:r>
              <w:t>Weitere Quellen zum Themenbereich ausfindig machen</w:t>
            </w:r>
          </w:p>
          <w:p w14:paraId="58AC34FC" w14:textId="6F3EA285" w:rsidR="00667819" w:rsidRDefault="00667819" w:rsidP="008F32AC">
            <w:pPr>
              <w:pStyle w:val="ListParagraph"/>
              <w:numPr>
                <w:ilvl w:val="0"/>
                <w:numId w:val="27"/>
              </w:numPr>
            </w:pPr>
            <w:proofErr w:type="spellStart"/>
            <w:r>
              <w:t>Simio-Refresher</w:t>
            </w:r>
            <w:proofErr w:type="spellEnd"/>
          </w:p>
        </w:tc>
      </w:tr>
      <w:tr w:rsidR="008F32AC" w14:paraId="5BF9B073" w14:textId="77777777" w:rsidTr="008F32AC">
        <w:tc>
          <w:tcPr>
            <w:tcW w:w="1838" w:type="dxa"/>
            <w:shd w:val="clear" w:color="auto" w:fill="8DB3E2" w:themeFill="text2" w:themeFillTint="66"/>
          </w:tcPr>
          <w:p w14:paraId="0F7F0C75" w14:textId="137D884A" w:rsidR="008F32AC" w:rsidRPr="008F32AC" w:rsidRDefault="008F32AC" w:rsidP="008F32AC">
            <w:pPr>
              <w:rPr>
                <w:b/>
              </w:rPr>
            </w:pPr>
            <w:r>
              <w:rPr>
                <w:b/>
              </w:rPr>
              <w:t>Startdatum</w:t>
            </w:r>
          </w:p>
        </w:tc>
        <w:tc>
          <w:tcPr>
            <w:tcW w:w="7224" w:type="dxa"/>
          </w:tcPr>
          <w:p w14:paraId="180D9429" w14:textId="42DA4039" w:rsidR="008F32AC" w:rsidRDefault="008F32AC" w:rsidP="008F32AC">
            <w:r>
              <w:t>27.09.2017</w:t>
            </w:r>
          </w:p>
        </w:tc>
      </w:tr>
      <w:tr w:rsidR="008F32AC" w14:paraId="7DF97497" w14:textId="77777777" w:rsidTr="008F32AC">
        <w:tc>
          <w:tcPr>
            <w:tcW w:w="1838" w:type="dxa"/>
            <w:shd w:val="clear" w:color="auto" w:fill="8DB3E2" w:themeFill="text2" w:themeFillTint="66"/>
          </w:tcPr>
          <w:p w14:paraId="648677A3" w14:textId="3BBE2F5D" w:rsidR="008F32AC" w:rsidRDefault="008F32AC" w:rsidP="008F32AC">
            <w:pPr>
              <w:rPr>
                <w:b/>
              </w:rPr>
            </w:pPr>
            <w:r>
              <w:rPr>
                <w:b/>
              </w:rPr>
              <w:t>Enddatum</w:t>
            </w:r>
          </w:p>
        </w:tc>
        <w:tc>
          <w:tcPr>
            <w:tcW w:w="7224" w:type="dxa"/>
          </w:tcPr>
          <w:p w14:paraId="15A88B6C" w14:textId="618376C3" w:rsidR="008F32AC" w:rsidRDefault="008F32AC" w:rsidP="008F32AC">
            <w:r>
              <w:t>11.10.2017</w:t>
            </w:r>
          </w:p>
        </w:tc>
      </w:tr>
      <w:tr w:rsidR="008F32AC" w14:paraId="415786CA" w14:textId="77777777" w:rsidTr="0060345F">
        <w:tc>
          <w:tcPr>
            <w:tcW w:w="1838" w:type="dxa"/>
            <w:tcBorders>
              <w:bottom w:val="single" w:sz="18" w:space="0" w:color="000000"/>
            </w:tcBorders>
            <w:shd w:val="clear" w:color="auto" w:fill="8DB3E2" w:themeFill="text2" w:themeFillTint="66"/>
          </w:tcPr>
          <w:p w14:paraId="38C8A826" w14:textId="77777777" w:rsidR="008F32AC" w:rsidRPr="008F32AC" w:rsidRDefault="008F32AC" w:rsidP="008F32AC">
            <w:pPr>
              <w:rPr>
                <w:b/>
              </w:rPr>
            </w:pPr>
            <w:r w:rsidRPr="008F32AC">
              <w:rPr>
                <w:b/>
              </w:rPr>
              <w:t>Ziel</w:t>
            </w:r>
          </w:p>
        </w:tc>
        <w:tc>
          <w:tcPr>
            <w:tcW w:w="7224" w:type="dxa"/>
            <w:tcBorders>
              <w:bottom w:val="single" w:sz="18" w:space="0" w:color="000000"/>
            </w:tcBorders>
          </w:tcPr>
          <w:p w14:paraId="2F7A2727" w14:textId="77777777" w:rsidR="00D67521" w:rsidRDefault="00D67521" w:rsidP="00D67521">
            <w:pPr>
              <w:pStyle w:val="ListParagraph"/>
              <w:numPr>
                <w:ilvl w:val="0"/>
                <w:numId w:val="28"/>
              </w:numPr>
            </w:pPr>
            <w:r>
              <w:t>Vertiefte Wissen über ARTA erlangen</w:t>
            </w:r>
          </w:p>
          <w:p w14:paraId="7C3CDD14" w14:textId="77777777" w:rsidR="00D67521" w:rsidRDefault="00D67521" w:rsidP="00D67521">
            <w:pPr>
              <w:pStyle w:val="ListParagraph"/>
              <w:numPr>
                <w:ilvl w:val="0"/>
                <w:numId w:val="28"/>
              </w:numPr>
            </w:pPr>
            <w:r>
              <w:t>JARTA: Code-Analyse</w:t>
            </w:r>
          </w:p>
          <w:p w14:paraId="04E787F5" w14:textId="45FA4745" w:rsidR="008F32AC" w:rsidRDefault="00D67521" w:rsidP="00D67521">
            <w:pPr>
              <w:pStyle w:val="ListParagraph"/>
              <w:numPr>
                <w:ilvl w:val="0"/>
                <w:numId w:val="28"/>
              </w:numPr>
            </w:pPr>
            <w:r>
              <w:t>SIMIO-Schnittstellen kennen</w:t>
            </w:r>
          </w:p>
        </w:tc>
      </w:tr>
    </w:tbl>
    <w:p w14:paraId="66A6FD0A" w14:textId="77777777" w:rsidR="007F7E05" w:rsidRDefault="007F7E05" w:rsidP="007F7E05"/>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7F7E05" w14:paraId="55E7898A" w14:textId="77777777" w:rsidTr="00AF1C50">
        <w:tc>
          <w:tcPr>
            <w:tcW w:w="1838" w:type="dxa"/>
            <w:tcBorders>
              <w:top w:val="single" w:sz="18" w:space="0" w:color="000000"/>
            </w:tcBorders>
            <w:shd w:val="clear" w:color="auto" w:fill="8DB3E2" w:themeFill="text2" w:themeFillTint="66"/>
          </w:tcPr>
          <w:p w14:paraId="2F464B9D" w14:textId="77777777" w:rsidR="007F7E05" w:rsidRPr="008F32AC" w:rsidRDefault="007F7E05" w:rsidP="00AF1C50">
            <w:pPr>
              <w:rPr>
                <w:b/>
              </w:rPr>
            </w:pPr>
            <w:r w:rsidRPr="008F32AC">
              <w:rPr>
                <w:b/>
              </w:rPr>
              <w:t>Bezeichnung</w:t>
            </w:r>
          </w:p>
        </w:tc>
        <w:tc>
          <w:tcPr>
            <w:tcW w:w="7224" w:type="dxa"/>
            <w:tcBorders>
              <w:top w:val="single" w:sz="18" w:space="0" w:color="000000"/>
            </w:tcBorders>
          </w:tcPr>
          <w:p w14:paraId="36CF9DDA" w14:textId="11F77FEF" w:rsidR="007F7E05" w:rsidRPr="00D67521" w:rsidRDefault="007F7E05" w:rsidP="00AF1C50">
            <w:pPr>
              <w:rPr>
                <w:b/>
              </w:rPr>
            </w:pPr>
            <w:r>
              <w:rPr>
                <w:b/>
              </w:rPr>
              <w:t>Konzeption 1</w:t>
            </w:r>
          </w:p>
        </w:tc>
      </w:tr>
      <w:tr w:rsidR="007F7E05" w14:paraId="4C2F60F3" w14:textId="77777777" w:rsidTr="00AF1C50">
        <w:tc>
          <w:tcPr>
            <w:tcW w:w="1838" w:type="dxa"/>
            <w:shd w:val="clear" w:color="auto" w:fill="8DB3E2" w:themeFill="text2" w:themeFillTint="66"/>
          </w:tcPr>
          <w:p w14:paraId="2E9448B4" w14:textId="77777777" w:rsidR="007F7E05" w:rsidRPr="008F32AC" w:rsidRDefault="007F7E05" w:rsidP="00AF1C50">
            <w:pPr>
              <w:rPr>
                <w:b/>
              </w:rPr>
            </w:pPr>
            <w:r w:rsidRPr="008F32AC">
              <w:rPr>
                <w:b/>
              </w:rPr>
              <w:t>Beschreibung</w:t>
            </w:r>
          </w:p>
        </w:tc>
        <w:tc>
          <w:tcPr>
            <w:tcW w:w="7224" w:type="dxa"/>
          </w:tcPr>
          <w:p w14:paraId="09B5E581" w14:textId="77777777" w:rsidR="007F7E05" w:rsidRPr="007F7E05" w:rsidRDefault="007F7E05" w:rsidP="00AF1C50">
            <w:pPr>
              <w:pStyle w:val="ListParagraph"/>
              <w:numPr>
                <w:ilvl w:val="0"/>
                <w:numId w:val="30"/>
              </w:numPr>
              <w:rPr>
                <w:color w:val="FF0000"/>
              </w:rPr>
            </w:pPr>
            <w:r w:rsidRPr="007F7E05">
              <w:rPr>
                <w:color w:val="FF0000"/>
              </w:rPr>
              <w:t>Überführen des ARTA-Prozesses von Java nach C#</w:t>
            </w:r>
          </w:p>
          <w:p w14:paraId="22323D9D" w14:textId="77777777" w:rsidR="007F7E05" w:rsidRPr="007F7E05" w:rsidRDefault="007F7E05" w:rsidP="00AF1C50">
            <w:pPr>
              <w:pStyle w:val="ListParagraph"/>
              <w:numPr>
                <w:ilvl w:val="0"/>
                <w:numId w:val="30"/>
              </w:numPr>
              <w:rPr>
                <w:color w:val="FF0000"/>
              </w:rPr>
            </w:pPr>
            <w:proofErr w:type="spellStart"/>
            <w:r w:rsidRPr="007F7E05">
              <w:rPr>
                <w:color w:val="FF0000"/>
              </w:rPr>
              <w:t>Testing</w:t>
            </w:r>
            <w:proofErr w:type="spellEnd"/>
            <w:r w:rsidRPr="007F7E05">
              <w:rPr>
                <w:color w:val="FF0000"/>
              </w:rPr>
              <w:t xml:space="preserve"> des neu erzeugten Codes</w:t>
            </w:r>
          </w:p>
          <w:p w14:paraId="7C7268E7" w14:textId="77777777" w:rsidR="007F7E05" w:rsidRDefault="007F7E05" w:rsidP="00AF1C50">
            <w:pPr>
              <w:pStyle w:val="ListParagraph"/>
              <w:numPr>
                <w:ilvl w:val="0"/>
                <w:numId w:val="30"/>
              </w:numPr>
            </w:pPr>
            <w:r w:rsidRPr="007F7E05">
              <w:rPr>
                <w:color w:val="FF0000"/>
              </w:rPr>
              <w:t xml:space="preserve">Integration der Klassenbibliothek in </w:t>
            </w:r>
            <w:proofErr w:type="spellStart"/>
            <w:r w:rsidRPr="007F7E05">
              <w:rPr>
                <w:color w:val="FF0000"/>
              </w:rPr>
              <w:t>Simio</w:t>
            </w:r>
            <w:proofErr w:type="spellEnd"/>
          </w:p>
        </w:tc>
      </w:tr>
      <w:tr w:rsidR="007F7E05" w14:paraId="736AA7FE" w14:textId="77777777" w:rsidTr="00AF1C50">
        <w:tc>
          <w:tcPr>
            <w:tcW w:w="1838" w:type="dxa"/>
            <w:shd w:val="clear" w:color="auto" w:fill="8DB3E2" w:themeFill="text2" w:themeFillTint="66"/>
          </w:tcPr>
          <w:p w14:paraId="50A72E02" w14:textId="77777777" w:rsidR="007F7E05" w:rsidRPr="008F32AC" w:rsidRDefault="007F7E05" w:rsidP="00AF1C50">
            <w:pPr>
              <w:rPr>
                <w:b/>
              </w:rPr>
            </w:pPr>
            <w:r>
              <w:rPr>
                <w:b/>
              </w:rPr>
              <w:t>Startdatum</w:t>
            </w:r>
          </w:p>
        </w:tc>
        <w:tc>
          <w:tcPr>
            <w:tcW w:w="7224" w:type="dxa"/>
          </w:tcPr>
          <w:p w14:paraId="389CD380" w14:textId="30A994E1" w:rsidR="007F7E05" w:rsidRPr="007F7E05" w:rsidRDefault="007F7E05" w:rsidP="00AF1C50">
            <w:r w:rsidRPr="007F7E05">
              <w:t>12</w:t>
            </w:r>
            <w:r w:rsidRPr="007F7E05">
              <w:t>.10.2017</w:t>
            </w:r>
          </w:p>
        </w:tc>
      </w:tr>
      <w:tr w:rsidR="007F7E05" w14:paraId="45BCEC6E" w14:textId="77777777" w:rsidTr="00AF1C50">
        <w:tc>
          <w:tcPr>
            <w:tcW w:w="1838" w:type="dxa"/>
            <w:shd w:val="clear" w:color="auto" w:fill="8DB3E2" w:themeFill="text2" w:themeFillTint="66"/>
          </w:tcPr>
          <w:p w14:paraId="5DBBBAF3" w14:textId="77777777" w:rsidR="007F7E05" w:rsidRPr="008F32AC" w:rsidRDefault="007F7E05" w:rsidP="00AF1C50">
            <w:pPr>
              <w:rPr>
                <w:b/>
              </w:rPr>
            </w:pPr>
            <w:r>
              <w:rPr>
                <w:b/>
              </w:rPr>
              <w:t>Enddatum</w:t>
            </w:r>
          </w:p>
        </w:tc>
        <w:tc>
          <w:tcPr>
            <w:tcW w:w="7224" w:type="dxa"/>
          </w:tcPr>
          <w:p w14:paraId="05FFE9E7" w14:textId="354AFF7A" w:rsidR="007F7E05" w:rsidRPr="007F7E05" w:rsidRDefault="007F7E05" w:rsidP="00AF1C50">
            <w:r w:rsidRPr="007F7E05">
              <w:t>25</w:t>
            </w:r>
            <w:r w:rsidRPr="007F7E05">
              <w:t>.10.2017</w:t>
            </w:r>
          </w:p>
        </w:tc>
      </w:tr>
      <w:tr w:rsidR="007F7E05" w14:paraId="7C392F3C" w14:textId="77777777" w:rsidTr="00AF1C50">
        <w:tc>
          <w:tcPr>
            <w:tcW w:w="1838" w:type="dxa"/>
            <w:tcBorders>
              <w:bottom w:val="single" w:sz="18" w:space="0" w:color="000000"/>
            </w:tcBorders>
            <w:shd w:val="clear" w:color="auto" w:fill="8DB3E2" w:themeFill="text2" w:themeFillTint="66"/>
          </w:tcPr>
          <w:p w14:paraId="32C37A1A" w14:textId="77777777" w:rsidR="007F7E05" w:rsidRPr="008F32AC" w:rsidRDefault="007F7E05" w:rsidP="00AF1C50">
            <w:pPr>
              <w:rPr>
                <w:b/>
              </w:rPr>
            </w:pPr>
            <w:r w:rsidRPr="008F32AC">
              <w:rPr>
                <w:b/>
              </w:rPr>
              <w:t>Ziel</w:t>
            </w:r>
          </w:p>
        </w:tc>
        <w:tc>
          <w:tcPr>
            <w:tcW w:w="7224" w:type="dxa"/>
            <w:tcBorders>
              <w:bottom w:val="single" w:sz="18" w:space="0" w:color="000000"/>
            </w:tcBorders>
          </w:tcPr>
          <w:p w14:paraId="10301350" w14:textId="77777777" w:rsidR="007F7E05" w:rsidRPr="007F7E05" w:rsidRDefault="007F7E05" w:rsidP="00AF1C50">
            <w:pPr>
              <w:pStyle w:val="ListParagraph"/>
              <w:numPr>
                <w:ilvl w:val="0"/>
                <w:numId w:val="27"/>
              </w:numPr>
              <w:rPr>
                <w:color w:val="FF0000"/>
              </w:rPr>
            </w:pPr>
            <w:r w:rsidRPr="007F7E05">
              <w:rPr>
                <w:color w:val="FF0000"/>
              </w:rPr>
              <w:t>Klassenbibliothek des ARTA-Prozesses in C#</w:t>
            </w:r>
          </w:p>
          <w:p w14:paraId="1F618BB4" w14:textId="77777777" w:rsidR="007F7E05" w:rsidRPr="007F7E05" w:rsidRDefault="007F7E05" w:rsidP="00AF1C50">
            <w:pPr>
              <w:pStyle w:val="ListParagraph"/>
              <w:numPr>
                <w:ilvl w:val="0"/>
                <w:numId w:val="27"/>
              </w:numPr>
              <w:rPr>
                <w:color w:val="FF0000"/>
              </w:rPr>
            </w:pPr>
            <w:r w:rsidRPr="007F7E05">
              <w:rPr>
                <w:color w:val="FF0000"/>
              </w:rPr>
              <w:t>Schnittstelle zu SIMIO realisiert</w:t>
            </w:r>
          </w:p>
        </w:tc>
      </w:tr>
    </w:tbl>
    <w:p w14:paraId="38D60F80" w14:textId="77777777" w:rsidR="007F7E05" w:rsidRDefault="007F7E05" w:rsidP="007F7E05"/>
    <w:p w14:paraId="5CE0EB0D" w14:textId="77777777" w:rsidR="007F7E05" w:rsidRDefault="007F7E05" w:rsidP="007F7E05"/>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7F7E05" w14:paraId="62FFB87F" w14:textId="77777777" w:rsidTr="00AF1C50">
        <w:tc>
          <w:tcPr>
            <w:tcW w:w="1838" w:type="dxa"/>
            <w:tcBorders>
              <w:top w:val="single" w:sz="18" w:space="0" w:color="000000"/>
            </w:tcBorders>
            <w:shd w:val="clear" w:color="auto" w:fill="8DB3E2" w:themeFill="text2" w:themeFillTint="66"/>
          </w:tcPr>
          <w:p w14:paraId="3BA62BDD" w14:textId="77777777" w:rsidR="007F7E05" w:rsidRPr="008F32AC" w:rsidRDefault="007F7E05" w:rsidP="00AF1C50">
            <w:pPr>
              <w:rPr>
                <w:b/>
              </w:rPr>
            </w:pPr>
            <w:r w:rsidRPr="008F32AC">
              <w:rPr>
                <w:b/>
              </w:rPr>
              <w:t>Bezeichnung</w:t>
            </w:r>
          </w:p>
        </w:tc>
        <w:tc>
          <w:tcPr>
            <w:tcW w:w="7224" w:type="dxa"/>
            <w:tcBorders>
              <w:top w:val="single" w:sz="18" w:space="0" w:color="000000"/>
            </w:tcBorders>
          </w:tcPr>
          <w:p w14:paraId="70ED8477" w14:textId="4C4F8D7F" w:rsidR="007F7E05" w:rsidRPr="00D67521" w:rsidRDefault="007F7E05" w:rsidP="00AF1C50">
            <w:pPr>
              <w:rPr>
                <w:b/>
              </w:rPr>
            </w:pPr>
            <w:r>
              <w:rPr>
                <w:b/>
              </w:rPr>
              <w:t>Konzeption 2</w:t>
            </w:r>
          </w:p>
        </w:tc>
      </w:tr>
      <w:tr w:rsidR="007F7E05" w14:paraId="10E2D249" w14:textId="77777777" w:rsidTr="00AF1C50">
        <w:tc>
          <w:tcPr>
            <w:tcW w:w="1838" w:type="dxa"/>
            <w:shd w:val="clear" w:color="auto" w:fill="8DB3E2" w:themeFill="text2" w:themeFillTint="66"/>
          </w:tcPr>
          <w:p w14:paraId="0755D64D" w14:textId="77777777" w:rsidR="007F7E05" w:rsidRPr="008F32AC" w:rsidRDefault="007F7E05" w:rsidP="00AF1C50">
            <w:pPr>
              <w:rPr>
                <w:b/>
              </w:rPr>
            </w:pPr>
            <w:r w:rsidRPr="008F32AC">
              <w:rPr>
                <w:b/>
              </w:rPr>
              <w:t>Beschreibung</w:t>
            </w:r>
          </w:p>
        </w:tc>
        <w:tc>
          <w:tcPr>
            <w:tcW w:w="7224" w:type="dxa"/>
          </w:tcPr>
          <w:p w14:paraId="030B0C9C" w14:textId="77777777" w:rsidR="007F7E05" w:rsidRPr="007F7E05" w:rsidRDefault="007F7E05" w:rsidP="00AF1C50">
            <w:pPr>
              <w:pStyle w:val="ListParagraph"/>
              <w:numPr>
                <w:ilvl w:val="0"/>
                <w:numId w:val="30"/>
              </w:numPr>
              <w:rPr>
                <w:color w:val="FF0000"/>
              </w:rPr>
            </w:pPr>
            <w:r w:rsidRPr="007F7E05">
              <w:rPr>
                <w:color w:val="FF0000"/>
              </w:rPr>
              <w:t>Überführen des ARTA-Prozesses von Java nach C#</w:t>
            </w:r>
          </w:p>
          <w:p w14:paraId="59EF7ED5" w14:textId="77777777" w:rsidR="007F7E05" w:rsidRPr="007F7E05" w:rsidRDefault="007F7E05" w:rsidP="00AF1C50">
            <w:pPr>
              <w:pStyle w:val="ListParagraph"/>
              <w:numPr>
                <w:ilvl w:val="0"/>
                <w:numId w:val="30"/>
              </w:numPr>
              <w:rPr>
                <w:color w:val="FF0000"/>
              </w:rPr>
            </w:pPr>
            <w:proofErr w:type="spellStart"/>
            <w:r w:rsidRPr="007F7E05">
              <w:rPr>
                <w:color w:val="FF0000"/>
              </w:rPr>
              <w:t>Testing</w:t>
            </w:r>
            <w:proofErr w:type="spellEnd"/>
            <w:r w:rsidRPr="007F7E05">
              <w:rPr>
                <w:color w:val="FF0000"/>
              </w:rPr>
              <w:t xml:space="preserve"> des neu erzeugten Codes</w:t>
            </w:r>
          </w:p>
          <w:p w14:paraId="53E19A21" w14:textId="77777777" w:rsidR="007F7E05" w:rsidRPr="007F7E05" w:rsidRDefault="007F7E05" w:rsidP="00AF1C50">
            <w:pPr>
              <w:pStyle w:val="ListParagraph"/>
              <w:numPr>
                <w:ilvl w:val="0"/>
                <w:numId w:val="30"/>
              </w:numPr>
              <w:rPr>
                <w:color w:val="FF0000"/>
              </w:rPr>
            </w:pPr>
            <w:r w:rsidRPr="007F7E05">
              <w:rPr>
                <w:color w:val="FF0000"/>
              </w:rPr>
              <w:t xml:space="preserve">Integration der Klassenbibliothek in </w:t>
            </w:r>
            <w:proofErr w:type="spellStart"/>
            <w:r w:rsidRPr="007F7E05">
              <w:rPr>
                <w:color w:val="FF0000"/>
              </w:rPr>
              <w:t>Simio</w:t>
            </w:r>
            <w:proofErr w:type="spellEnd"/>
          </w:p>
        </w:tc>
      </w:tr>
      <w:tr w:rsidR="007F7E05" w14:paraId="39061819" w14:textId="77777777" w:rsidTr="00AF1C50">
        <w:tc>
          <w:tcPr>
            <w:tcW w:w="1838" w:type="dxa"/>
            <w:shd w:val="clear" w:color="auto" w:fill="8DB3E2" w:themeFill="text2" w:themeFillTint="66"/>
          </w:tcPr>
          <w:p w14:paraId="68A9FC61" w14:textId="77777777" w:rsidR="007F7E05" w:rsidRPr="008F32AC" w:rsidRDefault="007F7E05" w:rsidP="00AF1C50">
            <w:pPr>
              <w:rPr>
                <w:b/>
              </w:rPr>
            </w:pPr>
            <w:r>
              <w:rPr>
                <w:b/>
              </w:rPr>
              <w:t>Startdatum</w:t>
            </w:r>
          </w:p>
        </w:tc>
        <w:tc>
          <w:tcPr>
            <w:tcW w:w="7224" w:type="dxa"/>
          </w:tcPr>
          <w:p w14:paraId="5C44087A" w14:textId="0A461692" w:rsidR="007F7E05" w:rsidRPr="007F7E05" w:rsidRDefault="007F7E05" w:rsidP="00AF1C50">
            <w:r w:rsidRPr="007F7E05">
              <w:t>26</w:t>
            </w:r>
            <w:r w:rsidRPr="007F7E05">
              <w:t>.10.2017</w:t>
            </w:r>
          </w:p>
        </w:tc>
      </w:tr>
      <w:tr w:rsidR="007F7E05" w14:paraId="5C78BC1D" w14:textId="77777777" w:rsidTr="00AF1C50">
        <w:tc>
          <w:tcPr>
            <w:tcW w:w="1838" w:type="dxa"/>
            <w:shd w:val="clear" w:color="auto" w:fill="8DB3E2" w:themeFill="text2" w:themeFillTint="66"/>
          </w:tcPr>
          <w:p w14:paraId="39D74083" w14:textId="77777777" w:rsidR="007F7E05" w:rsidRPr="008F32AC" w:rsidRDefault="007F7E05" w:rsidP="00AF1C50">
            <w:pPr>
              <w:rPr>
                <w:b/>
              </w:rPr>
            </w:pPr>
            <w:r>
              <w:rPr>
                <w:b/>
              </w:rPr>
              <w:t>Enddatum</w:t>
            </w:r>
          </w:p>
        </w:tc>
        <w:tc>
          <w:tcPr>
            <w:tcW w:w="7224" w:type="dxa"/>
          </w:tcPr>
          <w:p w14:paraId="11D2BBBB" w14:textId="474F46D0" w:rsidR="007F7E05" w:rsidRPr="007F7E05" w:rsidRDefault="007F7E05" w:rsidP="00AF1C50">
            <w:r w:rsidRPr="007F7E05">
              <w:t>08.11</w:t>
            </w:r>
            <w:r w:rsidRPr="007F7E05">
              <w:t>.2017</w:t>
            </w:r>
          </w:p>
        </w:tc>
      </w:tr>
      <w:tr w:rsidR="007F7E05" w14:paraId="60D9CCC9" w14:textId="77777777" w:rsidTr="00AF1C50">
        <w:tc>
          <w:tcPr>
            <w:tcW w:w="1838" w:type="dxa"/>
            <w:tcBorders>
              <w:bottom w:val="single" w:sz="18" w:space="0" w:color="000000"/>
            </w:tcBorders>
            <w:shd w:val="clear" w:color="auto" w:fill="8DB3E2" w:themeFill="text2" w:themeFillTint="66"/>
          </w:tcPr>
          <w:p w14:paraId="1629CD9A" w14:textId="77777777" w:rsidR="007F7E05" w:rsidRPr="008F32AC" w:rsidRDefault="007F7E05" w:rsidP="00AF1C50">
            <w:pPr>
              <w:rPr>
                <w:b/>
              </w:rPr>
            </w:pPr>
            <w:r w:rsidRPr="008F32AC">
              <w:rPr>
                <w:b/>
              </w:rPr>
              <w:t>Ziel</w:t>
            </w:r>
          </w:p>
        </w:tc>
        <w:tc>
          <w:tcPr>
            <w:tcW w:w="7224" w:type="dxa"/>
            <w:tcBorders>
              <w:bottom w:val="single" w:sz="18" w:space="0" w:color="000000"/>
            </w:tcBorders>
          </w:tcPr>
          <w:p w14:paraId="5CC14F71" w14:textId="77777777" w:rsidR="007F7E05" w:rsidRPr="007F7E05" w:rsidRDefault="007F7E05" w:rsidP="00AF1C50">
            <w:pPr>
              <w:pStyle w:val="ListParagraph"/>
              <w:numPr>
                <w:ilvl w:val="0"/>
                <w:numId w:val="27"/>
              </w:numPr>
              <w:rPr>
                <w:color w:val="FF0000"/>
              </w:rPr>
            </w:pPr>
            <w:r w:rsidRPr="007F7E05">
              <w:rPr>
                <w:color w:val="FF0000"/>
              </w:rPr>
              <w:t>Klassenbibliothek des ARTA-Prozesses in C#</w:t>
            </w:r>
          </w:p>
          <w:p w14:paraId="7F1196F9" w14:textId="77777777" w:rsidR="007F7E05" w:rsidRPr="007F7E05" w:rsidRDefault="007F7E05" w:rsidP="00AF1C50">
            <w:pPr>
              <w:pStyle w:val="ListParagraph"/>
              <w:numPr>
                <w:ilvl w:val="0"/>
                <w:numId w:val="27"/>
              </w:numPr>
              <w:rPr>
                <w:color w:val="FF0000"/>
              </w:rPr>
            </w:pPr>
            <w:r w:rsidRPr="007F7E05">
              <w:rPr>
                <w:color w:val="FF0000"/>
              </w:rPr>
              <w:t>Schnittstelle zu SIMIO realisiert</w:t>
            </w:r>
          </w:p>
        </w:tc>
      </w:tr>
    </w:tbl>
    <w:p w14:paraId="1E921E74" w14:textId="77777777" w:rsidR="007F7E05" w:rsidRDefault="007F7E05" w:rsidP="007F7E05"/>
    <w:p w14:paraId="6B9E1E08" w14:textId="2348B12F" w:rsidR="008F32AC" w:rsidRDefault="008F32AC" w:rsidP="008F32AC"/>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8F32AC" w14:paraId="2A5F168F" w14:textId="77777777" w:rsidTr="0060345F">
        <w:tc>
          <w:tcPr>
            <w:tcW w:w="1838" w:type="dxa"/>
            <w:tcBorders>
              <w:top w:val="single" w:sz="18" w:space="0" w:color="000000"/>
            </w:tcBorders>
            <w:shd w:val="clear" w:color="auto" w:fill="8DB3E2" w:themeFill="text2" w:themeFillTint="66"/>
          </w:tcPr>
          <w:p w14:paraId="7B04BB36" w14:textId="77777777" w:rsidR="008F32AC" w:rsidRPr="008F32AC" w:rsidRDefault="008F32AC" w:rsidP="008F32AC">
            <w:pPr>
              <w:rPr>
                <w:b/>
              </w:rPr>
            </w:pPr>
            <w:r w:rsidRPr="008F32AC">
              <w:rPr>
                <w:b/>
              </w:rPr>
              <w:t>Bezeichnung</w:t>
            </w:r>
          </w:p>
        </w:tc>
        <w:tc>
          <w:tcPr>
            <w:tcW w:w="7224" w:type="dxa"/>
            <w:tcBorders>
              <w:top w:val="single" w:sz="18" w:space="0" w:color="000000"/>
            </w:tcBorders>
          </w:tcPr>
          <w:p w14:paraId="7F8EF522" w14:textId="0E6036BA" w:rsidR="008F32AC" w:rsidRPr="00D67521" w:rsidRDefault="008F32AC" w:rsidP="008F32AC">
            <w:pPr>
              <w:rPr>
                <w:b/>
              </w:rPr>
            </w:pPr>
            <w:r w:rsidRPr="00D67521">
              <w:rPr>
                <w:b/>
              </w:rPr>
              <w:t>Implementation Klassenbibliothek</w:t>
            </w:r>
          </w:p>
        </w:tc>
      </w:tr>
      <w:tr w:rsidR="008F32AC" w14:paraId="18638D28" w14:textId="77777777" w:rsidTr="008F32AC">
        <w:tc>
          <w:tcPr>
            <w:tcW w:w="1838" w:type="dxa"/>
            <w:shd w:val="clear" w:color="auto" w:fill="8DB3E2" w:themeFill="text2" w:themeFillTint="66"/>
          </w:tcPr>
          <w:p w14:paraId="1CF13382" w14:textId="77777777" w:rsidR="008F32AC" w:rsidRPr="008F32AC" w:rsidRDefault="008F32AC" w:rsidP="008F32AC">
            <w:pPr>
              <w:rPr>
                <w:b/>
              </w:rPr>
            </w:pPr>
            <w:r w:rsidRPr="008F32AC">
              <w:rPr>
                <w:b/>
              </w:rPr>
              <w:t>Beschreibung</w:t>
            </w:r>
          </w:p>
        </w:tc>
        <w:tc>
          <w:tcPr>
            <w:tcW w:w="7224" w:type="dxa"/>
          </w:tcPr>
          <w:p w14:paraId="646EBB77" w14:textId="77777777" w:rsidR="008F32AC" w:rsidRDefault="00D67521" w:rsidP="00D67521">
            <w:pPr>
              <w:pStyle w:val="ListParagraph"/>
              <w:numPr>
                <w:ilvl w:val="0"/>
                <w:numId w:val="30"/>
              </w:numPr>
            </w:pPr>
            <w:r>
              <w:t>Überführen des ARTA-Prozesses von Java nach C#</w:t>
            </w:r>
          </w:p>
          <w:p w14:paraId="4115E220" w14:textId="77777777" w:rsidR="00D67521" w:rsidRDefault="00D67521" w:rsidP="00D67521">
            <w:pPr>
              <w:pStyle w:val="ListParagraph"/>
              <w:numPr>
                <w:ilvl w:val="0"/>
                <w:numId w:val="30"/>
              </w:numPr>
            </w:pPr>
            <w:proofErr w:type="spellStart"/>
            <w:r>
              <w:t>Testing</w:t>
            </w:r>
            <w:proofErr w:type="spellEnd"/>
            <w:r>
              <w:t xml:space="preserve"> des neu erzeugten Codes</w:t>
            </w:r>
          </w:p>
          <w:p w14:paraId="6C51C79C" w14:textId="01C4D074" w:rsidR="00D67521" w:rsidRDefault="00D67521" w:rsidP="00D67521">
            <w:pPr>
              <w:pStyle w:val="ListParagraph"/>
              <w:numPr>
                <w:ilvl w:val="0"/>
                <w:numId w:val="30"/>
              </w:numPr>
            </w:pPr>
            <w:r>
              <w:t xml:space="preserve">Integration der Klassenbibliothek in </w:t>
            </w:r>
            <w:proofErr w:type="spellStart"/>
            <w:r>
              <w:t>Simio</w:t>
            </w:r>
            <w:proofErr w:type="spellEnd"/>
          </w:p>
        </w:tc>
      </w:tr>
      <w:tr w:rsidR="008F32AC" w14:paraId="7E148DBA" w14:textId="77777777" w:rsidTr="008F32AC">
        <w:tc>
          <w:tcPr>
            <w:tcW w:w="1838" w:type="dxa"/>
            <w:shd w:val="clear" w:color="auto" w:fill="8DB3E2" w:themeFill="text2" w:themeFillTint="66"/>
          </w:tcPr>
          <w:p w14:paraId="3E2AF725" w14:textId="0BCE2767" w:rsidR="008F32AC" w:rsidRPr="008F32AC" w:rsidRDefault="008F32AC" w:rsidP="008F32AC">
            <w:pPr>
              <w:rPr>
                <w:b/>
              </w:rPr>
            </w:pPr>
            <w:r>
              <w:rPr>
                <w:b/>
              </w:rPr>
              <w:t>Startdatum</w:t>
            </w:r>
          </w:p>
        </w:tc>
        <w:tc>
          <w:tcPr>
            <w:tcW w:w="7224" w:type="dxa"/>
          </w:tcPr>
          <w:p w14:paraId="11582873" w14:textId="23F5F47A" w:rsidR="008F32AC" w:rsidRDefault="007F7E05" w:rsidP="007F7E05">
            <w:r>
              <w:t>9</w:t>
            </w:r>
            <w:r w:rsidR="008F32AC">
              <w:t>.</w:t>
            </w:r>
            <w:r>
              <w:t>11</w:t>
            </w:r>
            <w:r w:rsidR="008F32AC">
              <w:t>.2017</w:t>
            </w:r>
          </w:p>
        </w:tc>
      </w:tr>
      <w:tr w:rsidR="008F32AC" w14:paraId="0D6C089D" w14:textId="77777777" w:rsidTr="008F32AC">
        <w:tc>
          <w:tcPr>
            <w:tcW w:w="1838" w:type="dxa"/>
            <w:shd w:val="clear" w:color="auto" w:fill="8DB3E2" w:themeFill="text2" w:themeFillTint="66"/>
          </w:tcPr>
          <w:p w14:paraId="2E347AA4" w14:textId="2CEDA77F" w:rsidR="008F32AC" w:rsidRPr="008F32AC" w:rsidRDefault="008F32AC" w:rsidP="008F32AC">
            <w:pPr>
              <w:rPr>
                <w:b/>
              </w:rPr>
            </w:pPr>
            <w:r>
              <w:rPr>
                <w:b/>
              </w:rPr>
              <w:lastRenderedPageBreak/>
              <w:t>Enddatum</w:t>
            </w:r>
          </w:p>
        </w:tc>
        <w:tc>
          <w:tcPr>
            <w:tcW w:w="7224" w:type="dxa"/>
          </w:tcPr>
          <w:p w14:paraId="2E51A678" w14:textId="1ED74C81" w:rsidR="008F32AC" w:rsidRDefault="007F7E05" w:rsidP="008F32AC">
            <w:r>
              <w:t>22.11</w:t>
            </w:r>
            <w:r w:rsidR="008F32AC">
              <w:t>.2017</w:t>
            </w:r>
          </w:p>
        </w:tc>
      </w:tr>
      <w:tr w:rsidR="008F32AC" w14:paraId="2A616A9D" w14:textId="77777777" w:rsidTr="0060345F">
        <w:tc>
          <w:tcPr>
            <w:tcW w:w="1838" w:type="dxa"/>
            <w:tcBorders>
              <w:bottom w:val="single" w:sz="18" w:space="0" w:color="000000"/>
            </w:tcBorders>
            <w:shd w:val="clear" w:color="auto" w:fill="8DB3E2" w:themeFill="text2" w:themeFillTint="66"/>
          </w:tcPr>
          <w:p w14:paraId="0CB0E81E" w14:textId="77777777" w:rsidR="008F32AC" w:rsidRPr="008F32AC" w:rsidRDefault="008F32AC" w:rsidP="008F32AC">
            <w:pPr>
              <w:rPr>
                <w:b/>
              </w:rPr>
            </w:pPr>
            <w:r w:rsidRPr="008F32AC">
              <w:rPr>
                <w:b/>
              </w:rPr>
              <w:t>Ziel</w:t>
            </w:r>
          </w:p>
        </w:tc>
        <w:tc>
          <w:tcPr>
            <w:tcW w:w="7224" w:type="dxa"/>
            <w:tcBorders>
              <w:bottom w:val="single" w:sz="18" w:space="0" w:color="000000"/>
            </w:tcBorders>
          </w:tcPr>
          <w:p w14:paraId="5CEDE70B" w14:textId="773627DB" w:rsidR="00D67521" w:rsidRDefault="00D67521" w:rsidP="00D67521">
            <w:pPr>
              <w:pStyle w:val="ListParagraph"/>
              <w:numPr>
                <w:ilvl w:val="0"/>
                <w:numId w:val="27"/>
              </w:numPr>
            </w:pPr>
            <w:r>
              <w:t>Klassenbibliothek des ARTA-Prozesses in C#</w:t>
            </w:r>
          </w:p>
          <w:p w14:paraId="79C58A8E" w14:textId="2DC584E9" w:rsidR="008F32AC" w:rsidRDefault="00D67521" w:rsidP="00D67521">
            <w:pPr>
              <w:pStyle w:val="ListParagraph"/>
              <w:numPr>
                <w:ilvl w:val="0"/>
                <w:numId w:val="27"/>
              </w:numPr>
            </w:pPr>
            <w:r>
              <w:t>Schnittstelle zu SIMIO realisiert</w:t>
            </w:r>
          </w:p>
        </w:tc>
      </w:tr>
    </w:tbl>
    <w:p w14:paraId="6248E912" w14:textId="77777777" w:rsidR="007F7E05" w:rsidRDefault="007F7E05" w:rsidP="007F7E05"/>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7F7E05" w14:paraId="3AA3DD87" w14:textId="77777777" w:rsidTr="00AF1C50">
        <w:tc>
          <w:tcPr>
            <w:tcW w:w="1838" w:type="dxa"/>
            <w:tcBorders>
              <w:top w:val="single" w:sz="18" w:space="0" w:color="000000"/>
            </w:tcBorders>
            <w:shd w:val="clear" w:color="auto" w:fill="8DB3E2" w:themeFill="text2" w:themeFillTint="66"/>
          </w:tcPr>
          <w:p w14:paraId="2222417D" w14:textId="77777777" w:rsidR="007F7E05" w:rsidRPr="008F32AC" w:rsidRDefault="007F7E05" w:rsidP="00AF1C50">
            <w:pPr>
              <w:rPr>
                <w:b/>
              </w:rPr>
            </w:pPr>
            <w:r w:rsidRPr="008F32AC">
              <w:rPr>
                <w:b/>
              </w:rPr>
              <w:t>Bezeichnung</w:t>
            </w:r>
          </w:p>
        </w:tc>
        <w:tc>
          <w:tcPr>
            <w:tcW w:w="7224" w:type="dxa"/>
            <w:tcBorders>
              <w:top w:val="single" w:sz="18" w:space="0" w:color="000000"/>
            </w:tcBorders>
          </w:tcPr>
          <w:p w14:paraId="17372C1C" w14:textId="7C6B27F4" w:rsidR="007F7E05" w:rsidRPr="00D67521" w:rsidRDefault="007F7E05" w:rsidP="00AF1C50">
            <w:pPr>
              <w:rPr>
                <w:b/>
              </w:rPr>
            </w:pPr>
            <w:proofErr w:type="spellStart"/>
            <w:r>
              <w:rPr>
                <w:b/>
              </w:rPr>
              <w:t>Testing</w:t>
            </w:r>
            <w:proofErr w:type="spellEnd"/>
          </w:p>
        </w:tc>
      </w:tr>
      <w:tr w:rsidR="007F7E05" w14:paraId="77A563D4" w14:textId="77777777" w:rsidTr="00AF1C50">
        <w:tc>
          <w:tcPr>
            <w:tcW w:w="1838" w:type="dxa"/>
            <w:shd w:val="clear" w:color="auto" w:fill="8DB3E2" w:themeFill="text2" w:themeFillTint="66"/>
          </w:tcPr>
          <w:p w14:paraId="3B765617" w14:textId="77777777" w:rsidR="007F7E05" w:rsidRPr="008F32AC" w:rsidRDefault="007F7E05" w:rsidP="00AF1C50">
            <w:pPr>
              <w:rPr>
                <w:b/>
              </w:rPr>
            </w:pPr>
            <w:r w:rsidRPr="008F32AC">
              <w:rPr>
                <w:b/>
              </w:rPr>
              <w:t>Beschreibung</w:t>
            </w:r>
          </w:p>
        </w:tc>
        <w:tc>
          <w:tcPr>
            <w:tcW w:w="7224" w:type="dxa"/>
          </w:tcPr>
          <w:p w14:paraId="45D18639" w14:textId="77777777" w:rsidR="007F7E05" w:rsidRPr="007F7E05" w:rsidRDefault="007F7E05" w:rsidP="00AF1C50">
            <w:pPr>
              <w:pStyle w:val="ListParagraph"/>
              <w:numPr>
                <w:ilvl w:val="0"/>
                <w:numId w:val="30"/>
              </w:numPr>
              <w:rPr>
                <w:color w:val="FF0000"/>
              </w:rPr>
            </w:pPr>
            <w:r w:rsidRPr="007F7E05">
              <w:rPr>
                <w:color w:val="FF0000"/>
              </w:rPr>
              <w:t>Überführen des ARTA-Prozesses von Java nach C#</w:t>
            </w:r>
          </w:p>
          <w:p w14:paraId="121718B1" w14:textId="77777777" w:rsidR="007F7E05" w:rsidRPr="007F7E05" w:rsidRDefault="007F7E05" w:rsidP="00AF1C50">
            <w:pPr>
              <w:pStyle w:val="ListParagraph"/>
              <w:numPr>
                <w:ilvl w:val="0"/>
                <w:numId w:val="30"/>
              </w:numPr>
              <w:rPr>
                <w:color w:val="FF0000"/>
              </w:rPr>
            </w:pPr>
            <w:proofErr w:type="spellStart"/>
            <w:r w:rsidRPr="007F7E05">
              <w:rPr>
                <w:color w:val="FF0000"/>
              </w:rPr>
              <w:t>Testing</w:t>
            </w:r>
            <w:proofErr w:type="spellEnd"/>
            <w:r w:rsidRPr="007F7E05">
              <w:rPr>
                <w:color w:val="FF0000"/>
              </w:rPr>
              <w:t xml:space="preserve"> des neu erzeugten Codes</w:t>
            </w:r>
          </w:p>
          <w:p w14:paraId="1B1B0BEE" w14:textId="77777777" w:rsidR="007F7E05" w:rsidRPr="007F7E05" w:rsidRDefault="007F7E05" w:rsidP="00AF1C50">
            <w:pPr>
              <w:pStyle w:val="ListParagraph"/>
              <w:numPr>
                <w:ilvl w:val="0"/>
                <w:numId w:val="30"/>
              </w:numPr>
              <w:rPr>
                <w:color w:val="FF0000"/>
              </w:rPr>
            </w:pPr>
            <w:r w:rsidRPr="007F7E05">
              <w:rPr>
                <w:color w:val="FF0000"/>
              </w:rPr>
              <w:t xml:space="preserve">Integration der Klassenbibliothek in </w:t>
            </w:r>
            <w:proofErr w:type="spellStart"/>
            <w:r w:rsidRPr="007F7E05">
              <w:rPr>
                <w:color w:val="FF0000"/>
              </w:rPr>
              <w:t>Simio</w:t>
            </w:r>
            <w:proofErr w:type="spellEnd"/>
          </w:p>
        </w:tc>
      </w:tr>
      <w:tr w:rsidR="007F7E05" w14:paraId="66461EAE" w14:textId="77777777" w:rsidTr="00AF1C50">
        <w:tc>
          <w:tcPr>
            <w:tcW w:w="1838" w:type="dxa"/>
            <w:shd w:val="clear" w:color="auto" w:fill="8DB3E2" w:themeFill="text2" w:themeFillTint="66"/>
          </w:tcPr>
          <w:p w14:paraId="1EF3A8F7" w14:textId="77777777" w:rsidR="007F7E05" w:rsidRPr="008F32AC" w:rsidRDefault="007F7E05" w:rsidP="00AF1C50">
            <w:pPr>
              <w:rPr>
                <w:b/>
              </w:rPr>
            </w:pPr>
            <w:r>
              <w:rPr>
                <w:b/>
              </w:rPr>
              <w:t>Startdatum</w:t>
            </w:r>
          </w:p>
        </w:tc>
        <w:tc>
          <w:tcPr>
            <w:tcW w:w="7224" w:type="dxa"/>
          </w:tcPr>
          <w:p w14:paraId="04A5C368" w14:textId="4DA48547" w:rsidR="007F7E05" w:rsidRPr="007F7E05" w:rsidRDefault="007F7E05" w:rsidP="007F7E05">
            <w:r w:rsidRPr="007F7E05">
              <w:t>23.11</w:t>
            </w:r>
            <w:r w:rsidRPr="007F7E05">
              <w:t>.2017</w:t>
            </w:r>
          </w:p>
        </w:tc>
      </w:tr>
      <w:tr w:rsidR="007F7E05" w14:paraId="07E2D8A3" w14:textId="77777777" w:rsidTr="00AF1C50">
        <w:tc>
          <w:tcPr>
            <w:tcW w:w="1838" w:type="dxa"/>
            <w:shd w:val="clear" w:color="auto" w:fill="8DB3E2" w:themeFill="text2" w:themeFillTint="66"/>
          </w:tcPr>
          <w:p w14:paraId="2B13F85E" w14:textId="77777777" w:rsidR="007F7E05" w:rsidRPr="008F32AC" w:rsidRDefault="007F7E05" w:rsidP="00AF1C50">
            <w:pPr>
              <w:rPr>
                <w:b/>
              </w:rPr>
            </w:pPr>
            <w:r>
              <w:rPr>
                <w:b/>
              </w:rPr>
              <w:t>Enddatum</w:t>
            </w:r>
          </w:p>
        </w:tc>
        <w:tc>
          <w:tcPr>
            <w:tcW w:w="7224" w:type="dxa"/>
          </w:tcPr>
          <w:p w14:paraId="382BEAFE" w14:textId="62F43C90" w:rsidR="007F7E05" w:rsidRPr="007F7E05" w:rsidRDefault="007F7E05" w:rsidP="00AF1C50">
            <w:r w:rsidRPr="007F7E05">
              <w:t>06.12</w:t>
            </w:r>
            <w:r w:rsidRPr="007F7E05">
              <w:t>.2017</w:t>
            </w:r>
          </w:p>
        </w:tc>
      </w:tr>
      <w:tr w:rsidR="007F7E05" w14:paraId="12422B03" w14:textId="77777777" w:rsidTr="00AF1C50">
        <w:tc>
          <w:tcPr>
            <w:tcW w:w="1838" w:type="dxa"/>
            <w:tcBorders>
              <w:bottom w:val="single" w:sz="18" w:space="0" w:color="000000"/>
            </w:tcBorders>
            <w:shd w:val="clear" w:color="auto" w:fill="8DB3E2" w:themeFill="text2" w:themeFillTint="66"/>
          </w:tcPr>
          <w:p w14:paraId="20AFE42E" w14:textId="77777777" w:rsidR="007F7E05" w:rsidRPr="008F32AC" w:rsidRDefault="007F7E05" w:rsidP="00AF1C50">
            <w:pPr>
              <w:rPr>
                <w:b/>
              </w:rPr>
            </w:pPr>
            <w:r w:rsidRPr="008F32AC">
              <w:rPr>
                <w:b/>
              </w:rPr>
              <w:t>Ziel</w:t>
            </w:r>
          </w:p>
        </w:tc>
        <w:tc>
          <w:tcPr>
            <w:tcW w:w="7224" w:type="dxa"/>
            <w:tcBorders>
              <w:bottom w:val="single" w:sz="18" w:space="0" w:color="000000"/>
            </w:tcBorders>
          </w:tcPr>
          <w:p w14:paraId="16D17F12" w14:textId="77777777" w:rsidR="007F7E05" w:rsidRPr="007F7E05" w:rsidRDefault="007F7E05" w:rsidP="00AF1C50">
            <w:pPr>
              <w:pStyle w:val="ListParagraph"/>
              <w:numPr>
                <w:ilvl w:val="0"/>
                <w:numId w:val="27"/>
              </w:numPr>
              <w:rPr>
                <w:color w:val="FF0000"/>
              </w:rPr>
            </w:pPr>
            <w:r w:rsidRPr="007F7E05">
              <w:rPr>
                <w:color w:val="FF0000"/>
              </w:rPr>
              <w:t>Klassenbibliothek des ARTA-Prozesses in C#</w:t>
            </w:r>
          </w:p>
          <w:p w14:paraId="7E049E84" w14:textId="77777777" w:rsidR="007F7E05" w:rsidRPr="007F7E05" w:rsidRDefault="007F7E05" w:rsidP="00AF1C50">
            <w:pPr>
              <w:pStyle w:val="ListParagraph"/>
              <w:numPr>
                <w:ilvl w:val="0"/>
                <w:numId w:val="27"/>
              </w:numPr>
              <w:rPr>
                <w:color w:val="FF0000"/>
              </w:rPr>
            </w:pPr>
            <w:r w:rsidRPr="007F7E05">
              <w:rPr>
                <w:color w:val="FF0000"/>
              </w:rPr>
              <w:t>Schnittstelle zu SIMIO realisiert</w:t>
            </w:r>
          </w:p>
        </w:tc>
      </w:tr>
    </w:tbl>
    <w:p w14:paraId="0F78CBB7" w14:textId="77777777" w:rsidR="007F7E05" w:rsidRDefault="007F7E05" w:rsidP="007F7E05"/>
    <w:p w14:paraId="36C22314" w14:textId="6753EA17" w:rsidR="008F32AC" w:rsidRDefault="008F32AC" w:rsidP="008F32AC"/>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8F32AC" w14:paraId="7D7E12DA" w14:textId="77777777" w:rsidTr="0060345F">
        <w:tc>
          <w:tcPr>
            <w:tcW w:w="1838" w:type="dxa"/>
            <w:tcBorders>
              <w:top w:val="single" w:sz="18" w:space="0" w:color="000000"/>
            </w:tcBorders>
            <w:shd w:val="clear" w:color="auto" w:fill="8DB3E2" w:themeFill="text2" w:themeFillTint="66"/>
          </w:tcPr>
          <w:p w14:paraId="0A763B1D" w14:textId="77777777" w:rsidR="008F32AC" w:rsidRPr="008F32AC" w:rsidRDefault="008F32AC" w:rsidP="008F32AC">
            <w:pPr>
              <w:rPr>
                <w:b/>
              </w:rPr>
            </w:pPr>
            <w:r w:rsidRPr="008F32AC">
              <w:rPr>
                <w:b/>
              </w:rPr>
              <w:t>Bezeichnung</w:t>
            </w:r>
          </w:p>
        </w:tc>
        <w:tc>
          <w:tcPr>
            <w:tcW w:w="7224" w:type="dxa"/>
            <w:tcBorders>
              <w:top w:val="single" w:sz="18" w:space="0" w:color="000000"/>
            </w:tcBorders>
          </w:tcPr>
          <w:p w14:paraId="74C67B88" w14:textId="35E8C19D" w:rsidR="008F32AC" w:rsidRPr="00D67521" w:rsidRDefault="008F32AC" w:rsidP="008F32AC">
            <w:pPr>
              <w:rPr>
                <w:b/>
              </w:rPr>
            </w:pPr>
            <w:r w:rsidRPr="00D67521">
              <w:rPr>
                <w:b/>
              </w:rPr>
              <w:t>Simulation</w:t>
            </w:r>
            <w:r w:rsidR="007F7E05">
              <w:rPr>
                <w:b/>
              </w:rPr>
              <w:t xml:space="preserve"> und Auswertung</w:t>
            </w:r>
          </w:p>
        </w:tc>
      </w:tr>
      <w:tr w:rsidR="008F32AC" w14:paraId="186C1E7E" w14:textId="77777777" w:rsidTr="008F32AC">
        <w:tc>
          <w:tcPr>
            <w:tcW w:w="1838" w:type="dxa"/>
            <w:shd w:val="clear" w:color="auto" w:fill="8DB3E2" w:themeFill="text2" w:themeFillTint="66"/>
          </w:tcPr>
          <w:p w14:paraId="68A63E89" w14:textId="77777777" w:rsidR="008F32AC" w:rsidRPr="008F32AC" w:rsidRDefault="008F32AC" w:rsidP="008F32AC">
            <w:pPr>
              <w:rPr>
                <w:b/>
              </w:rPr>
            </w:pPr>
            <w:r w:rsidRPr="008F32AC">
              <w:rPr>
                <w:b/>
              </w:rPr>
              <w:t>Beschreibung</w:t>
            </w:r>
          </w:p>
        </w:tc>
        <w:tc>
          <w:tcPr>
            <w:tcW w:w="7224" w:type="dxa"/>
          </w:tcPr>
          <w:p w14:paraId="0CB73BFB" w14:textId="77777777" w:rsidR="00D67521" w:rsidRDefault="00D67521" w:rsidP="00D67521">
            <w:pPr>
              <w:pStyle w:val="ListParagraph"/>
              <w:numPr>
                <w:ilvl w:val="0"/>
                <w:numId w:val="27"/>
              </w:numPr>
            </w:pPr>
            <w:r>
              <w:t>Simulationsumgebung erzeugen</w:t>
            </w:r>
          </w:p>
          <w:p w14:paraId="4CBA0C06" w14:textId="205B24C3" w:rsidR="008F32AC" w:rsidRDefault="00D67521" w:rsidP="008F32AC">
            <w:pPr>
              <w:pStyle w:val="ListParagraph"/>
              <w:numPr>
                <w:ilvl w:val="0"/>
                <w:numId w:val="27"/>
              </w:numPr>
            </w:pPr>
            <w:r>
              <w:t>ARTA-# in verschiedenen Simulationen testen bzw. vergleichen</w:t>
            </w:r>
          </w:p>
        </w:tc>
      </w:tr>
      <w:tr w:rsidR="008F32AC" w14:paraId="07230665" w14:textId="77777777" w:rsidTr="008F32AC">
        <w:tc>
          <w:tcPr>
            <w:tcW w:w="1838" w:type="dxa"/>
            <w:shd w:val="clear" w:color="auto" w:fill="8DB3E2" w:themeFill="text2" w:themeFillTint="66"/>
          </w:tcPr>
          <w:p w14:paraId="06DA9939" w14:textId="2222B1AC" w:rsidR="008F32AC" w:rsidRPr="008F32AC" w:rsidRDefault="008F32AC" w:rsidP="008F32AC">
            <w:pPr>
              <w:rPr>
                <w:b/>
              </w:rPr>
            </w:pPr>
            <w:r>
              <w:rPr>
                <w:b/>
              </w:rPr>
              <w:t>Startdatum</w:t>
            </w:r>
          </w:p>
        </w:tc>
        <w:tc>
          <w:tcPr>
            <w:tcW w:w="7224" w:type="dxa"/>
          </w:tcPr>
          <w:p w14:paraId="0B34E432" w14:textId="3459B362" w:rsidR="008F32AC" w:rsidRDefault="007F7E05" w:rsidP="008F32AC">
            <w:r>
              <w:t>07.12</w:t>
            </w:r>
            <w:r w:rsidR="008F32AC">
              <w:t>.2017</w:t>
            </w:r>
          </w:p>
        </w:tc>
      </w:tr>
      <w:tr w:rsidR="008F32AC" w14:paraId="551D1342" w14:textId="77777777" w:rsidTr="008F32AC">
        <w:tc>
          <w:tcPr>
            <w:tcW w:w="1838" w:type="dxa"/>
            <w:shd w:val="clear" w:color="auto" w:fill="8DB3E2" w:themeFill="text2" w:themeFillTint="66"/>
          </w:tcPr>
          <w:p w14:paraId="6D726D7A" w14:textId="49EC0C96" w:rsidR="008F32AC" w:rsidRDefault="008F32AC" w:rsidP="008F32AC">
            <w:pPr>
              <w:rPr>
                <w:b/>
              </w:rPr>
            </w:pPr>
            <w:r>
              <w:rPr>
                <w:b/>
              </w:rPr>
              <w:t>Enddatum</w:t>
            </w:r>
          </w:p>
        </w:tc>
        <w:tc>
          <w:tcPr>
            <w:tcW w:w="7224" w:type="dxa"/>
          </w:tcPr>
          <w:p w14:paraId="59DED84E" w14:textId="2D22E93B" w:rsidR="008F32AC" w:rsidRDefault="007F7E05" w:rsidP="008F32AC">
            <w:r>
              <w:t>20.12</w:t>
            </w:r>
            <w:r w:rsidR="008F32AC">
              <w:t>.2017</w:t>
            </w:r>
          </w:p>
        </w:tc>
      </w:tr>
      <w:tr w:rsidR="008F32AC" w14:paraId="3FD756CE" w14:textId="77777777" w:rsidTr="0060345F">
        <w:tc>
          <w:tcPr>
            <w:tcW w:w="1838" w:type="dxa"/>
            <w:tcBorders>
              <w:bottom w:val="single" w:sz="18" w:space="0" w:color="000000"/>
            </w:tcBorders>
            <w:shd w:val="clear" w:color="auto" w:fill="8DB3E2" w:themeFill="text2" w:themeFillTint="66"/>
          </w:tcPr>
          <w:p w14:paraId="33F94F48" w14:textId="77777777" w:rsidR="008F32AC" w:rsidRPr="008F32AC" w:rsidRDefault="008F32AC" w:rsidP="008F32AC">
            <w:pPr>
              <w:rPr>
                <w:b/>
              </w:rPr>
            </w:pPr>
            <w:r w:rsidRPr="008F32AC">
              <w:rPr>
                <w:b/>
              </w:rPr>
              <w:t>Ziel</w:t>
            </w:r>
          </w:p>
        </w:tc>
        <w:tc>
          <w:tcPr>
            <w:tcW w:w="7224" w:type="dxa"/>
            <w:tcBorders>
              <w:bottom w:val="single" w:sz="18" w:space="0" w:color="000000"/>
            </w:tcBorders>
          </w:tcPr>
          <w:p w14:paraId="2AC66635" w14:textId="6A81596D" w:rsidR="00D67521" w:rsidRDefault="00D67521" w:rsidP="00D67521">
            <w:pPr>
              <w:pStyle w:val="ListParagraph"/>
              <w:numPr>
                <w:ilvl w:val="0"/>
                <w:numId w:val="29"/>
              </w:numPr>
            </w:pPr>
            <w:r>
              <w:t>Simulieren/Testen der Klassenbibliothek</w:t>
            </w:r>
          </w:p>
          <w:p w14:paraId="7E633AE5" w14:textId="0007153D" w:rsidR="008F32AC" w:rsidRDefault="00D67521" w:rsidP="00D67521">
            <w:pPr>
              <w:pStyle w:val="ListParagraph"/>
              <w:numPr>
                <w:ilvl w:val="0"/>
                <w:numId w:val="29"/>
              </w:numPr>
            </w:pPr>
            <w:r>
              <w:t>Erzeugung von auszuwertenden Daten</w:t>
            </w:r>
          </w:p>
        </w:tc>
      </w:tr>
    </w:tbl>
    <w:p w14:paraId="76300A40" w14:textId="45D553B3" w:rsidR="008F32AC" w:rsidRDefault="008F32AC" w:rsidP="008F32AC"/>
    <w:tbl>
      <w:tblPr>
        <w:tblStyle w:val="TableGrid"/>
        <w:tblW w:w="0" w:type="auto"/>
        <w:tblBorders>
          <w:left w:val="none" w:sz="0" w:space="0" w:color="auto"/>
          <w:right w:val="none" w:sz="0" w:space="0" w:color="auto"/>
        </w:tblBorders>
        <w:tblLook w:val="04A0" w:firstRow="1" w:lastRow="0" w:firstColumn="1" w:lastColumn="0" w:noHBand="0" w:noVBand="1"/>
      </w:tblPr>
      <w:tblGrid>
        <w:gridCol w:w="1838"/>
        <w:gridCol w:w="7224"/>
      </w:tblGrid>
      <w:tr w:rsidR="008F32AC" w14:paraId="117A443A" w14:textId="77777777" w:rsidTr="0060345F">
        <w:tc>
          <w:tcPr>
            <w:tcW w:w="1838" w:type="dxa"/>
            <w:tcBorders>
              <w:top w:val="single" w:sz="18" w:space="0" w:color="000000"/>
            </w:tcBorders>
            <w:shd w:val="clear" w:color="auto" w:fill="8DB3E2" w:themeFill="text2" w:themeFillTint="66"/>
          </w:tcPr>
          <w:p w14:paraId="22382403" w14:textId="77777777" w:rsidR="008F32AC" w:rsidRPr="008F32AC" w:rsidRDefault="008F32AC" w:rsidP="008F32AC">
            <w:pPr>
              <w:rPr>
                <w:b/>
              </w:rPr>
            </w:pPr>
            <w:r w:rsidRPr="008F32AC">
              <w:rPr>
                <w:b/>
              </w:rPr>
              <w:t>Bezeichnung</w:t>
            </w:r>
          </w:p>
        </w:tc>
        <w:tc>
          <w:tcPr>
            <w:tcW w:w="7224" w:type="dxa"/>
            <w:tcBorders>
              <w:top w:val="single" w:sz="18" w:space="0" w:color="000000"/>
            </w:tcBorders>
          </w:tcPr>
          <w:p w14:paraId="5ECA49B3" w14:textId="472BB30B" w:rsidR="008F32AC" w:rsidRPr="00D67521" w:rsidRDefault="008F32AC" w:rsidP="008F32AC">
            <w:pPr>
              <w:rPr>
                <w:b/>
              </w:rPr>
            </w:pPr>
            <w:r w:rsidRPr="00D67521">
              <w:rPr>
                <w:b/>
              </w:rPr>
              <w:t>Präsentation und Abgabe</w:t>
            </w:r>
          </w:p>
        </w:tc>
      </w:tr>
      <w:tr w:rsidR="008F32AC" w14:paraId="4E88669D" w14:textId="77777777" w:rsidTr="008F32AC">
        <w:tc>
          <w:tcPr>
            <w:tcW w:w="1838" w:type="dxa"/>
            <w:shd w:val="clear" w:color="auto" w:fill="8DB3E2" w:themeFill="text2" w:themeFillTint="66"/>
          </w:tcPr>
          <w:p w14:paraId="1A9823A3" w14:textId="77777777" w:rsidR="008F32AC" w:rsidRPr="008F32AC" w:rsidRDefault="008F32AC" w:rsidP="008F32AC">
            <w:pPr>
              <w:rPr>
                <w:b/>
              </w:rPr>
            </w:pPr>
            <w:r w:rsidRPr="008F32AC">
              <w:rPr>
                <w:b/>
              </w:rPr>
              <w:t>Beschreibung</w:t>
            </w:r>
          </w:p>
        </w:tc>
        <w:tc>
          <w:tcPr>
            <w:tcW w:w="7224" w:type="dxa"/>
          </w:tcPr>
          <w:p w14:paraId="070DA7DB" w14:textId="594F46C7" w:rsidR="008F32AC" w:rsidRDefault="00D67521" w:rsidP="008F32AC">
            <w:pPr>
              <w:pStyle w:val="ListParagraph"/>
              <w:numPr>
                <w:ilvl w:val="0"/>
                <w:numId w:val="27"/>
              </w:numPr>
            </w:pPr>
            <w:r>
              <w:t>Abschlussarbeiten</w:t>
            </w:r>
          </w:p>
          <w:p w14:paraId="515B22AC" w14:textId="04C0A1D3" w:rsidR="004E418F" w:rsidRDefault="004E418F" w:rsidP="008F32AC">
            <w:pPr>
              <w:pStyle w:val="ListParagraph"/>
              <w:numPr>
                <w:ilvl w:val="0"/>
                <w:numId w:val="27"/>
              </w:numPr>
            </w:pPr>
            <w:r>
              <w:t>Falls nötig; Reservezeit</w:t>
            </w:r>
          </w:p>
          <w:p w14:paraId="599BF164" w14:textId="7CD693B4" w:rsidR="00C56671" w:rsidRDefault="00C56671" w:rsidP="008F32AC">
            <w:pPr>
              <w:pStyle w:val="ListParagraph"/>
              <w:numPr>
                <w:ilvl w:val="0"/>
                <w:numId w:val="27"/>
              </w:numPr>
            </w:pPr>
            <w:r>
              <w:t>Binden und Drucken der Arbeit</w:t>
            </w:r>
          </w:p>
        </w:tc>
      </w:tr>
      <w:tr w:rsidR="008F32AC" w14:paraId="44782CC4" w14:textId="77777777" w:rsidTr="008F32AC">
        <w:tc>
          <w:tcPr>
            <w:tcW w:w="1838" w:type="dxa"/>
            <w:shd w:val="clear" w:color="auto" w:fill="8DB3E2" w:themeFill="text2" w:themeFillTint="66"/>
          </w:tcPr>
          <w:p w14:paraId="61D57458" w14:textId="77777777" w:rsidR="008F32AC" w:rsidRPr="008F32AC" w:rsidRDefault="008F32AC" w:rsidP="008F32AC">
            <w:pPr>
              <w:rPr>
                <w:b/>
              </w:rPr>
            </w:pPr>
            <w:r>
              <w:rPr>
                <w:b/>
              </w:rPr>
              <w:t>Startdatum</w:t>
            </w:r>
          </w:p>
        </w:tc>
        <w:tc>
          <w:tcPr>
            <w:tcW w:w="7224" w:type="dxa"/>
          </w:tcPr>
          <w:p w14:paraId="54DD2F9B" w14:textId="69CCDEF2" w:rsidR="008F32AC" w:rsidRDefault="007F7E05" w:rsidP="008F32AC">
            <w:r>
              <w:t>21</w:t>
            </w:r>
            <w:r w:rsidR="00D67521">
              <w:t>.12.2017</w:t>
            </w:r>
          </w:p>
        </w:tc>
      </w:tr>
      <w:tr w:rsidR="008F32AC" w14:paraId="0EC92E8E" w14:textId="77777777" w:rsidTr="008F32AC">
        <w:tc>
          <w:tcPr>
            <w:tcW w:w="1838" w:type="dxa"/>
            <w:shd w:val="clear" w:color="auto" w:fill="8DB3E2" w:themeFill="text2" w:themeFillTint="66"/>
          </w:tcPr>
          <w:p w14:paraId="515A44C7" w14:textId="77777777" w:rsidR="008F32AC" w:rsidRDefault="008F32AC" w:rsidP="008F32AC">
            <w:pPr>
              <w:rPr>
                <w:b/>
              </w:rPr>
            </w:pPr>
            <w:r>
              <w:rPr>
                <w:b/>
              </w:rPr>
              <w:t>Enddatum</w:t>
            </w:r>
          </w:p>
        </w:tc>
        <w:tc>
          <w:tcPr>
            <w:tcW w:w="7224" w:type="dxa"/>
          </w:tcPr>
          <w:p w14:paraId="0F0D5D83" w14:textId="3CE4B336" w:rsidR="008F32AC" w:rsidRDefault="00D67521" w:rsidP="008F32AC">
            <w:r>
              <w:t>22.12.2017</w:t>
            </w:r>
          </w:p>
        </w:tc>
      </w:tr>
      <w:tr w:rsidR="008F32AC" w14:paraId="768EE9E2" w14:textId="77777777" w:rsidTr="0060345F">
        <w:tc>
          <w:tcPr>
            <w:tcW w:w="1838" w:type="dxa"/>
            <w:tcBorders>
              <w:bottom w:val="single" w:sz="18" w:space="0" w:color="000000"/>
            </w:tcBorders>
            <w:shd w:val="clear" w:color="auto" w:fill="8DB3E2" w:themeFill="text2" w:themeFillTint="66"/>
          </w:tcPr>
          <w:p w14:paraId="3277C6C2" w14:textId="77777777" w:rsidR="008F32AC" w:rsidRPr="008F32AC" w:rsidRDefault="008F32AC" w:rsidP="008F32AC">
            <w:pPr>
              <w:rPr>
                <w:b/>
              </w:rPr>
            </w:pPr>
            <w:bookmarkStart w:id="13" w:name="_GoBack"/>
            <w:bookmarkEnd w:id="13"/>
            <w:r w:rsidRPr="008F32AC">
              <w:rPr>
                <w:b/>
              </w:rPr>
              <w:t>Ziel</w:t>
            </w:r>
          </w:p>
        </w:tc>
        <w:tc>
          <w:tcPr>
            <w:tcW w:w="7224" w:type="dxa"/>
            <w:tcBorders>
              <w:bottom w:val="single" w:sz="18" w:space="0" w:color="000000"/>
            </w:tcBorders>
          </w:tcPr>
          <w:p w14:paraId="3810C629" w14:textId="7DE6D1CC" w:rsidR="008F32AC" w:rsidRDefault="00D67521" w:rsidP="00D67521">
            <w:pPr>
              <w:pStyle w:val="ListParagraph"/>
              <w:numPr>
                <w:ilvl w:val="0"/>
                <w:numId w:val="29"/>
              </w:numPr>
            </w:pPr>
            <w:r>
              <w:t>Abgabe der Studienarbeit</w:t>
            </w:r>
          </w:p>
        </w:tc>
      </w:tr>
    </w:tbl>
    <w:p w14:paraId="7C881EBA" w14:textId="44962BDE" w:rsidR="007F7E05" w:rsidRDefault="007F7E05" w:rsidP="00FE7A4F"/>
    <w:p w14:paraId="501DBC37" w14:textId="77777777" w:rsidR="007F7E05" w:rsidRDefault="007F7E05">
      <w:r>
        <w:br w:type="page"/>
      </w:r>
    </w:p>
    <w:p w14:paraId="4C752195" w14:textId="77777777" w:rsidR="00FE7A4F" w:rsidRPr="00FE7A4F" w:rsidRDefault="00FE7A4F" w:rsidP="00FE7A4F"/>
    <w:p w14:paraId="57B485E3" w14:textId="31239A3E" w:rsidR="00495F43" w:rsidRDefault="00A34DFD" w:rsidP="00CF115D">
      <w:pPr>
        <w:pStyle w:val="Heading3"/>
      </w:pPr>
      <w:bookmarkStart w:id="14" w:name="_Toc494200137"/>
      <w:r>
        <w:t>Meilensteine</w:t>
      </w:r>
      <w:bookmarkEnd w:id="14"/>
    </w:p>
    <w:tbl>
      <w:tblPr>
        <w:tblStyle w:val="TableGrid"/>
        <w:tblW w:w="0" w:type="auto"/>
        <w:tblBorders>
          <w:left w:val="none" w:sz="0" w:space="0" w:color="auto"/>
          <w:right w:val="none" w:sz="0" w:space="0" w:color="auto"/>
        </w:tblBorders>
        <w:tblLook w:val="04A0" w:firstRow="1" w:lastRow="0" w:firstColumn="1" w:lastColumn="0" w:noHBand="0" w:noVBand="1"/>
      </w:tblPr>
      <w:tblGrid>
        <w:gridCol w:w="1555"/>
        <w:gridCol w:w="7507"/>
      </w:tblGrid>
      <w:tr w:rsidR="006B002D" w14:paraId="44215239" w14:textId="77777777" w:rsidTr="00624648">
        <w:tc>
          <w:tcPr>
            <w:tcW w:w="1555" w:type="dxa"/>
            <w:shd w:val="clear" w:color="auto" w:fill="548DD4" w:themeFill="text2" w:themeFillTint="99"/>
          </w:tcPr>
          <w:p w14:paraId="3D79266A" w14:textId="77777777" w:rsidR="006B002D" w:rsidRPr="006B002D" w:rsidRDefault="006B002D" w:rsidP="00624648">
            <w:pPr>
              <w:rPr>
                <w:b/>
              </w:rPr>
            </w:pPr>
            <w:r w:rsidRPr="006B002D">
              <w:rPr>
                <w:b/>
              </w:rPr>
              <w:t>Bezeichnung</w:t>
            </w:r>
          </w:p>
        </w:tc>
        <w:tc>
          <w:tcPr>
            <w:tcW w:w="7507" w:type="dxa"/>
          </w:tcPr>
          <w:p w14:paraId="6BC3730B" w14:textId="3ABF0A71" w:rsidR="006B002D" w:rsidRPr="006B002D" w:rsidRDefault="006B002D" w:rsidP="00624648">
            <w:pPr>
              <w:rPr>
                <w:b/>
              </w:rPr>
            </w:pPr>
            <w:r>
              <w:rPr>
                <w:b/>
              </w:rPr>
              <w:t>Setup komplett</w:t>
            </w:r>
          </w:p>
        </w:tc>
      </w:tr>
      <w:tr w:rsidR="006B002D" w14:paraId="7822D67D" w14:textId="77777777" w:rsidTr="00624648">
        <w:tc>
          <w:tcPr>
            <w:tcW w:w="1555" w:type="dxa"/>
            <w:shd w:val="clear" w:color="auto" w:fill="548DD4" w:themeFill="text2" w:themeFillTint="99"/>
          </w:tcPr>
          <w:p w14:paraId="4D5C3DD5" w14:textId="77777777" w:rsidR="006B002D" w:rsidRPr="006B002D" w:rsidRDefault="006B002D" w:rsidP="00624648">
            <w:pPr>
              <w:rPr>
                <w:b/>
              </w:rPr>
            </w:pPr>
            <w:r w:rsidRPr="006B002D">
              <w:rPr>
                <w:b/>
              </w:rPr>
              <w:t>Beschreibung</w:t>
            </w:r>
          </w:p>
        </w:tc>
        <w:tc>
          <w:tcPr>
            <w:tcW w:w="7507" w:type="dxa"/>
          </w:tcPr>
          <w:p w14:paraId="66BCE826" w14:textId="10C38FC8" w:rsidR="006B002D" w:rsidRDefault="006B002D" w:rsidP="00624648">
            <w:r>
              <w:t>Projektplan, Projektmanagement und administrative Vorbereitungen vollständig abgeschlossen</w:t>
            </w:r>
          </w:p>
        </w:tc>
      </w:tr>
      <w:tr w:rsidR="006B002D" w14:paraId="0E872D9B" w14:textId="77777777" w:rsidTr="00624648">
        <w:tc>
          <w:tcPr>
            <w:tcW w:w="1555" w:type="dxa"/>
            <w:shd w:val="clear" w:color="auto" w:fill="548DD4" w:themeFill="text2" w:themeFillTint="99"/>
          </w:tcPr>
          <w:p w14:paraId="6B8B6DB2" w14:textId="77777777" w:rsidR="006B002D" w:rsidRPr="006B002D" w:rsidRDefault="006B002D" w:rsidP="00624648">
            <w:pPr>
              <w:rPr>
                <w:b/>
              </w:rPr>
            </w:pPr>
            <w:r w:rsidRPr="006B002D">
              <w:rPr>
                <w:b/>
              </w:rPr>
              <w:t>Termin</w:t>
            </w:r>
          </w:p>
        </w:tc>
        <w:tc>
          <w:tcPr>
            <w:tcW w:w="7507" w:type="dxa"/>
          </w:tcPr>
          <w:p w14:paraId="5EFC4245" w14:textId="77777777" w:rsidR="006B002D" w:rsidRDefault="006B002D" w:rsidP="00624648">
            <w:r>
              <w:t>11.10.2017</w:t>
            </w:r>
          </w:p>
        </w:tc>
      </w:tr>
    </w:tbl>
    <w:p w14:paraId="7C209AF4" w14:textId="77777777" w:rsidR="006B002D" w:rsidRPr="006B002D" w:rsidRDefault="006B002D" w:rsidP="006B002D"/>
    <w:tbl>
      <w:tblPr>
        <w:tblStyle w:val="TableGrid"/>
        <w:tblW w:w="0" w:type="auto"/>
        <w:tblBorders>
          <w:left w:val="none" w:sz="0" w:space="0" w:color="auto"/>
          <w:right w:val="none" w:sz="0" w:space="0" w:color="auto"/>
        </w:tblBorders>
        <w:tblLook w:val="04A0" w:firstRow="1" w:lastRow="0" w:firstColumn="1" w:lastColumn="0" w:noHBand="0" w:noVBand="1"/>
      </w:tblPr>
      <w:tblGrid>
        <w:gridCol w:w="1555"/>
        <w:gridCol w:w="7507"/>
      </w:tblGrid>
      <w:tr w:rsidR="00F21B25" w14:paraId="42C1D146" w14:textId="77777777" w:rsidTr="006B002D">
        <w:tc>
          <w:tcPr>
            <w:tcW w:w="1555" w:type="dxa"/>
            <w:shd w:val="clear" w:color="auto" w:fill="548DD4" w:themeFill="text2" w:themeFillTint="99"/>
          </w:tcPr>
          <w:p w14:paraId="150006F3" w14:textId="74B25298" w:rsidR="00F21B25" w:rsidRPr="006B002D" w:rsidRDefault="00F21B25" w:rsidP="00F21B25">
            <w:pPr>
              <w:rPr>
                <w:b/>
              </w:rPr>
            </w:pPr>
            <w:r w:rsidRPr="006B002D">
              <w:rPr>
                <w:b/>
              </w:rPr>
              <w:t>Bezeichnung</w:t>
            </w:r>
          </w:p>
        </w:tc>
        <w:tc>
          <w:tcPr>
            <w:tcW w:w="7507" w:type="dxa"/>
          </w:tcPr>
          <w:p w14:paraId="3D17526C" w14:textId="3E5372ED" w:rsidR="00F21B25" w:rsidRPr="006B002D" w:rsidRDefault="00F21B25" w:rsidP="00F21B25">
            <w:pPr>
              <w:rPr>
                <w:b/>
              </w:rPr>
            </w:pPr>
            <w:r w:rsidRPr="006B002D">
              <w:rPr>
                <w:b/>
              </w:rPr>
              <w:t>Abschluss Recherchen Arbeiten</w:t>
            </w:r>
          </w:p>
        </w:tc>
      </w:tr>
      <w:tr w:rsidR="00F21B25" w14:paraId="1E5EAE1B" w14:textId="77777777" w:rsidTr="006B002D">
        <w:tc>
          <w:tcPr>
            <w:tcW w:w="1555" w:type="dxa"/>
            <w:shd w:val="clear" w:color="auto" w:fill="548DD4" w:themeFill="text2" w:themeFillTint="99"/>
          </w:tcPr>
          <w:p w14:paraId="208654AE" w14:textId="211BA573" w:rsidR="00F21B25" w:rsidRPr="006B002D" w:rsidRDefault="00F21B25" w:rsidP="00F21B25">
            <w:pPr>
              <w:rPr>
                <w:b/>
              </w:rPr>
            </w:pPr>
            <w:r w:rsidRPr="006B002D">
              <w:rPr>
                <w:b/>
              </w:rPr>
              <w:t>Beschreibung</w:t>
            </w:r>
          </w:p>
        </w:tc>
        <w:tc>
          <w:tcPr>
            <w:tcW w:w="7507" w:type="dxa"/>
          </w:tcPr>
          <w:p w14:paraId="5C6B606A" w14:textId="0BDAEE81" w:rsidR="00F21B25" w:rsidRDefault="003B088B" w:rsidP="00F21B25">
            <w:r>
              <w:t xml:space="preserve">Der ARTA-Prozess ist klar und verstanden, die Integrationsfragen für eigene Klassenbibliotheken in </w:t>
            </w:r>
            <w:proofErr w:type="spellStart"/>
            <w:r>
              <w:t>Simio</w:t>
            </w:r>
            <w:proofErr w:type="spellEnd"/>
            <w:r>
              <w:t xml:space="preserve"> sind geklärt, Code Analyse von JARTA vollständig abgeschlossen</w:t>
            </w:r>
          </w:p>
        </w:tc>
      </w:tr>
      <w:tr w:rsidR="00F21B25" w14:paraId="6F2D1164" w14:textId="77777777" w:rsidTr="006B002D">
        <w:tc>
          <w:tcPr>
            <w:tcW w:w="1555" w:type="dxa"/>
            <w:shd w:val="clear" w:color="auto" w:fill="548DD4" w:themeFill="text2" w:themeFillTint="99"/>
          </w:tcPr>
          <w:p w14:paraId="314A155B" w14:textId="7F296F57" w:rsidR="00F21B25" w:rsidRPr="006B002D" w:rsidRDefault="00F21B25" w:rsidP="00F21B25">
            <w:pPr>
              <w:rPr>
                <w:b/>
              </w:rPr>
            </w:pPr>
            <w:r w:rsidRPr="006B002D">
              <w:rPr>
                <w:b/>
              </w:rPr>
              <w:t>Termin</w:t>
            </w:r>
          </w:p>
        </w:tc>
        <w:tc>
          <w:tcPr>
            <w:tcW w:w="7507" w:type="dxa"/>
          </w:tcPr>
          <w:p w14:paraId="02220BD8" w14:textId="6A9C4790" w:rsidR="00F21B25" w:rsidRDefault="00CB115E" w:rsidP="00F21B25">
            <w:r>
              <w:t>11.</w:t>
            </w:r>
            <w:r w:rsidR="006B002D">
              <w:t>10.2017</w:t>
            </w:r>
          </w:p>
        </w:tc>
      </w:tr>
    </w:tbl>
    <w:p w14:paraId="1CFD0EE4" w14:textId="28DEA449" w:rsidR="00001164" w:rsidRDefault="00001164" w:rsidP="00001164"/>
    <w:tbl>
      <w:tblPr>
        <w:tblStyle w:val="TableGrid"/>
        <w:tblW w:w="0" w:type="auto"/>
        <w:tblBorders>
          <w:left w:val="none" w:sz="0" w:space="0" w:color="auto"/>
          <w:right w:val="none" w:sz="0" w:space="0" w:color="auto"/>
        </w:tblBorders>
        <w:tblLook w:val="04A0" w:firstRow="1" w:lastRow="0" w:firstColumn="1" w:lastColumn="0" w:noHBand="0" w:noVBand="1"/>
      </w:tblPr>
      <w:tblGrid>
        <w:gridCol w:w="1555"/>
        <w:gridCol w:w="7507"/>
      </w:tblGrid>
      <w:tr w:rsidR="00F21B25" w14:paraId="47640E19" w14:textId="77777777" w:rsidTr="006B002D">
        <w:tc>
          <w:tcPr>
            <w:tcW w:w="1555" w:type="dxa"/>
            <w:shd w:val="clear" w:color="auto" w:fill="548DD4" w:themeFill="text2" w:themeFillTint="99"/>
          </w:tcPr>
          <w:p w14:paraId="4921DB48" w14:textId="77777777" w:rsidR="00F21B25" w:rsidRPr="006B002D" w:rsidRDefault="00F21B25" w:rsidP="00F21B25">
            <w:pPr>
              <w:rPr>
                <w:b/>
              </w:rPr>
            </w:pPr>
            <w:r w:rsidRPr="006B002D">
              <w:rPr>
                <w:b/>
              </w:rPr>
              <w:t>Bezeichnung</w:t>
            </w:r>
          </w:p>
        </w:tc>
        <w:tc>
          <w:tcPr>
            <w:tcW w:w="7507" w:type="dxa"/>
          </w:tcPr>
          <w:p w14:paraId="32E647FA" w14:textId="1DCD78A9" w:rsidR="00F21B25" w:rsidRPr="006B002D" w:rsidRDefault="00F21B25" w:rsidP="00F21B25">
            <w:pPr>
              <w:rPr>
                <w:b/>
              </w:rPr>
            </w:pPr>
            <w:r w:rsidRPr="006B002D">
              <w:rPr>
                <w:b/>
              </w:rPr>
              <w:t>Implementation der Klassenbibliothek</w:t>
            </w:r>
          </w:p>
        </w:tc>
      </w:tr>
      <w:tr w:rsidR="00F21B25" w14:paraId="54141933" w14:textId="77777777" w:rsidTr="006B002D">
        <w:tc>
          <w:tcPr>
            <w:tcW w:w="1555" w:type="dxa"/>
            <w:shd w:val="clear" w:color="auto" w:fill="548DD4" w:themeFill="text2" w:themeFillTint="99"/>
          </w:tcPr>
          <w:p w14:paraId="647DAB79" w14:textId="77777777" w:rsidR="00F21B25" w:rsidRPr="006B002D" w:rsidRDefault="00F21B25" w:rsidP="00F21B25">
            <w:pPr>
              <w:rPr>
                <w:b/>
              </w:rPr>
            </w:pPr>
            <w:r w:rsidRPr="006B002D">
              <w:rPr>
                <w:b/>
              </w:rPr>
              <w:t>Beschreibung</w:t>
            </w:r>
          </w:p>
        </w:tc>
        <w:tc>
          <w:tcPr>
            <w:tcW w:w="7507" w:type="dxa"/>
          </w:tcPr>
          <w:p w14:paraId="44282B5B" w14:textId="643E3AE8" w:rsidR="00F21B25" w:rsidRDefault="003B088B" w:rsidP="00F21B25">
            <w:r>
              <w:t>Die Implementation der Klassenbibliothek ist vollständig abgeschlossen, ein Code-Review ist durchgeführt</w:t>
            </w:r>
          </w:p>
        </w:tc>
      </w:tr>
      <w:tr w:rsidR="00F21B25" w14:paraId="00342FCC" w14:textId="77777777" w:rsidTr="006B002D">
        <w:tc>
          <w:tcPr>
            <w:tcW w:w="1555" w:type="dxa"/>
            <w:shd w:val="clear" w:color="auto" w:fill="548DD4" w:themeFill="text2" w:themeFillTint="99"/>
          </w:tcPr>
          <w:p w14:paraId="22179CE2" w14:textId="77777777" w:rsidR="00F21B25" w:rsidRPr="006B002D" w:rsidRDefault="00F21B25" w:rsidP="00F21B25">
            <w:pPr>
              <w:rPr>
                <w:b/>
              </w:rPr>
            </w:pPr>
            <w:r w:rsidRPr="006B002D">
              <w:rPr>
                <w:b/>
              </w:rPr>
              <w:t>Termin</w:t>
            </w:r>
          </w:p>
        </w:tc>
        <w:tc>
          <w:tcPr>
            <w:tcW w:w="7507" w:type="dxa"/>
          </w:tcPr>
          <w:p w14:paraId="7EEA5E64" w14:textId="3F38ED45" w:rsidR="00F21B25" w:rsidRDefault="006B002D" w:rsidP="00F21B25">
            <w:r>
              <w:t>26.10.2017</w:t>
            </w:r>
          </w:p>
        </w:tc>
      </w:tr>
    </w:tbl>
    <w:p w14:paraId="0A52E086" w14:textId="526EE3F3" w:rsidR="00F21B25" w:rsidRDefault="00F21B25" w:rsidP="00001164"/>
    <w:tbl>
      <w:tblPr>
        <w:tblStyle w:val="TableGrid"/>
        <w:tblW w:w="0" w:type="auto"/>
        <w:tblBorders>
          <w:left w:val="none" w:sz="0" w:space="0" w:color="auto"/>
          <w:right w:val="none" w:sz="0" w:space="0" w:color="auto"/>
        </w:tblBorders>
        <w:tblLook w:val="04A0" w:firstRow="1" w:lastRow="0" w:firstColumn="1" w:lastColumn="0" w:noHBand="0" w:noVBand="1"/>
      </w:tblPr>
      <w:tblGrid>
        <w:gridCol w:w="1555"/>
        <w:gridCol w:w="7507"/>
      </w:tblGrid>
      <w:tr w:rsidR="008F32AC" w14:paraId="217CDD8B" w14:textId="77777777" w:rsidTr="006B002D">
        <w:tc>
          <w:tcPr>
            <w:tcW w:w="1555" w:type="dxa"/>
            <w:shd w:val="clear" w:color="auto" w:fill="548DD4" w:themeFill="text2" w:themeFillTint="99"/>
          </w:tcPr>
          <w:p w14:paraId="36AB0B54" w14:textId="77777777" w:rsidR="008F32AC" w:rsidRPr="006B002D" w:rsidRDefault="008F32AC" w:rsidP="008F32AC">
            <w:pPr>
              <w:rPr>
                <w:b/>
              </w:rPr>
            </w:pPr>
            <w:r w:rsidRPr="006B002D">
              <w:rPr>
                <w:b/>
              </w:rPr>
              <w:t>Bezeichnung</w:t>
            </w:r>
          </w:p>
        </w:tc>
        <w:tc>
          <w:tcPr>
            <w:tcW w:w="7507" w:type="dxa"/>
          </w:tcPr>
          <w:p w14:paraId="5ADE695C" w14:textId="22E48407" w:rsidR="008F32AC" w:rsidRPr="006B002D" w:rsidRDefault="008F32AC" w:rsidP="008F32AC">
            <w:pPr>
              <w:rPr>
                <w:b/>
              </w:rPr>
            </w:pPr>
            <w:r w:rsidRPr="006B002D">
              <w:rPr>
                <w:b/>
              </w:rPr>
              <w:t>Simulationsumgebung vorbereitet</w:t>
            </w:r>
          </w:p>
        </w:tc>
      </w:tr>
      <w:tr w:rsidR="008F32AC" w14:paraId="55F3767E" w14:textId="77777777" w:rsidTr="006B002D">
        <w:tc>
          <w:tcPr>
            <w:tcW w:w="1555" w:type="dxa"/>
            <w:shd w:val="clear" w:color="auto" w:fill="548DD4" w:themeFill="text2" w:themeFillTint="99"/>
          </w:tcPr>
          <w:p w14:paraId="4E4BDF48" w14:textId="77777777" w:rsidR="008F32AC" w:rsidRPr="006B002D" w:rsidRDefault="008F32AC" w:rsidP="008F32AC">
            <w:pPr>
              <w:rPr>
                <w:b/>
              </w:rPr>
            </w:pPr>
            <w:r w:rsidRPr="006B002D">
              <w:rPr>
                <w:b/>
              </w:rPr>
              <w:t>Beschreibung</w:t>
            </w:r>
          </w:p>
        </w:tc>
        <w:tc>
          <w:tcPr>
            <w:tcW w:w="7507" w:type="dxa"/>
          </w:tcPr>
          <w:p w14:paraId="4FC1B96D" w14:textId="26D9CE6E" w:rsidR="008F32AC" w:rsidRDefault="003B088B" w:rsidP="008F32AC">
            <w:r>
              <w:t xml:space="preserve">Eine </w:t>
            </w:r>
            <w:r w:rsidR="006B002D">
              <w:t>sinnvolle</w:t>
            </w:r>
            <w:r>
              <w:t xml:space="preserve"> Simulationsumgebung ist innerhalb von </w:t>
            </w:r>
            <w:proofErr w:type="spellStart"/>
            <w:r>
              <w:t>Simio</w:t>
            </w:r>
            <w:proofErr w:type="spellEnd"/>
            <w:r>
              <w:t xml:space="preserve"> erzeugt</w:t>
            </w:r>
          </w:p>
        </w:tc>
      </w:tr>
      <w:tr w:rsidR="008F32AC" w14:paraId="4D8D32CE" w14:textId="77777777" w:rsidTr="006B002D">
        <w:tc>
          <w:tcPr>
            <w:tcW w:w="1555" w:type="dxa"/>
            <w:shd w:val="clear" w:color="auto" w:fill="548DD4" w:themeFill="text2" w:themeFillTint="99"/>
          </w:tcPr>
          <w:p w14:paraId="7815AF30" w14:textId="77777777" w:rsidR="008F32AC" w:rsidRPr="006B002D" w:rsidRDefault="008F32AC" w:rsidP="008F32AC">
            <w:pPr>
              <w:rPr>
                <w:b/>
              </w:rPr>
            </w:pPr>
            <w:r w:rsidRPr="006B002D">
              <w:rPr>
                <w:b/>
              </w:rPr>
              <w:t>Termin</w:t>
            </w:r>
          </w:p>
        </w:tc>
        <w:tc>
          <w:tcPr>
            <w:tcW w:w="7507" w:type="dxa"/>
          </w:tcPr>
          <w:p w14:paraId="72EEC875" w14:textId="598010BC" w:rsidR="008F32AC" w:rsidRDefault="006B002D" w:rsidP="008F32AC">
            <w:r>
              <w:t>08.11.2017</w:t>
            </w:r>
          </w:p>
        </w:tc>
      </w:tr>
    </w:tbl>
    <w:p w14:paraId="415C4AC1" w14:textId="77777777" w:rsidR="00F21B25" w:rsidRDefault="00F21B25" w:rsidP="00001164"/>
    <w:tbl>
      <w:tblPr>
        <w:tblStyle w:val="TableGrid"/>
        <w:tblW w:w="0" w:type="auto"/>
        <w:tblBorders>
          <w:left w:val="none" w:sz="0" w:space="0" w:color="auto"/>
          <w:right w:val="none" w:sz="0" w:space="0" w:color="auto"/>
        </w:tblBorders>
        <w:tblLook w:val="04A0" w:firstRow="1" w:lastRow="0" w:firstColumn="1" w:lastColumn="0" w:noHBand="0" w:noVBand="1"/>
      </w:tblPr>
      <w:tblGrid>
        <w:gridCol w:w="1555"/>
        <w:gridCol w:w="7507"/>
      </w:tblGrid>
      <w:tr w:rsidR="008F32AC" w14:paraId="4604EF2D" w14:textId="77777777" w:rsidTr="006B002D">
        <w:tc>
          <w:tcPr>
            <w:tcW w:w="1555" w:type="dxa"/>
            <w:shd w:val="clear" w:color="auto" w:fill="548DD4" w:themeFill="text2" w:themeFillTint="99"/>
          </w:tcPr>
          <w:p w14:paraId="6195EFEC" w14:textId="77777777" w:rsidR="008F32AC" w:rsidRPr="006B002D" w:rsidRDefault="008F32AC" w:rsidP="008F32AC">
            <w:pPr>
              <w:rPr>
                <w:b/>
              </w:rPr>
            </w:pPr>
            <w:r w:rsidRPr="006B002D">
              <w:rPr>
                <w:b/>
              </w:rPr>
              <w:t>Bezeichnung</w:t>
            </w:r>
          </w:p>
        </w:tc>
        <w:tc>
          <w:tcPr>
            <w:tcW w:w="7507" w:type="dxa"/>
          </w:tcPr>
          <w:p w14:paraId="50221177" w14:textId="70924208" w:rsidR="008F32AC" w:rsidRPr="006B002D" w:rsidRDefault="008F32AC" w:rsidP="008F32AC">
            <w:pPr>
              <w:rPr>
                <w:b/>
              </w:rPr>
            </w:pPr>
            <w:r w:rsidRPr="006B002D">
              <w:rPr>
                <w:b/>
              </w:rPr>
              <w:t>Simulationen durchgeführt</w:t>
            </w:r>
          </w:p>
        </w:tc>
      </w:tr>
      <w:tr w:rsidR="008F32AC" w14:paraId="040D7BA9" w14:textId="77777777" w:rsidTr="006B002D">
        <w:tc>
          <w:tcPr>
            <w:tcW w:w="1555" w:type="dxa"/>
            <w:shd w:val="clear" w:color="auto" w:fill="548DD4" w:themeFill="text2" w:themeFillTint="99"/>
          </w:tcPr>
          <w:p w14:paraId="46586F3C" w14:textId="77777777" w:rsidR="008F32AC" w:rsidRPr="006B002D" w:rsidRDefault="008F32AC" w:rsidP="008F32AC">
            <w:pPr>
              <w:rPr>
                <w:b/>
              </w:rPr>
            </w:pPr>
            <w:r w:rsidRPr="006B002D">
              <w:rPr>
                <w:b/>
              </w:rPr>
              <w:t>Beschreibung</w:t>
            </w:r>
          </w:p>
        </w:tc>
        <w:tc>
          <w:tcPr>
            <w:tcW w:w="7507" w:type="dxa"/>
          </w:tcPr>
          <w:p w14:paraId="49B01B20" w14:textId="3C85B453" w:rsidR="008F32AC" w:rsidRDefault="006B002D" w:rsidP="008F32AC">
            <w:r>
              <w:t>Simulationen basierend auf der erzeugten Klassenbibliothek und Simulationsumgebung durchgeführt</w:t>
            </w:r>
          </w:p>
        </w:tc>
      </w:tr>
      <w:tr w:rsidR="008F32AC" w14:paraId="3C208D64" w14:textId="77777777" w:rsidTr="006B002D">
        <w:tc>
          <w:tcPr>
            <w:tcW w:w="1555" w:type="dxa"/>
            <w:shd w:val="clear" w:color="auto" w:fill="548DD4" w:themeFill="text2" w:themeFillTint="99"/>
          </w:tcPr>
          <w:p w14:paraId="144DBE7D" w14:textId="77777777" w:rsidR="008F32AC" w:rsidRPr="006B002D" w:rsidRDefault="008F32AC" w:rsidP="008F32AC">
            <w:pPr>
              <w:rPr>
                <w:b/>
              </w:rPr>
            </w:pPr>
            <w:r w:rsidRPr="006B002D">
              <w:rPr>
                <w:b/>
              </w:rPr>
              <w:t>Termin</w:t>
            </w:r>
          </w:p>
        </w:tc>
        <w:tc>
          <w:tcPr>
            <w:tcW w:w="7507" w:type="dxa"/>
          </w:tcPr>
          <w:p w14:paraId="05918ED1" w14:textId="42260EC3" w:rsidR="008F32AC" w:rsidRDefault="006B002D" w:rsidP="008F32AC">
            <w:r>
              <w:t>22.11.2017</w:t>
            </w:r>
          </w:p>
        </w:tc>
      </w:tr>
    </w:tbl>
    <w:p w14:paraId="1DFA20C4" w14:textId="67C3C299" w:rsidR="00F21B25" w:rsidRDefault="00F21B25" w:rsidP="00001164"/>
    <w:tbl>
      <w:tblPr>
        <w:tblStyle w:val="TableGrid"/>
        <w:tblW w:w="0" w:type="auto"/>
        <w:tblBorders>
          <w:left w:val="none" w:sz="0" w:space="0" w:color="auto"/>
          <w:right w:val="none" w:sz="0" w:space="0" w:color="auto"/>
        </w:tblBorders>
        <w:tblLook w:val="04A0" w:firstRow="1" w:lastRow="0" w:firstColumn="1" w:lastColumn="0" w:noHBand="0" w:noVBand="1"/>
      </w:tblPr>
      <w:tblGrid>
        <w:gridCol w:w="1555"/>
        <w:gridCol w:w="7507"/>
      </w:tblGrid>
      <w:tr w:rsidR="008F32AC" w14:paraId="1D8662A6" w14:textId="77777777" w:rsidTr="006B002D">
        <w:tc>
          <w:tcPr>
            <w:tcW w:w="1555" w:type="dxa"/>
            <w:shd w:val="clear" w:color="auto" w:fill="548DD4" w:themeFill="text2" w:themeFillTint="99"/>
          </w:tcPr>
          <w:p w14:paraId="1612EE3F" w14:textId="77777777" w:rsidR="008F32AC" w:rsidRPr="006B002D" w:rsidRDefault="008F32AC" w:rsidP="008F32AC">
            <w:pPr>
              <w:rPr>
                <w:b/>
              </w:rPr>
            </w:pPr>
            <w:r w:rsidRPr="006B002D">
              <w:rPr>
                <w:b/>
              </w:rPr>
              <w:t>Bezeichnung</w:t>
            </w:r>
          </w:p>
        </w:tc>
        <w:tc>
          <w:tcPr>
            <w:tcW w:w="7507" w:type="dxa"/>
          </w:tcPr>
          <w:p w14:paraId="6F4AA41A" w14:textId="3019C7BF" w:rsidR="008F32AC" w:rsidRPr="006B002D" w:rsidRDefault="008F32AC" w:rsidP="008F32AC">
            <w:pPr>
              <w:rPr>
                <w:b/>
              </w:rPr>
            </w:pPr>
            <w:r w:rsidRPr="006B002D">
              <w:rPr>
                <w:b/>
              </w:rPr>
              <w:t>Auswertung der Resultate</w:t>
            </w:r>
          </w:p>
        </w:tc>
      </w:tr>
      <w:tr w:rsidR="008F32AC" w14:paraId="10251D99" w14:textId="77777777" w:rsidTr="006B002D">
        <w:tc>
          <w:tcPr>
            <w:tcW w:w="1555" w:type="dxa"/>
            <w:shd w:val="clear" w:color="auto" w:fill="548DD4" w:themeFill="text2" w:themeFillTint="99"/>
          </w:tcPr>
          <w:p w14:paraId="47832EAE" w14:textId="77777777" w:rsidR="008F32AC" w:rsidRPr="006B002D" w:rsidRDefault="008F32AC" w:rsidP="008F32AC">
            <w:pPr>
              <w:rPr>
                <w:b/>
              </w:rPr>
            </w:pPr>
            <w:r w:rsidRPr="006B002D">
              <w:rPr>
                <w:b/>
              </w:rPr>
              <w:t>Beschreibung</w:t>
            </w:r>
          </w:p>
        </w:tc>
        <w:tc>
          <w:tcPr>
            <w:tcW w:w="7507" w:type="dxa"/>
          </w:tcPr>
          <w:p w14:paraId="0EA2A1C8" w14:textId="04C0364E" w:rsidR="008F32AC" w:rsidRDefault="003B088B" w:rsidP="008F32AC">
            <w:r>
              <w:t>Die Resultate der vorgängigen Simulation sind ausgewertet</w:t>
            </w:r>
          </w:p>
        </w:tc>
      </w:tr>
      <w:tr w:rsidR="008F32AC" w14:paraId="32275A1D" w14:textId="77777777" w:rsidTr="006B002D">
        <w:tc>
          <w:tcPr>
            <w:tcW w:w="1555" w:type="dxa"/>
            <w:shd w:val="clear" w:color="auto" w:fill="548DD4" w:themeFill="text2" w:themeFillTint="99"/>
          </w:tcPr>
          <w:p w14:paraId="7AED22F0" w14:textId="77777777" w:rsidR="008F32AC" w:rsidRPr="006B002D" w:rsidRDefault="008F32AC" w:rsidP="008F32AC">
            <w:pPr>
              <w:rPr>
                <w:b/>
              </w:rPr>
            </w:pPr>
            <w:r w:rsidRPr="006B002D">
              <w:rPr>
                <w:b/>
              </w:rPr>
              <w:t>Termin</w:t>
            </w:r>
          </w:p>
        </w:tc>
        <w:tc>
          <w:tcPr>
            <w:tcW w:w="7507" w:type="dxa"/>
          </w:tcPr>
          <w:p w14:paraId="76623F67" w14:textId="46FD28EF" w:rsidR="008F32AC" w:rsidRDefault="006B002D" w:rsidP="008F32AC">
            <w:r>
              <w:t>13.12.2017</w:t>
            </w:r>
          </w:p>
        </w:tc>
      </w:tr>
    </w:tbl>
    <w:p w14:paraId="5C0D5786" w14:textId="0061464F" w:rsidR="008F32AC" w:rsidRDefault="008F32AC" w:rsidP="00001164"/>
    <w:p w14:paraId="28B5452E" w14:textId="77777777" w:rsidR="00A34DFD" w:rsidRDefault="00A34DFD" w:rsidP="00A34DFD">
      <w:pPr>
        <w:pStyle w:val="Heading2"/>
      </w:pPr>
      <w:bookmarkStart w:id="15" w:name="_Toc494200138"/>
      <w:r>
        <w:t>Besprechungen</w:t>
      </w:r>
      <w:bookmarkEnd w:id="15"/>
    </w:p>
    <w:p w14:paraId="7A579C97" w14:textId="771D96DA" w:rsidR="0037523B" w:rsidRDefault="00624648" w:rsidP="0037523B">
      <w:r>
        <w:t>Sämtliche, reguläre, Besprechungen für das gesamte Zeitfenster der SA sind bereits fixiert worden. Sie finden jeweils am Mittwoch statt, wobei zwischen zwei Arten von Sitzungen unterschieden wird: Zwischenstandabklärung und offizi</w:t>
      </w:r>
      <w:r w:rsidR="007335F0">
        <w:t>elle Sitzung. Die Zwischenstand</w:t>
      </w:r>
      <w:r>
        <w:t xml:space="preserve">sitzungen finden jeweils </w:t>
      </w:r>
      <w:r w:rsidR="007A1BED">
        <w:t>im SA-Raum statt.</w:t>
      </w:r>
    </w:p>
    <w:p w14:paraId="49D64B0E" w14:textId="5BC36110" w:rsidR="00705E68" w:rsidRDefault="00705E68" w:rsidP="0037523B"/>
    <w:p w14:paraId="716F8185" w14:textId="25659FBE" w:rsidR="00705E68" w:rsidRDefault="00705E68" w:rsidP="0037523B">
      <w:r>
        <w:t xml:space="preserve">Für jede Besprechung wir ein Sitzungsprotokoll geschrieben (siehe </w:t>
      </w:r>
      <w:r w:rsidR="00075DBD">
        <w:t>Referenzen</w:t>
      </w:r>
      <w:r>
        <w:t xml:space="preserve">). Zusätzlich wird eine projektweite </w:t>
      </w:r>
      <w:proofErr w:type="spellStart"/>
      <w:r>
        <w:t>ToDo</w:t>
      </w:r>
      <w:proofErr w:type="spellEnd"/>
      <w:r>
        <w:t xml:space="preserve">-Liste geführt, welche jedem Sitzungsprotokoll </w:t>
      </w:r>
      <w:r w:rsidR="00075DBD">
        <w:t>angehängt</w:t>
      </w:r>
      <w:r>
        <w:t xml:space="preserve"> wird.</w:t>
      </w:r>
    </w:p>
    <w:p w14:paraId="0E1F46D8" w14:textId="71CBBF06" w:rsidR="0037523B" w:rsidRDefault="0037523B" w:rsidP="0037523B"/>
    <w:tbl>
      <w:tblPr>
        <w:tblStyle w:val="TableGrid"/>
        <w:tblW w:w="0" w:type="auto"/>
        <w:tblBorders>
          <w:left w:val="none" w:sz="0" w:space="0" w:color="auto"/>
          <w:right w:val="none" w:sz="0" w:space="0" w:color="auto"/>
        </w:tblBorders>
        <w:tblLook w:val="04A0" w:firstRow="1" w:lastRow="0" w:firstColumn="1" w:lastColumn="0" w:noHBand="0" w:noVBand="1"/>
      </w:tblPr>
      <w:tblGrid>
        <w:gridCol w:w="3020"/>
        <w:gridCol w:w="3021"/>
        <w:gridCol w:w="3021"/>
      </w:tblGrid>
      <w:tr w:rsidR="00624648" w:rsidRPr="00AB2F77" w14:paraId="259EB4B0" w14:textId="77777777" w:rsidTr="00AB2F77">
        <w:tc>
          <w:tcPr>
            <w:tcW w:w="3020" w:type="dxa"/>
            <w:shd w:val="clear" w:color="auto" w:fill="548DD4" w:themeFill="text2" w:themeFillTint="99"/>
          </w:tcPr>
          <w:p w14:paraId="5F713F05" w14:textId="32664525" w:rsidR="00624648" w:rsidRPr="00AB2F77" w:rsidRDefault="00624648" w:rsidP="0037523B">
            <w:pPr>
              <w:rPr>
                <w:b/>
              </w:rPr>
            </w:pPr>
            <w:r w:rsidRPr="00AB2F77">
              <w:rPr>
                <w:b/>
              </w:rPr>
              <w:t>Datum</w:t>
            </w:r>
          </w:p>
        </w:tc>
        <w:tc>
          <w:tcPr>
            <w:tcW w:w="3021" w:type="dxa"/>
            <w:shd w:val="clear" w:color="auto" w:fill="548DD4" w:themeFill="text2" w:themeFillTint="99"/>
          </w:tcPr>
          <w:p w14:paraId="168B9981" w14:textId="0CFABD07" w:rsidR="00624648" w:rsidRPr="00AB2F77" w:rsidRDefault="00624648" w:rsidP="0037523B">
            <w:pPr>
              <w:rPr>
                <w:b/>
              </w:rPr>
            </w:pPr>
            <w:r w:rsidRPr="00AB2F77">
              <w:rPr>
                <w:b/>
              </w:rPr>
              <w:t>Zeit</w:t>
            </w:r>
          </w:p>
        </w:tc>
        <w:tc>
          <w:tcPr>
            <w:tcW w:w="3021" w:type="dxa"/>
            <w:shd w:val="clear" w:color="auto" w:fill="548DD4" w:themeFill="text2" w:themeFillTint="99"/>
          </w:tcPr>
          <w:p w14:paraId="048CB8EB" w14:textId="32111278" w:rsidR="00624648" w:rsidRPr="00AB2F77" w:rsidRDefault="00624648" w:rsidP="0037523B">
            <w:pPr>
              <w:rPr>
                <w:b/>
              </w:rPr>
            </w:pPr>
            <w:r w:rsidRPr="00AB2F77">
              <w:rPr>
                <w:b/>
              </w:rPr>
              <w:t>Räumlichkeit</w:t>
            </w:r>
          </w:p>
        </w:tc>
      </w:tr>
      <w:tr w:rsidR="00624648" w14:paraId="7237B01D" w14:textId="77777777" w:rsidTr="00AB2F77">
        <w:tc>
          <w:tcPr>
            <w:tcW w:w="3020" w:type="dxa"/>
          </w:tcPr>
          <w:p w14:paraId="548688F2" w14:textId="1AC05DE4" w:rsidR="00624648" w:rsidRDefault="00624648" w:rsidP="0037523B">
            <w:r>
              <w:t>27.09.2017</w:t>
            </w:r>
          </w:p>
        </w:tc>
        <w:tc>
          <w:tcPr>
            <w:tcW w:w="3021" w:type="dxa"/>
          </w:tcPr>
          <w:p w14:paraId="484090EB" w14:textId="2B1C8B43" w:rsidR="00624648" w:rsidRDefault="00624648" w:rsidP="0037523B">
            <w:r>
              <w:t>13:30</w:t>
            </w:r>
          </w:p>
        </w:tc>
        <w:tc>
          <w:tcPr>
            <w:tcW w:w="3021" w:type="dxa"/>
          </w:tcPr>
          <w:p w14:paraId="70045B83" w14:textId="2556DBF5" w:rsidR="00624648" w:rsidRDefault="00624648" w:rsidP="0037523B">
            <w:r>
              <w:t>8.225</w:t>
            </w:r>
          </w:p>
        </w:tc>
      </w:tr>
      <w:tr w:rsidR="00624648" w14:paraId="0804C968" w14:textId="77777777" w:rsidTr="00AB2F77">
        <w:tc>
          <w:tcPr>
            <w:tcW w:w="3020" w:type="dxa"/>
          </w:tcPr>
          <w:p w14:paraId="5D6C4EBB" w14:textId="79297909" w:rsidR="00624648" w:rsidRDefault="00624648" w:rsidP="0037523B">
            <w:r>
              <w:t>04.10.2017</w:t>
            </w:r>
          </w:p>
        </w:tc>
        <w:tc>
          <w:tcPr>
            <w:tcW w:w="3021" w:type="dxa"/>
          </w:tcPr>
          <w:p w14:paraId="1F154210" w14:textId="324167AE" w:rsidR="00624648" w:rsidRDefault="00624648" w:rsidP="0037523B">
            <w:r>
              <w:t>13:30</w:t>
            </w:r>
          </w:p>
        </w:tc>
        <w:tc>
          <w:tcPr>
            <w:tcW w:w="3021" w:type="dxa"/>
          </w:tcPr>
          <w:p w14:paraId="0D942965" w14:textId="2529DFC6" w:rsidR="00624648" w:rsidRDefault="00624648" w:rsidP="0037523B">
            <w:r>
              <w:t>1.262</w:t>
            </w:r>
          </w:p>
        </w:tc>
      </w:tr>
      <w:tr w:rsidR="00624648" w14:paraId="01BF4211" w14:textId="77777777" w:rsidTr="00AB2F77">
        <w:tc>
          <w:tcPr>
            <w:tcW w:w="3020" w:type="dxa"/>
          </w:tcPr>
          <w:p w14:paraId="3AAF59B9" w14:textId="3879E47A" w:rsidR="00624648" w:rsidRDefault="00624648" w:rsidP="0037523B">
            <w:r>
              <w:t>11.10.2017</w:t>
            </w:r>
          </w:p>
        </w:tc>
        <w:tc>
          <w:tcPr>
            <w:tcW w:w="3021" w:type="dxa"/>
          </w:tcPr>
          <w:p w14:paraId="7411D7DC" w14:textId="50C464A0" w:rsidR="00624648" w:rsidRDefault="00624648" w:rsidP="0037523B">
            <w:r>
              <w:t>13:30</w:t>
            </w:r>
          </w:p>
        </w:tc>
        <w:tc>
          <w:tcPr>
            <w:tcW w:w="3021" w:type="dxa"/>
          </w:tcPr>
          <w:p w14:paraId="6B9301F7" w14:textId="064E9F62" w:rsidR="00624648" w:rsidRDefault="00624648" w:rsidP="0037523B">
            <w:r>
              <w:t>8.225</w:t>
            </w:r>
          </w:p>
        </w:tc>
      </w:tr>
      <w:tr w:rsidR="00624648" w14:paraId="66D6C74A" w14:textId="77777777" w:rsidTr="00AB2F77">
        <w:tc>
          <w:tcPr>
            <w:tcW w:w="3020" w:type="dxa"/>
          </w:tcPr>
          <w:p w14:paraId="215637DB" w14:textId="3230D426" w:rsidR="00624648" w:rsidRDefault="00624648" w:rsidP="0037523B">
            <w:r>
              <w:t>18.10.2017</w:t>
            </w:r>
          </w:p>
        </w:tc>
        <w:tc>
          <w:tcPr>
            <w:tcW w:w="3021" w:type="dxa"/>
          </w:tcPr>
          <w:p w14:paraId="03A99073" w14:textId="50FCE84C" w:rsidR="00624648" w:rsidRDefault="00624648" w:rsidP="0037523B">
            <w:r>
              <w:t>13:30</w:t>
            </w:r>
          </w:p>
        </w:tc>
        <w:tc>
          <w:tcPr>
            <w:tcW w:w="3021" w:type="dxa"/>
          </w:tcPr>
          <w:p w14:paraId="1B1745A0" w14:textId="53AC66FE" w:rsidR="00624648" w:rsidRDefault="00624648" w:rsidP="0037523B">
            <w:r>
              <w:t>1.262</w:t>
            </w:r>
          </w:p>
        </w:tc>
      </w:tr>
      <w:tr w:rsidR="00624648" w14:paraId="0D77773B" w14:textId="77777777" w:rsidTr="00AB2F77">
        <w:tc>
          <w:tcPr>
            <w:tcW w:w="3020" w:type="dxa"/>
          </w:tcPr>
          <w:p w14:paraId="58A85C9D" w14:textId="3FD1AD53" w:rsidR="00624648" w:rsidRDefault="00624648" w:rsidP="0037523B">
            <w:r>
              <w:t>25.10.2017</w:t>
            </w:r>
          </w:p>
        </w:tc>
        <w:tc>
          <w:tcPr>
            <w:tcW w:w="3021" w:type="dxa"/>
          </w:tcPr>
          <w:p w14:paraId="4DF5E11B" w14:textId="48A216D2" w:rsidR="00624648" w:rsidRDefault="00624648" w:rsidP="0037523B">
            <w:r>
              <w:t>13:30</w:t>
            </w:r>
          </w:p>
        </w:tc>
        <w:tc>
          <w:tcPr>
            <w:tcW w:w="3021" w:type="dxa"/>
          </w:tcPr>
          <w:p w14:paraId="6CC99C20" w14:textId="4B131692" w:rsidR="00624648" w:rsidRDefault="00624648" w:rsidP="0037523B">
            <w:r>
              <w:t>8.225</w:t>
            </w:r>
          </w:p>
        </w:tc>
      </w:tr>
      <w:tr w:rsidR="00624648" w14:paraId="42D90407" w14:textId="77777777" w:rsidTr="00AB2F77">
        <w:tc>
          <w:tcPr>
            <w:tcW w:w="3020" w:type="dxa"/>
          </w:tcPr>
          <w:p w14:paraId="3B25D2CC" w14:textId="0C7C6438" w:rsidR="00624648" w:rsidRDefault="00624648" w:rsidP="0037523B">
            <w:r>
              <w:t>30.10.2017</w:t>
            </w:r>
          </w:p>
        </w:tc>
        <w:tc>
          <w:tcPr>
            <w:tcW w:w="3021" w:type="dxa"/>
          </w:tcPr>
          <w:p w14:paraId="3514B713" w14:textId="2439050C" w:rsidR="00624648" w:rsidRDefault="00624648" w:rsidP="0037523B">
            <w:r>
              <w:t>13:30</w:t>
            </w:r>
          </w:p>
        </w:tc>
        <w:tc>
          <w:tcPr>
            <w:tcW w:w="3021" w:type="dxa"/>
          </w:tcPr>
          <w:p w14:paraId="76C01B02" w14:textId="70B94B88" w:rsidR="00624648" w:rsidRDefault="00624648" w:rsidP="0037523B">
            <w:r>
              <w:t>1.262</w:t>
            </w:r>
          </w:p>
        </w:tc>
      </w:tr>
      <w:tr w:rsidR="00624648" w14:paraId="10247F4C" w14:textId="77777777" w:rsidTr="00AB2F77">
        <w:tc>
          <w:tcPr>
            <w:tcW w:w="3020" w:type="dxa"/>
          </w:tcPr>
          <w:p w14:paraId="1A7C5464" w14:textId="4A601FCB" w:rsidR="00624648" w:rsidRDefault="00624648" w:rsidP="0037523B">
            <w:r>
              <w:lastRenderedPageBreak/>
              <w:t>8.11.2017</w:t>
            </w:r>
          </w:p>
        </w:tc>
        <w:tc>
          <w:tcPr>
            <w:tcW w:w="3021" w:type="dxa"/>
          </w:tcPr>
          <w:p w14:paraId="2EBE3D9F" w14:textId="4AD8E17D" w:rsidR="00624648" w:rsidRDefault="00624648" w:rsidP="0037523B">
            <w:r>
              <w:t>13:30</w:t>
            </w:r>
          </w:p>
        </w:tc>
        <w:tc>
          <w:tcPr>
            <w:tcW w:w="3021" w:type="dxa"/>
          </w:tcPr>
          <w:p w14:paraId="534EC691" w14:textId="7DD18A3C" w:rsidR="00624648" w:rsidRDefault="00624648" w:rsidP="0037523B">
            <w:r>
              <w:t>8.225</w:t>
            </w:r>
          </w:p>
        </w:tc>
      </w:tr>
      <w:tr w:rsidR="00624648" w14:paraId="306A5245" w14:textId="77777777" w:rsidTr="00AB2F77">
        <w:tc>
          <w:tcPr>
            <w:tcW w:w="3020" w:type="dxa"/>
          </w:tcPr>
          <w:p w14:paraId="33ABC086" w14:textId="0312F608" w:rsidR="00624648" w:rsidRDefault="00624648" w:rsidP="0037523B">
            <w:r>
              <w:t>15.11.2017</w:t>
            </w:r>
          </w:p>
        </w:tc>
        <w:tc>
          <w:tcPr>
            <w:tcW w:w="3021" w:type="dxa"/>
          </w:tcPr>
          <w:p w14:paraId="5F05AD2B" w14:textId="173F33B3" w:rsidR="00624648" w:rsidRDefault="00624648" w:rsidP="0037523B">
            <w:r>
              <w:t>13:30</w:t>
            </w:r>
          </w:p>
        </w:tc>
        <w:tc>
          <w:tcPr>
            <w:tcW w:w="3021" w:type="dxa"/>
          </w:tcPr>
          <w:p w14:paraId="77D13850" w14:textId="61204F06" w:rsidR="00624648" w:rsidRDefault="00624648" w:rsidP="0037523B">
            <w:r>
              <w:t>1.262</w:t>
            </w:r>
          </w:p>
        </w:tc>
      </w:tr>
      <w:tr w:rsidR="00624648" w14:paraId="7B1C33F8" w14:textId="77777777" w:rsidTr="00AB2F77">
        <w:tc>
          <w:tcPr>
            <w:tcW w:w="3020" w:type="dxa"/>
          </w:tcPr>
          <w:p w14:paraId="72252467" w14:textId="63DE60DD" w:rsidR="00624648" w:rsidRDefault="00624648" w:rsidP="0037523B">
            <w:r>
              <w:t>22.11.2017</w:t>
            </w:r>
          </w:p>
        </w:tc>
        <w:tc>
          <w:tcPr>
            <w:tcW w:w="3021" w:type="dxa"/>
          </w:tcPr>
          <w:p w14:paraId="15F2771C" w14:textId="4136DA25" w:rsidR="00624648" w:rsidRDefault="00624648" w:rsidP="0037523B">
            <w:r>
              <w:t>13:30</w:t>
            </w:r>
          </w:p>
        </w:tc>
        <w:tc>
          <w:tcPr>
            <w:tcW w:w="3021" w:type="dxa"/>
          </w:tcPr>
          <w:p w14:paraId="11D03209" w14:textId="3C8930B0" w:rsidR="00624648" w:rsidRDefault="00624648" w:rsidP="0037523B">
            <w:r>
              <w:t>8.225</w:t>
            </w:r>
          </w:p>
        </w:tc>
      </w:tr>
      <w:tr w:rsidR="00624648" w14:paraId="7A1E840C" w14:textId="77777777" w:rsidTr="00AB2F77">
        <w:tc>
          <w:tcPr>
            <w:tcW w:w="3020" w:type="dxa"/>
          </w:tcPr>
          <w:p w14:paraId="0661E357" w14:textId="545BF167" w:rsidR="00624648" w:rsidRDefault="00624648" w:rsidP="0037523B">
            <w:r>
              <w:t>29.11.2017</w:t>
            </w:r>
          </w:p>
        </w:tc>
        <w:tc>
          <w:tcPr>
            <w:tcW w:w="3021" w:type="dxa"/>
          </w:tcPr>
          <w:p w14:paraId="745B4649" w14:textId="684BBB85" w:rsidR="00624648" w:rsidRDefault="00624648" w:rsidP="0037523B">
            <w:r>
              <w:t>13:30</w:t>
            </w:r>
          </w:p>
        </w:tc>
        <w:tc>
          <w:tcPr>
            <w:tcW w:w="3021" w:type="dxa"/>
          </w:tcPr>
          <w:p w14:paraId="6CA4675E" w14:textId="4A699888" w:rsidR="00624648" w:rsidRDefault="00624648" w:rsidP="0037523B">
            <w:r>
              <w:t>1.262</w:t>
            </w:r>
          </w:p>
        </w:tc>
      </w:tr>
      <w:tr w:rsidR="00624648" w14:paraId="1E296E2E" w14:textId="77777777" w:rsidTr="00AB2F77">
        <w:tc>
          <w:tcPr>
            <w:tcW w:w="3020" w:type="dxa"/>
          </w:tcPr>
          <w:p w14:paraId="218102FC" w14:textId="0E40B08D" w:rsidR="00624648" w:rsidRDefault="00624648" w:rsidP="0037523B">
            <w:r>
              <w:t>06.12.2017</w:t>
            </w:r>
          </w:p>
        </w:tc>
        <w:tc>
          <w:tcPr>
            <w:tcW w:w="3021" w:type="dxa"/>
          </w:tcPr>
          <w:p w14:paraId="6D5C3418" w14:textId="4711F495" w:rsidR="00624648" w:rsidRDefault="00624648" w:rsidP="0037523B">
            <w:r>
              <w:t>13:30</w:t>
            </w:r>
          </w:p>
        </w:tc>
        <w:tc>
          <w:tcPr>
            <w:tcW w:w="3021" w:type="dxa"/>
          </w:tcPr>
          <w:p w14:paraId="05475F8E" w14:textId="6E6E00A1" w:rsidR="00624648" w:rsidRDefault="00624648" w:rsidP="0037523B">
            <w:r>
              <w:t>8.225</w:t>
            </w:r>
          </w:p>
        </w:tc>
      </w:tr>
      <w:tr w:rsidR="00624648" w14:paraId="46D808AA" w14:textId="77777777" w:rsidTr="00AB2F77">
        <w:tc>
          <w:tcPr>
            <w:tcW w:w="3020" w:type="dxa"/>
          </w:tcPr>
          <w:p w14:paraId="0C4688F2" w14:textId="0EF19AFE" w:rsidR="00624648" w:rsidRDefault="00624648" w:rsidP="0037523B">
            <w:r>
              <w:t>13.12.2017</w:t>
            </w:r>
          </w:p>
        </w:tc>
        <w:tc>
          <w:tcPr>
            <w:tcW w:w="3021" w:type="dxa"/>
          </w:tcPr>
          <w:p w14:paraId="09006FA7" w14:textId="449BE4FB" w:rsidR="00624648" w:rsidRDefault="00624648" w:rsidP="0037523B">
            <w:r>
              <w:t>13:30</w:t>
            </w:r>
          </w:p>
        </w:tc>
        <w:tc>
          <w:tcPr>
            <w:tcW w:w="3021" w:type="dxa"/>
          </w:tcPr>
          <w:p w14:paraId="70C814EF" w14:textId="6305AEA2" w:rsidR="00624648" w:rsidRDefault="00624648" w:rsidP="0037523B">
            <w:r>
              <w:t>1.262</w:t>
            </w:r>
          </w:p>
        </w:tc>
      </w:tr>
      <w:tr w:rsidR="00624648" w14:paraId="13AE7F7B" w14:textId="77777777" w:rsidTr="00AB2F77">
        <w:tc>
          <w:tcPr>
            <w:tcW w:w="3020" w:type="dxa"/>
          </w:tcPr>
          <w:p w14:paraId="6227B39B" w14:textId="5B0A8363" w:rsidR="00624648" w:rsidRDefault="00624648" w:rsidP="0037523B">
            <w:r>
              <w:t>20.12.2017</w:t>
            </w:r>
          </w:p>
        </w:tc>
        <w:tc>
          <w:tcPr>
            <w:tcW w:w="3021" w:type="dxa"/>
          </w:tcPr>
          <w:p w14:paraId="28221F6C" w14:textId="19BA93BE" w:rsidR="00624648" w:rsidRDefault="00624648" w:rsidP="0037523B">
            <w:r>
              <w:t>13:30</w:t>
            </w:r>
          </w:p>
        </w:tc>
        <w:tc>
          <w:tcPr>
            <w:tcW w:w="3021" w:type="dxa"/>
          </w:tcPr>
          <w:p w14:paraId="401C2B1B" w14:textId="681F5C6C" w:rsidR="00624648" w:rsidRDefault="00624648" w:rsidP="0037523B">
            <w:r>
              <w:t>8.225</w:t>
            </w:r>
          </w:p>
        </w:tc>
      </w:tr>
    </w:tbl>
    <w:p w14:paraId="3E503A34" w14:textId="77777777" w:rsidR="00A34DFD" w:rsidRDefault="00A34DFD">
      <w:r>
        <w:br w:type="page"/>
      </w:r>
    </w:p>
    <w:p w14:paraId="7D140133" w14:textId="3689F698" w:rsidR="00A34DFD" w:rsidRDefault="00A34DFD" w:rsidP="00A34DFD">
      <w:pPr>
        <w:pStyle w:val="Heading1"/>
      </w:pPr>
      <w:bookmarkStart w:id="16" w:name="_Toc494200139"/>
      <w:r>
        <w:lastRenderedPageBreak/>
        <w:t>Arbeitspakete</w:t>
      </w:r>
      <w:bookmarkEnd w:id="16"/>
    </w:p>
    <w:p w14:paraId="10C8719E" w14:textId="40E3951D" w:rsidR="00C225CB" w:rsidRPr="00C225CB" w:rsidRDefault="00C225CB" w:rsidP="00C225CB">
      <w:r>
        <w:t>Noch provisorisch, im Laufe des Projekts werden Pakete noch spezifischer unterteilt.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842"/>
        <w:gridCol w:w="4617"/>
        <w:gridCol w:w="1373"/>
        <w:gridCol w:w="1235"/>
      </w:tblGrid>
      <w:tr w:rsidR="00101CCF" w:rsidRPr="004028E0" w14:paraId="63DE42F5" w14:textId="77777777" w:rsidTr="00E16F3E">
        <w:tc>
          <w:tcPr>
            <w:tcW w:w="1842" w:type="dxa"/>
            <w:tcBorders>
              <w:top w:val="single" w:sz="18" w:space="0" w:color="000000"/>
              <w:bottom w:val="single" w:sz="18" w:space="0" w:color="000000"/>
            </w:tcBorders>
            <w:shd w:val="clear" w:color="auto" w:fill="548DD4" w:themeFill="text2" w:themeFillTint="99"/>
          </w:tcPr>
          <w:p w14:paraId="191BE2F3" w14:textId="3D4DD0E2" w:rsidR="004028E0" w:rsidRPr="00101CCF" w:rsidRDefault="004028E0" w:rsidP="004028E0">
            <w:pPr>
              <w:rPr>
                <w:b/>
              </w:rPr>
            </w:pPr>
            <w:r w:rsidRPr="00101CCF">
              <w:rPr>
                <w:b/>
              </w:rPr>
              <w:t>Phase</w:t>
            </w:r>
          </w:p>
        </w:tc>
        <w:tc>
          <w:tcPr>
            <w:tcW w:w="4617" w:type="dxa"/>
            <w:tcBorders>
              <w:top w:val="single" w:sz="18" w:space="0" w:color="000000"/>
              <w:bottom w:val="single" w:sz="18" w:space="0" w:color="000000"/>
            </w:tcBorders>
            <w:shd w:val="clear" w:color="auto" w:fill="548DD4" w:themeFill="text2" w:themeFillTint="99"/>
          </w:tcPr>
          <w:p w14:paraId="5DDE5293" w14:textId="5D8E587C" w:rsidR="004028E0" w:rsidRPr="004028E0" w:rsidRDefault="004028E0" w:rsidP="004028E0">
            <w:pPr>
              <w:rPr>
                <w:b/>
              </w:rPr>
            </w:pPr>
            <w:r w:rsidRPr="004028E0">
              <w:rPr>
                <w:b/>
              </w:rPr>
              <w:t>Bezeichnung</w:t>
            </w:r>
          </w:p>
        </w:tc>
        <w:tc>
          <w:tcPr>
            <w:tcW w:w="1373" w:type="dxa"/>
            <w:tcBorders>
              <w:top w:val="single" w:sz="18" w:space="0" w:color="000000"/>
              <w:bottom w:val="single" w:sz="18" w:space="0" w:color="000000"/>
            </w:tcBorders>
            <w:shd w:val="clear" w:color="auto" w:fill="548DD4" w:themeFill="text2" w:themeFillTint="99"/>
          </w:tcPr>
          <w:p w14:paraId="3512CA7D" w14:textId="01842478" w:rsidR="004028E0" w:rsidRPr="004028E0" w:rsidRDefault="004028E0" w:rsidP="004028E0">
            <w:pPr>
              <w:rPr>
                <w:b/>
              </w:rPr>
            </w:pPr>
            <w:r w:rsidRPr="004028E0">
              <w:rPr>
                <w:b/>
              </w:rPr>
              <w:t>Startdatum</w:t>
            </w:r>
          </w:p>
        </w:tc>
        <w:tc>
          <w:tcPr>
            <w:tcW w:w="1235" w:type="dxa"/>
            <w:tcBorders>
              <w:top w:val="single" w:sz="18" w:space="0" w:color="000000"/>
              <w:bottom w:val="single" w:sz="18" w:space="0" w:color="000000"/>
              <w:right w:val="single" w:sz="4" w:space="0" w:color="auto"/>
            </w:tcBorders>
            <w:shd w:val="clear" w:color="auto" w:fill="548DD4" w:themeFill="text2" w:themeFillTint="99"/>
          </w:tcPr>
          <w:p w14:paraId="2CEEE545" w14:textId="4410B65C" w:rsidR="004028E0" w:rsidRPr="004028E0" w:rsidRDefault="004028E0" w:rsidP="004028E0">
            <w:pPr>
              <w:rPr>
                <w:b/>
              </w:rPr>
            </w:pPr>
            <w:r w:rsidRPr="004028E0">
              <w:rPr>
                <w:b/>
              </w:rPr>
              <w:t>Enddatum</w:t>
            </w:r>
          </w:p>
        </w:tc>
      </w:tr>
      <w:tr w:rsidR="00767557" w14:paraId="48D9086D" w14:textId="77777777" w:rsidTr="00E16F3E">
        <w:trPr>
          <w:cantSplit/>
          <w:trHeight w:val="157"/>
        </w:trPr>
        <w:tc>
          <w:tcPr>
            <w:tcW w:w="1842" w:type="dxa"/>
            <w:vMerge w:val="restart"/>
            <w:tcBorders>
              <w:top w:val="single" w:sz="18" w:space="0" w:color="000000"/>
            </w:tcBorders>
          </w:tcPr>
          <w:p w14:paraId="60BBA85D" w14:textId="349F00FC" w:rsidR="00767557" w:rsidRPr="00101CCF" w:rsidRDefault="00767557" w:rsidP="00767557">
            <w:pPr>
              <w:rPr>
                <w:b/>
              </w:rPr>
            </w:pPr>
            <w:r w:rsidRPr="00101CCF">
              <w:rPr>
                <w:b/>
              </w:rPr>
              <w:t>Kickoff</w:t>
            </w:r>
          </w:p>
        </w:tc>
        <w:tc>
          <w:tcPr>
            <w:tcW w:w="4617" w:type="dxa"/>
            <w:tcBorders>
              <w:top w:val="single" w:sz="18" w:space="0" w:color="000000"/>
            </w:tcBorders>
          </w:tcPr>
          <w:p w14:paraId="1A36DF30" w14:textId="31C965FA" w:rsidR="00767557" w:rsidRDefault="00767557" w:rsidP="00767557">
            <w:proofErr w:type="spellStart"/>
            <w:r>
              <w:t>Zube</w:t>
            </w:r>
            <w:proofErr w:type="spellEnd"/>
            <w:r>
              <w:t xml:space="preserve"> einrichten</w:t>
            </w:r>
          </w:p>
        </w:tc>
        <w:tc>
          <w:tcPr>
            <w:tcW w:w="1373" w:type="dxa"/>
            <w:tcBorders>
              <w:top w:val="single" w:sz="18" w:space="0" w:color="000000"/>
            </w:tcBorders>
          </w:tcPr>
          <w:p w14:paraId="461D0164" w14:textId="1659F6A6" w:rsidR="00767557" w:rsidRDefault="00767557" w:rsidP="00767557">
            <w:r>
              <w:t>21.09.2017</w:t>
            </w:r>
          </w:p>
        </w:tc>
        <w:tc>
          <w:tcPr>
            <w:tcW w:w="1235" w:type="dxa"/>
            <w:tcBorders>
              <w:top w:val="single" w:sz="18" w:space="0" w:color="000000"/>
              <w:right w:val="single" w:sz="4" w:space="0" w:color="auto"/>
            </w:tcBorders>
          </w:tcPr>
          <w:p w14:paraId="61CB21B5" w14:textId="1457F515" w:rsidR="00767557" w:rsidRDefault="00767557" w:rsidP="00767557">
            <w:r>
              <w:t>23.09.2017</w:t>
            </w:r>
          </w:p>
        </w:tc>
      </w:tr>
      <w:tr w:rsidR="00767557" w14:paraId="18CEDBA6" w14:textId="77777777" w:rsidTr="00E16F3E">
        <w:trPr>
          <w:cantSplit/>
          <w:trHeight w:val="286"/>
        </w:trPr>
        <w:tc>
          <w:tcPr>
            <w:tcW w:w="1842" w:type="dxa"/>
            <w:vMerge/>
          </w:tcPr>
          <w:p w14:paraId="67D1743B" w14:textId="47624222" w:rsidR="00767557" w:rsidRPr="00101CCF" w:rsidRDefault="00767557" w:rsidP="00767557">
            <w:pPr>
              <w:rPr>
                <w:b/>
              </w:rPr>
            </w:pPr>
          </w:p>
        </w:tc>
        <w:tc>
          <w:tcPr>
            <w:tcW w:w="4617" w:type="dxa"/>
          </w:tcPr>
          <w:p w14:paraId="6964D75E" w14:textId="7CB43E17" w:rsidR="00767557" w:rsidRDefault="00767557" w:rsidP="00767557">
            <w:proofErr w:type="spellStart"/>
            <w:r>
              <w:t>Git</w:t>
            </w:r>
            <w:proofErr w:type="spellEnd"/>
            <w:r>
              <w:t xml:space="preserve"> einrichten</w:t>
            </w:r>
          </w:p>
        </w:tc>
        <w:tc>
          <w:tcPr>
            <w:tcW w:w="1373" w:type="dxa"/>
          </w:tcPr>
          <w:p w14:paraId="5CA72C7B" w14:textId="29BEFD6E" w:rsidR="00767557" w:rsidRDefault="00767557" w:rsidP="00767557">
            <w:r>
              <w:t>21.09.2017</w:t>
            </w:r>
          </w:p>
        </w:tc>
        <w:tc>
          <w:tcPr>
            <w:tcW w:w="1235" w:type="dxa"/>
            <w:tcBorders>
              <w:right w:val="single" w:sz="4" w:space="0" w:color="auto"/>
            </w:tcBorders>
          </w:tcPr>
          <w:p w14:paraId="146243C7" w14:textId="1F0D2F38" w:rsidR="00767557" w:rsidRDefault="00767557" w:rsidP="00767557">
            <w:r>
              <w:t>21.09.2017</w:t>
            </w:r>
          </w:p>
        </w:tc>
      </w:tr>
      <w:tr w:rsidR="00767557" w14:paraId="57A995A5" w14:textId="77777777" w:rsidTr="00E16F3E">
        <w:trPr>
          <w:cantSplit/>
          <w:trHeight w:val="274"/>
        </w:trPr>
        <w:tc>
          <w:tcPr>
            <w:tcW w:w="1842" w:type="dxa"/>
            <w:vMerge/>
          </w:tcPr>
          <w:p w14:paraId="12C3F58E" w14:textId="77777777" w:rsidR="00767557" w:rsidRPr="00101CCF" w:rsidRDefault="00767557" w:rsidP="00767557">
            <w:pPr>
              <w:rPr>
                <w:b/>
              </w:rPr>
            </w:pPr>
          </w:p>
        </w:tc>
        <w:tc>
          <w:tcPr>
            <w:tcW w:w="4617" w:type="dxa"/>
          </w:tcPr>
          <w:p w14:paraId="02B00A61" w14:textId="41552B93" w:rsidR="00767557" w:rsidRDefault="00767557" w:rsidP="00767557">
            <w:r>
              <w:t>Projektplan erstellen</w:t>
            </w:r>
          </w:p>
        </w:tc>
        <w:tc>
          <w:tcPr>
            <w:tcW w:w="1373" w:type="dxa"/>
          </w:tcPr>
          <w:p w14:paraId="368ACAC9" w14:textId="7B75736D" w:rsidR="00767557" w:rsidRDefault="00767557" w:rsidP="00767557">
            <w:r>
              <w:t>22.09.2017</w:t>
            </w:r>
          </w:p>
        </w:tc>
        <w:tc>
          <w:tcPr>
            <w:tcW w:w="1235" w:type="dxa"/>
            <w:tcBorders>
              <w:right w:val="single" w:sz="4" w:space="0" w:color="auto"/>
            </w:tcBorders>
          </w:tcPr>
          <w:p w14:paraId="0592468F" w14:textId="63DA124F" w:rsidR="00767557" w:rsidRDefault="00767557" w:rsidP="00767557">
            <w:r>
              <w:t>26.09.2017</w:t>
            </w:r>
          </w:p>
        </w:tc>
      </w:tr>
      <w:tr w:rsidR="00767557" w14:paraId="680F4DFF" w14:textId="77777777" w:rsidTr="00E16F3E">
        <w:trPr>
          <w:cantSplit/>
          <w:trHeight w:val="276"/>
        </w:trPr>
        <w:tc>
          <w:tcPr>
            <w:tcW w:w="1842" w:type="dxa"/>
            <w:vMerge/>
          </w:tcPr>
          <w:p w14:paraId="1E6F23C4" w14:textId="77777777" w:rsidR="00767557" w:rsidRPr="00101CCF" w:rsidRDefault="00767557" w:rsidP="00767557">
            <w:pPr>
              <w:rPr>
                <w:b/>
              </w:rPr>
            </w:pPr>
          </w:p>
        </w:tc>
        <w:tc>
          <w:tcPr>
            <w:tcW w:w="4617" w:type="dxa"/>
          </w:tcPr>
          <w:p w14:paraId="28BBE94D" w14:textId="72CC7A02" w:rsidR="00767557" w:rsidRDefault="00767557" w:rsidP="00767557">
            <w:r>
              <w:t>Rechercheunterstützung HSR-Bibliothek</w:t>
            </w:r>
          </w:p>
        </w:tc>
        <w:tc>
          <w:tcPr>
            <w:tcW w:w="1373" w:type="dxa"/>
          </w:tcPr>
          <w:p w14:paraId="4BF20A4F" w14:textId="2971811C" w:rsidR="00767557" w:rsidRDefault="00767557" w:rsidP="00767557">
            <w:r>
              <w:t>25.09.2017</w:t>
            </w:r>
          </w:p>
        </w:tc>
        <w:tc>
          <w:tcPr>
            <w:tcW w:w="1235" w:type="dxa"/>
            <w:tcBorders>
              <w:right w:val="single" w:sz="4" w:space="0" w:color="auto"/>
            </w:tcBorders>
          </w:tcPr>
          <w:p w14:paraId="1F8262A6" w14:textId="0272D5AF" w:rsidR="00767557" w:rsidRDefault="00767557" w:rsidP="00767557">
            <w:r>
              <w:t>25.09.2017</w:t>
            </w:r>
          </w:p>
        </w:tc>
      </w:tr>
      <w:tr w:rsidR="00767557" w14:paraId="2C655608" w14:textId="77777777" w:rsidTr="00E16F3E">
        <w:trPr>
          <w:cantSplit/>
          <w:trHeight w:val="250"/>
        </w:trPr>
        <w:tc>
          <w:tcPr>
            <w:tcW w:w="1842" w:type="dxa"/>
            <w:vMerge/>
          </w:tcPr>
          <w:p w14:paraId="5AABD572" w14:textId="77777777" w:rsidR="00767557" w:rsidRPr="00101CCF" w:rsidRDefault="00767557" w:rsidP="00767557">
            <w:pPr>
              <w:rPr>
                <w:b/>
              </w:rPr>
            </w:pPr>
          </w:p>
        </w:tc>
        <w:tc>
          <w:tcPr>
            <w:tcW w:w="4617" w:type="dxa"/>
          </w:tcPr>
          <w:p w14:paraId="0D284D43" w14:textId="5D5AFF70" w:rsidR="00767557" w:rsidRDefault="00767557" w:rsidP="00767557">
            <w:r>
              <w:t>Dokumentationsvorlagen erstellen</w:t>
            </w:r>
          </w:p>
        </w:tc>
        <w:tc>
          <w:tcPr>
            <w:tcW w:w="1373" w:type="dxa"/>
          </w:tcPr>
          <w:p w14:paraId="5E28AFEC" w14:textId="07066358" w:rsidR="00767557" w:rsidRDefault="00767557" w:rsidP="00767557">
            <w:r>
              <w:t>25.09.2017</w:t>
            </w:r>
          </w:p>
        </w:tc>
        <w:tc>
          <w:tcPr>
            <w:tcW w:w="1235" w:type="dxa"/>
            <w:tcBorders>
              <w:right w:val="single" w:sz="4" w:space="0" w:color="auto"/>
            </w:tcBorders>
          </w:tcPr>
          <w:p w14:paraId="59F1CD7F" w14:textId="1B1DCE3C" w:rsidR="00767557" w:rsidRDefault="00767557" w:rsidP="00767557">
            <w:r>
              <w:t>26.09.2017</w:t>
            </w:r>
          </w:p>
        </w:tc>
      </w:tr>
      <w:tr w:rsidR="00767557" w14:paraId="3A4943A2" w14:textId="77777777" w:rsidTr="00E16F3E">
        <w:trPr>
          <w:cantSplit/>
          <w:trHeight w:val="252"/>
        </w:trPr>
        <w:tc>
          <w:tcPr>
            <w:tcW w:w="1842" w:type="dxa"/>
            <w:vMerge/>
          </w:tcPr>
          <w:p w14:paraId="0941BC75" w14:textId="77777777" w:rsidR="00767557" w:rsidRPr="00101CCF" w:rsidRDefault="00767557" w:rsidP="00767557">
            <w:pPr>
              <w:rPr>
                <w:b/>
              </w:rPr>
            </w:pPr>
          </w:p>
        </w:tc>
        <w:tc>
          <w:tcPr>
            <w:tcW w:w="4617" w:type="dxa"/>
          </w:tcPr>
          <w:p w14:paraId="39E790E6" w14:textId="28C3CE35" w:rsidR="00767557" w:rsidRDefault="00767557" w:rsidP="00767557">
            <w:r>
              <w:t>Zeiterfassungsliste in Excel erstellen</w:t>
            </w:r>
          </w:p>
        </w:tc>
        <w:tc>
          <w:tcPr>
            <w:tcW w:w="1373" w:type="dxa"/>
          </w:tcPr>
          <w:p w14:paraId="03AE8A78" w14:textId="7ACA7EC6" w:rsidR="00767557" w:rsidRDefault="00767557" w:rsidP="00767557">
            <w:r>
              <w:t>22.09.2017</w:t>
            </w:r>
          </w:p>
        </w:tc>
        <w:tc>
          <w:tcPr>
            <w:tcW w:w="1235" w:type="dxa"/>
            <w:tcBorders>
              <w:right w:val="single" w:sz="4" w:space="0" w:color="auto"/>
            </w:tcBorders>
          </w:tcPr>
          <w:p w14:paraId="5A02D8F0" w14:textId="456E629F" w:rsidR="00767557" w:rsidRDefault="00767557" w:rsidP="00767557">
            <w:r>
              <w:t>25.09.2017</w:t>
            </w:r>
          </w:p>
        </w:tc>
      </w:tr>
      <w:tr w:rsidR="00767557" w14:paraId="61371643" w14:textId="77777777" w:rsidTr="00E16F3E">
        <w:trPr>
          <w:cantSplit/>
          <w:trHeight w:val="240"/>
        </w:trPr>
        <w:tc>
          <w:tcPr>
            <w:tcW w:w="1842" w:type="dxa"/>
            <w:vMerge/>
          </w:tcPr>
          <w:p w14:paraId="763AED62" w14:textId="77777777" w:rsidR="00767557" w:rsidRPr="00101CCF" w:rsidRDefault="00767557" w:rsidP="00767557">
            <w:pPr>
              <w:rPr>
                <w:b/>
              </w:rPr>
            </w:pPr>
          </w:p>
        </w:tc>
        <w:tc>
          <w:tcPr>
            <w:tcW w:w="4617" w:type="dxa"/>
          </w:tcPr>
          <w:p w14:paraId="4DB1AF41" w14:textId="0A3DA435" w:rsidR="00767557" w:rsidRDefault="00767557" w:rsidP="00767557">
            <w:r>
              <w:t>Einlesen in Paper: JARTA</w:t>
            </w:r>
          </w:p>
        </w:tc>
        <w:tc>
          <w:tcPr>
            <w:tcW w:w="1373" w:type="dxa"/>
          </w:tcPr>
          <w:p w14:paraId="349D24C2" w14:textId="79D12C4A" w:rsidR="00767557" w:rsidRDefault="00767557" w:rsidP="00767557">
            <w:r>
              <w:t>21.09.2017</w:t>
            </w:r>
          </w:p>
        </w:tc>
        <w:tc>
          <w:tcPr>
            <w:tcW w:w="1235" w:type="dxa"/>
            <w:tcBorders>
              <w:right w:val="single" w:sz="4" w:space="0" w:color="auto"/>
            </w:tcBorders>
          </w:tcPr>
          <w:p w14:paraId="0B97FFA5" w14:textId="689D0512" w:rsidR="00767557" w:rsidRDefault="00767557" w:rsidP="00767557">
            <w:r>
              <w:t>27.09.2017</w:t>
            </w:r>
          </w:p>
        </w:tc>
      </w:tr>
      <w:tr w:rsidR="00767557" w14:paraId="3AF7A6E7" w14:textId="77777777" w:rsidTr="00E16F3E">
        <w:trPr>
          <w:cantSplit/>
          <w:trHeight w:val="240"/>
        </w:trPr>
        <w:tc>
          <w:tcPr>
            <w:tcW w:w="1842" w:type="dxa"/>
            <w:vMerge/>
          </w:tcPr>
          <w:p w14:paraId="4E6E5258" w14:textId="77777777" w:rsidR="00767557" w:rsidRPr="00101CCF" w:rsidRDefault="00767557" w:rsidP="00767557">
            <w:pPr>
              <w:rPr>
                <w:b/>
              </w:rPr>
            </w:pPr>
          </w:p>
        </w:tc>
        <w:tc>
          <w:tcPr>
            <w:tcW w:w="4617" w:type="dxa"/>
          </w:tcPr>
          <w:p w14:paraId="7959E5A3" w14:textId="391D3FB5" w:rsidR="00767557" w:rsidRDefault="00767557" w:rsidP="00767557">
            <w:r>
              <w:t>Einlesen in Paper: ARTA</w:t>
            </w:r>
          </w:p>
        </w:tc>
        <w:tc>
          <w:tcPr>
            <w:tcW w:w="1373" w:type="dxa"/>
          </w:tcPr>
          <w:p w14:paraId="08CB9F18" w14:textId="3221D879" w:rsidR="00767557" w:rsidRDefault="00767557" w:rsidP="00767557">
            <w:r>
              <w:t>21.09.2017</w:t>
            </w:r>
          </w:p>
        </w:tc>
        <w:tc>
          <w:tcPr>
            <w:tcW w:w="1235" w:type="dxa"/>
            <w:tcBorders>
              <w:right w:val="single" w:sz="4" w:space="0" w:color="auto"/>
            </w:tcBorders>
          </w:tcPr>
          <w:p w14:paraId="06A31F62" w14:textId="577A6C01" w:rsidR="00767557" w:rsidRDefault="00767557" w:rsidP="00767557">
            <w:r>
              <w:t>27.09.2017</w:t>
            </w:r>
          </w:p>
        </w:tc>
      </w:tr>
      <w:tr w:rsidR="00767557" w14:paraId="6006217E" w14:textId="77777777" w:rsidTr="00E16F3E">
        <w:trPr>
          <w:cantSplit/>
          <w:trHeight w:val="258"/>
        </w:trPr>
        <w:tc>
          <w:tcPr>
            <w:tcW w:w="1842" w:type="dxa"/>
            <w:vMerge/>
            <w:tcBorders>
              <w:bottom w:val="single" w:sz="18" w:space="0" w:color="auto"/>
            </w:tcBorders>
          </w:tcPr>
          <w:p w14:paraId="32415283" w14:textId="77777777" w:rsidR="00767557" w:rsidRPr="00101CCF" w:rsidRDefault="00767557" w:rsidP="00767557">
            <w:pPr>
              <w:rPr>
                <w:b/>
              </w:rPr>
            </w:pPr>
          </w:p>
        </w:tc>
        <w:tc>
          <w:tcPr>
            <w:tcW w:w="4617" w:type="dxa"/>
            <w:tcBorders>
              <w:bottom w:val="single" w:sz="18" w:space="0" w:color="auto"/>
            </w:tcBorders>
          </w:tcPr>
          <w:p w14:paraId="0F074967" w14:textId="39017EDF" w:rsidR="00767557" w:rsidRDefault="00767557" w:rsidP="00767557">
            <w:r>
              <w:t>Feinplanung nächste Phase</w:t>
            </w:r>
          </w:p>
        </w:tc>
        <w:tc>
          <w:tcPr>
            <w:tcW w:w="1373" w:type="dxa"/>
            <w:tcBorders>
              <w:bottom w:val="single" w:sz="18" w:space="0" w:color="auto"/>
            </w:tcBorders>
          </w:tcPr>
          <w:p w14:paraId="2597B7C8" w14:textId="096D15CB" w:rsidR="00767557" w:rsidRDefault="00767557" w:rsidP="00767557">
            <w:r>
              <w:t>25.09.2017</w:t>
            </w:r>
          </w:p>
        </w:tc>
        <w:tc>
          <w:tcPr>
            <w:tcW w:w="1235" w:type="dxa"/>
            <w:tcBorders>
              <w:bottom w:val="single" w:sz="18" w:space="0" w:color="auto"/>
              <w:right w:val="single" w:sz="4" w:space="0" w:color="auto"/>
            </w:tcBorders>
          </w:tcPr>
          <w:p w14:paraId="48723272" w14:textId="38E9CBFD" w:rsidR="00767557" w:rsidRDefault="00767557" w:rsidP="00767557">
            <w:r>
              <w:t>25.09.2017</w:t>
            </w:r>
          </w:p>
        </w:tc>
      </w:tr>
      <w:tr w:rsidR="00767557" w14:paraId="25B21375" w14:textId="77777777" w:rsidTr="00E16F3E">
        <w:trPr>
          <w:cantSplit/>
          <w:trHeight w:val="276"/>
        </w:trPr>
        <w:tc>
          <w:tcPr>
            <w:tcW w:w="1842" w:type="dxa"/>
            <w:vMerge w:val="restart"/>
            <w:tcBorders>
              <w:top w:val="single" w:sz="18" w:space="0" w:color="auto"/>
            </w:tcBorders>
          </w:tcPr>
          <w:p w14:paraId="4925181C" w14:textId="6E77AF39" w:rsidR="00767557" w:rsidRPr="00101CCF" w:rsidRDefault="00767557" w:rsidP="00767557">
            <w:pPr>
              <w:rPr>
                <w:b/>
              </w:rPr>
            </w:pPr>
            <w:r w:rsidRPr="00101CCF">
              <w:rPr>
                <w:b/>
              </w:rPr>
              <w:t>Recherche</w:t>
            </w:r>
          </w:p>
        </w:tc>
        <w:tc>
          <w:tcPr>
            <w:tcW w:w="4617" w:type="dxa"/>
            <w:tcBorders>
              <w:top w:val="single" w:sz="18" w:space="0" w:color="auto"/>
            </w:tcBorders>
          </w:tcPr>
          <w:p w14:paraId="2F1AD432" w14:textId="7277C179" w:rsidR="00767557" w:rsidRDefault="00767557" w:rsidP="00767557">
            <w:r>
              <w:t>Rechercheunterstützung HSR-Bibliothek</w:t>
            </w:r>
          </w:p>
        </w:tc>
        <w:tc>
          <w:tcPr>
            <w:tcW w:w="1373" w:type="dxa"/>
            <w:tcBorders>
              <w:top w:val="single" w:sz="18" w:space="0" w:color="auto"/>
            </w:tcBorders>
          </w:tcPr>
          <w:p w14:paraId="334B5CD4" w14:textId="77777777" w:rsidR="00767557" w:rsidRDefault="00767557" w:rsidP="00767557"/>
        </w:tc>
        <w:tc>
          <w:tcPr>
            <w:tcW w:w="1235" w:type="dxa"/>
            <w:tcBorders>
              <w:top w:val="single" w:sz="18" w:space="0" w:color="auto"/>
              <w:right w:val="single" w:sz="4" w:space="0" w:color="auto"/>
            </w:tcBorders>
          </w:tcPr>
          <w:p w14:paraId="6D35029C" w14:textId="77777777" w:rsidR="00767557" w:rsidRDefault="00767557" w:rsidP="00767557"/>
        </w:tc>
      </w:tr>
      <w:tr w:rsidR="00767557" w14:paraId="4C581A1E" w14:textId="77777777" w:rsidTr="00E16F3E">
        <w:trPr>
          <w:cantSplit/>
          <w:trHeight w:val="264"/>
        </w:trPr>
        <w:tc>
          <w:tcPr>
            <w:tcW w:w="1842" w:type="dxa"/>
            <w:vMerge/>
          </w:tcPr>
          <w:p w14:paraId="59A4C695" w14:textId="77777777" w:rsidR="00767557" w:rsidRPr="00101CCF" w:rsidRDefault="00767557" w:rsidP="00767557">
            <w:pPr>
              <w:rPr>
                <w:b/>
              </w:rPr>
            </w:pPr>
          </w:p>
        </w:tc>
        <w:tc>
          <w:tcPr>
            <w:tcW w:w="4617" w:type="dxa"/>
          </w:tcPr>
          <w:p w14:paraId="216328C8" w14:textId="6A1C1A17" w:rsidR="00767557" w:rsidRDefault="00767557" w:rsidP="00767557">
            <w:pPr>
              <w:tabs>
                <w:tab w:val="left" w:pos="2655"/>
              </w:tabs>
            </w:pPr>
            <w:r>
              <w:t>Analyse ARTA-Prozess</w:t>
            </w:r>
            <w:r>
              <w:tab/>
            </w:r>
          </w:p>
        </w:tc>
        <w:tc>
          <w:tcPr>
            <w:tcW w:w="1373" w:type="dxa"/>
          </w:tcPr>
          <w:p w14:paraId="742054A6" w14:textId="77777777" w:rsidR="00767557" w:rsidRDefault="00767557" w:rsidP="00767557"/>
        </w:tc>
        <w:tc>
          <w:tcPr>
            <w:tcW w:w="1235" w:type="dxa"/>
            <w:tcBorders>
              <w:right w:val="single" w:sz="4" w:space="0" w:color="auto"/>
            </w:tcBorders>
          </w:tcPr>
          <w:p w14:paraId="175C55E6" w14:textId="77777777" w:rsidR="00767557" w:rsidRDefault="00767557" w:rsidP="00767557"/>
        </w:tc>
      </w:tr>
      <w:tr w:rsidR="00767557" w14:paraId="0A6A43A5" w14:textId="77777777" w:rsidTr="00E16F3E">
        <w:trPr>
          <w:cantSplit/>
          <w:trHeight w:val="252"/>
        </w:trPr>
        <w:tc>
          <w:tcPr>
            <w:tcW w:w="1842" w:type="dxa"/>
            <w:vMerge/>
          </w:tcPr>
          <w:p w14:paraId="19039785" w14:textId="77777777" w:rsidR="00767557" w:rsidRPr="00101CCF" w:rsidRDefault="00767557" w:rsidP="00767557">
            <w:pPr>
              <w:rPr>
                <w:b/>
              </w:rPr>
            </w:pPr>
          </w:p>
        </w:tc>
        <w:tc>
          <w:tcPr>
            <w:tcW w:w="4617" w:type="dxa"/>
          </w:tcPr>
          <w:p w14:paraId="383BF49B" w14:textId="01506701" w:rsidR="00767557" w:rsidRDefault="00767557" w:rsidP="00767557">
            <w:r>
              <w:t>Dokumentation:</w:t>
            </w:r>
          </w:p>
          <w:p w14:paraId="39D89478" w14:textId="2FD8C9DB" w:rsidR="00767557" w:rsidRDefault="00767557" w:rsidP="00767557">
            <w:r>
              <w:t>-ARTA, Zusammenfassung</w:t>
            </w:r>
          </w:p>
        </w:tc>
        <w:tc>
          <w:tcPr>
            <w:tcW w:w="1373" w:type="dxa"/>
          </w:tcPr>
          <w:p w14:paraId="44C4A08D" w14:textId="77777777" w:rsidR="00767557" w:rsidRDefault="00767557" w:rsidP="00767557"/>
        </w:tc>
        <w:tc>
          <w:tcPr>
            <w:tcW w:w="1235" w:type="dxa"/>
            <w:tcBorders>
              <w:right w:val="single" w:sz="4" w:space="0" w:color="auto"/>
            </w:tcBorders>
          </w:tcPr>
          <w:p w14:paraId="46501CB6" w14:textId="77777777" w:rsidR="00767557" w:rsidRDefault="00767557" w:rsidP="00767557"/>
        </w:tc>
      </w:tr>
      <w:tr w:rsidR="00767557" w14:paraId="63D121A9" w14:textId="77777777" w:rsidTr="00E16F3E">
        <w:trPr>
          <w:cantSplit/>
          <w:trHeight w:val="270"/>
        </w:trPr>
        <w:tc>
          <w:tcPr>
            <w:tcW w:w="1842" w:type="dxa"/>
            <w:vMerge/>
          </w:tcPr>
          <w:p w14:paraId="18C1D69C" w14:textId="6F23BD8A" w:rsidR="00767557" w:rsidRPr="00101CCF" w:rsidRDefault="00767557" w:rsidP="00767557">
            <w:pPr>
              <w:rPr>
                <w:b/>
              </w:rPr>
            </w:pPr>
          </w:p>
        </w:tc>
        <w:tc>
          <w:tcPr>
            <w:tcW w:w="4617" w:type="dxa"/>
          </w:tcPr>
          <w:p w14:paraId="5F52DF39" w14:textId="53E72ACC" w:rsidR="00767557" w:rsidRDefault="00767557" w:rsidP="00767557">
            <w:r>
              <w:t>Analyse JARTA</w:t>
            </w:r>
          </w:p>
        </w:tc>
        <w:tc>
          <w:tcPr>
            <w:tcW w:w="1373" w:type="dxa"/>
          </w:tcPr>
          <w:p w14:paraId="094A66EA" w14:textId="77777777" w:rsidR="00767557" w:rsidRDefault="00767557" w:rsidP="00767557"/>
        </w:tc>
        <w:tc>
          <w:tcPr>
            <w:tcW w:w="1235" w:type="dxa"/>
            <w:tcBorders>
              <w:right w:val="single" w:sz="4" w:space="0" w:color="auto"/>
            </w:tcBorders>
          </w:tcPr>
          <w:p w14:paraId="065AC8AC" w14:textId="77777777" w:rsidR="00767557" w:rsidRDefault="00767557" w:rsidP="00767557"/>
        </w:tc>
      </w:tr>
      <w:tr w:rsidR="00767557" w14:paraId="637AED21" w14:textId="77777777" w:rsidTr="00E16F3E">
        <w:trPr>
          <w:cantSplit/>
          <w:trHeight w:val="270"/>
        </w:trPr>
        <w:tc>
          <w:tcPr>
            <w:tcW w:w="1842" w:type="dxa"/>
            <w:vMerge/>
          </w:tcPr>
          <w:p w14:paraId="52EBA18E" w14:textId="77777777" w:rsidR="00767557" w:rsidRPr="00101CCF" w:rsidRDefault="00767557" w:rsidP="00767557">
            <w:pPr>
              <w:rPr>
                <w:b/>
              </w:rPr>
            </w:pPr>
          </w:p>
        </w:tc>
        <w:tc>
          <w:tcPr>
            <w:tcW w:w="4617" w:type="dxa"/>
          </w:tcPr>
          <w:p w14:paraId="34A19908" w14:textId="2D4F8613" w:rsidR="00767557" w:rsidRDefault="00767557" w:rsidP="00767557">
            <w:r>
              <w:t>Code-Analyse JARTA</w:t>
            </w:r>
          </w:p>
        </w:tc>
        <w:tc>
          <w:tcPr>
            <w:tcW w:w="1373" w:type="dxa"/>
          </w:tcPr>
          <w:p w14:paraId="36789695" w14:textId="77777777" w:rsidR="00767557" w:rsidRDefault="00767557" w:rsidP="00767557"/>
        </w:tc>
        <w:tc>
          <w:tcPr>
            <w:tcW w:w="1235" w:type="dxa"/>
            <w:tcBorders>
              <w:right w:val="single" w:sz="4" w:space="0" w:color="auto"/>
            </w:tcBorders>
          </w:tcPr>
          <w:p w14:paraId="4B35A154" w14:textId="77777777" w:rsidR="00767557" w:rsidRDefault="00767557" w:rsidP="00767557"/>
        </w:tc>
      </w:tr>
      <w:tr w:rsidR="00767557" w14:paraId="0AD3256E" w14:textId="77777777" w:rsidTr="00E16F3E">
        <w:trPr>
          <w:cantSplit/>
          <w:trHeight w:val="175"/>
        </w:trPr>
        <w:tc>
          <w:tcPr>
            <w:tcW w:w="1842" w:type="dxa"/>
            <w:vMerge/>
          </w:tcPr>
          <w:p w14:paraId="3714FD01" w14:textId="77777777" w:rsidR="00767557" w:rsidRPr="00101CCF" w:rsidRDefault="00767557" w:rsidP="00767557">
            <w:pPr>
              <w:rPr>
                <w:b/>
              </w:rPr>
            </w:pPr>
          </w:p>
        </w:tc>
        <w:tc>
          <w:tcPr>
            <w:tcW w:w="4617" w:type="dxa"/>
          </w:tcPr>
          <w:p w14:paraId="47923D26" w14:textId="52DC52DC" w:rsidR="00767557" w:rsidRDefault="00767557" w:rsidP="00767557">
            <w:r>
              <w:t xml:space="preserve">Dokumentation: </w:t>
            </w:r>
          </w:p>
          <w:p w14:paraId="5ED762D6" w14:textId="77777777" w:rsidR="00767557" w:rsidRDefault="00767557" w:rsidP="00767557">
            <w:r>
              <w:t>-JARTA, Zusammenfassung</w:t>
            </w:r>
          </w:p>
          <w:p w14:paraId="3B3AE2DF" w14:textId="07F7A714" w:rsidR="00767557" w:rsidRDefault="00767557" w:rsidP="00767557">
            <w:r>
              <w:t>-Code, Spezifikation</w:t>
            </w:r>
          </w:p>
        </w:tc>
        <w:tc>
          <w:tcPr>
            <w:tcW w:w="1373" w:type="dxa"/>
          </w:tcPr>
          <w:p w14:paraId="5D1E5C87" w14:textId="77777777" w:rsidR="00767557" w:rsidRDefault="00767557" w:rsidP="00767557"/>
        </w:tc>
        <w:tc>
          <w:tcPr>
            <w:tcW w:w="1235" w:type="dxa"/>
            <w:tcBorders>
              <w:right w:val="single" w:sz="4" w:space="0" w:color="auto"/>
            </w:tcBorders>
          </w:tcPr>
          <w:p w14:paraId="70D086E0" w14:textId="77777777" w:rsidR="00767557" w:rsidRDefault="00767557" w:rsidP="00767557"/>
        </w:tc>
      </w:tr>
      <w:tr w:rsidR="00767557" w14:paraId="79704264" w14:textId="77777777" w:rsidTr="00E16F3E">
        <w:trPr>
          <w:cantSplit/>
          <w:trHeight w:val="175"/>
        </w:trPr>
        <w:tc>
          <w:tcPr>
            <w:tcW w:w="1842" w:type="dxa"/>
            <w:vMerge/>
          </w:tcPr>
          <w:p w14:paraId="3480F985" w14:textId="77777777" w:rsidR="00767557" w:rsidRPr="00101CCF" w:rsidRDefault="00767557" w:rsidP="00767557">
            <w:pPr>
              <w:rPr>
                <w:b/>
              </w:rPr>
            </w:pPr>
          </w:p>
        </w:tc>
        <w:tc>
          <w:tcPr>
            <w:tcW w:w="4617" w:type="dxa"/>
          </w:tcPr>
          <w:p w14:paraId="52F12D45" w14:textId="401F5E5C" w:rsidR="00767557" w:rsidRDefault="00767557" w:rsidP="00767557">
            <w:proofErr w:type="spellStart"/>
            <w:r>
              <w:t>Refresher</w:t>
            </w:r>
            <w:proofErr w:type="spellEnd"/>
            <w:r>
              <w:t xml:space="preserve"> </w:t>
            </w:r>
            <w:proofErr w:type="spellStart"/>
            <w:r>
              <w:t>Simio</w:t>
            </w:r>
            <w:proofErr w:type="spellEnd"/>
            <w:r>
              <w:t xml:space="preserve"> Grundlagen</w:t>
            </w:r>
          </w:p>
        </w:tc>
        <w:tc>
          <w:tcPr>
            <w:tcW w:w="1373" w:type="dxa"/>
          </w:tcPr>
          <w:p w14:paraId="096294A0" w14:textId="77777777" w:rsidR="00767557" w:rsidRDefault="00767557" w:rsidP="00767557"/>
        </w:tc>
        <w:tc>
          <w:tcPr>
            <w:tcW w:w="1235" w:type="dxa"/>
            <w:tcBorders>
              <w:right w:val="single" w:sz="4" w:space="0" w:color="auto"/>
            </w:tcBorders>
          </w:tcPr>
          <w:p w14:paraId="25EC6876" w14:textId="77777777" w:rsidR="00767557" w:rsidRDefault="00767557" w:rsidP="00767557"/>
        </w:tc>
      </w:tr>
      <w:tr w:rsidR="00767557" w14:paraId="0EBECAD7" w14:textId="77777777" w:rsidTr="00E16F3E">
        <w:trPr>
          <w:cantSplit/>
          <w:trHeight w:val="175"/>
        </w:trPr>
        <w:tc>
          <w:tcPr>
            <w:tcW w:w="1842" w:type="dxa"/>
            <w:vMerge/>
          </w:tcPr>
          <w:p w14:paraId="74A7F217" w14:textId="77777777" w:rsidR="00767557" w:rsidRPr="00101CCF" w:rsidRDefault="00767557" w:rsidP="00767557">
            <w:pPr>
              <w:rPr>
                <w:b/>
              </w:rPr>
            </w:pPr>
          </w:p>
        </w:tc>
        <w:tc>
          <w:tcPr>
            <w:tcW w:w="4617" w:type="dxa"/>
          </w:tcPr>
          <w:p w14:paraId="69FF5E47" w14:textId="09633392" w:rsidR="00767557" w:rsidRDefault="00767557" w:rsidP="00767557">
            <w:r>
              <w:t xml:space="preserve">Recherche </w:t>
            </w:r>
            <w:proofErr w:type="spellStart"/>
            <w:r>
              <w:t>Simio</w:t>
            </w:r>
            <w:proofErr w:type="spellEnd"/>
            <w:r>
              <w:t xml:space="preserve">: Einbinden einer </w:t>
            </w:r>
            <w:proofErr w:type="spellStart"/>
            <w:r>
              <w:t>Libary</w:t>
            </w:r>
            <w:proofErr w:type="spellEnd"/>
          </w:p>
        </w:tc>
        <w:tc>
          <w:tcPr>
            <w:tcW w:w="1373" w:type="dxa"/>
          </w:tcPr>
          <w:p w14:paraId="04D0C8CD" w14:textId="77777777" w:rsidR="00767557" w:rsidRDefault="00767557" w:rsidP="00767557"/>
        </w:tc>
        <w:tc>
          <w:tcPr>
            <w:tcW w:w="1235" w:type="dxa"/>
            <w:tcBorders>
              <w:right w:val="single" w:sz="4" w:space="0" w:color="auto"/>
            </w:tcBorders>
          </w:tcPr>
          <w:p w14:paraId="58B40F60" w14:textId="77777777" w:rsidR="00767557" w:rsidRDefault="00767557" w:rsidP="00767557"/>
        </w:tc>
      </w:tr>
      <w:tr w:rsidR="00767557" w14:paraId="27357157" w14:textId="77777777" w:rsidTr="00E16F3E">
        <w:trPr>
          <w:cantSplit/>
          <w:trHeight w:val="175"/>
        </w:trPr>
        <w:tc>
          <w:tcPr>
            <w:tcW w:w="1842" w:type="dxa"/>
            <w:vMerge/>
          </w:tcPr>
          <w:p w14:paraId="208D4614" w14:textId="77777777" w:rsidR="00767557" w:rsidRPr="00101CCF" w:rsidRDefault="00767557" w:rsidP="00767557">
            <w:pPr>
              <w:rPr>
                <w:b/>
              </w:rPr>
            </w:pPr>
          </w:p>
        </w:tc>
        <w:tc>
          <w:tcPr>
            <w:tcW w:w="4617" w:type="dxa"/>
          </w:tcPr>
          <w:p w14:paraId="3DBE15F8" w14:textId="69639803" w:rsidR="00767557" w:rsidRDefault="00767557" w:rsidP="00767557">
            <w:r>
              <w:t xml:space="preserve">Dokumentation: </w:t>
            </w:r>
          </w:p>
          <w:p w14:paraId="6589FF9A" w14:textId="0BC71697" w:rsidR="00767557" w:rsidRDefault="00767557" w:rsidP="00767557">
            <w:r>
              <w:t xml:space="preserve">-Planung: Umsetzung JARTA in </w:t>
            </w:r>
            <w:proofErr w:type="spellStart"/>
            <w:r>
              <w:t>c#</w:t>
            </w:r>
            <w:proofErr w:type="spellEnd"/>
          </w:p>
          <w:p w14:paraId="66C6217D" w14:textId="30A447AB" w:rsidR="00767557" w:rsidRDefault="00767557" w:rsidP="00767557">
            <w:r>
              <w:t xml:space="preserve">-Planung: Umsetzung ARTA # in </w:t>
            </w:r>
            <w:proofErr w:type="spellStart"/>
            <w:r>
              <w:t>Simio</w:t>
            </w:r>
            <w:proofErr w:type="spellEnd"/>
          </w:p>
        </w:tc>
        <w:tc>
          <w:tcPr>
            <w:tcW w:w="1373" w:type="dxa"/>
          </w:tcPr>
          <w:p w14:paraId="59FFA967" w14:textId="77777777" w:rsidR="00767557" w:rsidRDefault="00767557" w:rsidP="00767557"/>
        </w:tc>
        <w:tc>
          <w:tcPr>
            <w:tcW w:w="1235" w:type="dxa"/>
            <w:tcBorders>
              <w:right w:val="single" w:sz="4" w:space="0" w:color="auto"/>
            </w:tcBorders>
          </w:tcPr>
          <w:p w14:paraId="4012AAF6" w14:textId="77777777" w:rsidR="00767557" w:rsidRDefault="00767557" w:rsidP="00767557"/>
        </w:tc>
      </w:tr>
      <w:tr w:rsidR="00767557" w14:paraId="48121DA3" w14:textId="77777777" w:rsidTr="00E16F3E">
        <w:trPr>
          <w:cantSplit/>
          <w:trHeight w:val="175"/>
        </w:trPr>
        <w:tc>
          <w:tcPr>
            <w:tcW w:w="1842" w:type="dxa"/>
            <w:vMerge/>
          </w:tcPr>
          <w:p w14:paraId="13F4A5E6" w14:textId="77777777" w:rsidR="00767557" w:rsidRPr="00101CCF" w:rsidRDefault="00767557" w:rsidP="00767557">
            <w:pPr>
              <w:rPr>
                <w:b/>
              </w:rPr>
            </w:pPr>
          </w:p>
        </w:tc>
        <w:tc>
          <w:tcPr>
            <w:tcW w:w="4617" w:type="dxa"/>
          </w:tcPr>
          <w:p w14:paraId="2B8D1E34" w14:textId="3D32774A" w:rsidR="00767557" w:rsidRDefault="00767557" w:rsidP="00767557">
            <w:r>
              <w:t>Erfahrungsbericht und Zeiterfassung nachführen</w:t>
            </w:r>
          </w:p>
        </w:tc>
        <w:tc>
          <w:tcPr>
            <w:tcW w:w="1373" w:type="dxa"/>
          </w:tcPr>
          <w:p w14:paraId="5FCC8CD3" w14:textId="77777777" w:rsidR="00767557" w:rsidRDefault="00767557" w:rsidP="00767557"/>
        </w:tc>
        <w:tc>
          <w:tcPr>
            <w:tcW w:w="1235" w:type="dxa"/>
            <w:tcBorders>
              <w:right w:val="single" w:sz="4" w:space="0" w:color="auto"/>
            </w:tcBorders>
          </w:tcPr>
          <w:p w14:paraId="454375FC" w14:textId="77777777" w:rsidR="00767557" w:rsidRDefault="00767557" w:rsidP="00767557"/>
        </w:tc>
      </w:tr>
      <w:tr w:rsidR="00767557" w14:paraId="7321F352" w14:textId="77777777" w:rsidTr="00E16F3E">
        <w:tc>
          <w:tcPr>
            <w:tcW w:w="1842" w:type="dxa"/>
            <w:vMerge/>
            <w:tcBorders>
              <w:bottom w:val="single" w:sz="18" w:space="0" w:color="auto"/>
            </w:tcBorders>
          </w:tcPr>
          <w:p w14:paraId="2BF30B1E" w14:textId="77777777" w:rsidR="00767557" w:rsidRPr="00101CCF" w:rsidRDefault="00767557" w:rsidP="00767557">
            <w:pPr>
              <w:rPr>
                <w:b/>
              </w:rPr>
            </w:pPr>
          </w:p>
        </w:tc>
        <w:tc>
          <w:tcPr>
            <w:tcW w:w="4617" w:type="dxa"/>
            <w:tcBorders>
              <w:bottom w:val="single" w:sz="18" w:space="0" w:color="auto"/>
            </w:tcBorders>
          </w:tcPr>
          <w:p w14:paraId="25FE3D84" w14:textId="71CBB88B" w:rsidR="00767557" w:rsidRDefault="00767557" w:rsidP="00767557">
            <w:r>
              <w:t>Feinplanung nächste Phase</w:t>
            </w:r>
          </w:p>
        </w:tc>
        <w:tc>
          <w:tcPr>
            <w:tcW w:w="1373" w:type="dxa"/>
            <w:tcBorders>
              <w:bottom w:val="single" w:sz="18" w:space="0" w:color="auto"/>
            </w:tcBorders>
          </w:tcPr>
          <w:p w14:paraId="258AAC99" w14:textId="77777777" w:rsidR="00767557" w:rsidRDefault="00767557" w:rsidP="00767557"/>
        </w:tc>
        <w:tc>
          <w:tcPr>
            <w:tcW w:w="1235" w:type="dxa"/>
            <w:tcBorders>
              <w:bottom w:val="single" w:sz="18" w:space="0" w:color="auto"/>
              <w:right w:val="single" w:sz="4" w:space="0" w:color="auto"/>
            </w:tcBorders>
          </w:tcPr>
          <w:p w14:paraId="540C3389" w14:textId="77777777" w:rsidR="00767557" w:rsidRDefault="00767557" w:rsidP="00767557"/>
        </w:tc>
      </w:tr>
      <w:tr w:rsidR="00767557" w14:paraId="33AF76A5" w14:textId="77777777" w:rsidTr="00E16F3E">
        <w:tc>
          <w:tcPr>
            <w:tcW w:w="1842" w:type="dxa"/>
            <w:vMerge w:val="restart"/>
            <w:tcBorders>
              <w:top w:val="single" w:sz="18" w:space="0" w:color="auto"/>
            </w:tcBorders>
          </w:tcPr>
          <w:p w14:paraId="3BA141DA" w14:textId="5D3CF0FE" w:rsidR="00767557" w:rsidRPr="00101CCF" w:rsidRDefault="00767557" w:rsidP="00767557">
            <w:pPr>
              <w:rPr>
                <w:b/>
              </w:rPr>
            </w:pPr>
            <w:r w:rsidRPr="00101CCF">
              <w:rPr>
                <w:b/>
              </w:rPr>
              <w:t>Implementation</w:t>
            </w:r>
          </w:p>
        </w:tc>
        <w:tc>
          <w:tcPr>
            <w:tcW w:w="4617" w:type="dxa"/>
            <w:tcBorders>
              <w:top w:val="single" w:sz="18" w:space="0" w:color="auto"/>
            </w:tcBorders>
          </w:tcPr>
          <w:p w14:paraId="34681393" w14:textId="332603DE" w:rsidR="00767557" w:rsidRDefault="00767557" w:rsidP="00767557">
            <w:r>
              <w:t>Planung der Implementation</w:t>
            </w:r>
          </w:p>
        </w:tc>
        <w:tc>
          <w:tcPr>
            <w:tcW w:w="1373" w:type="dxa"/>
            <w:tcBorders>
              <w:top w:val="single" w:sz="18" w:space="0" w:color="auto"/>
            </w:tcBorders>
          </w:tcPr>
          <w:p w14:paraId="17C3BDE7" w14:textId="77777777" w:rsidR="00767557" w:rsidRDefault="00767557" w:rsidP="00767557"/>
        </w:tc>
        <w:tc>
          <w:tcPr>
            <w:tcW w:w="1235" w:type="dxa"/>
            <w:tcBorders>
              <w:top w:val="single" w:sz="18" w:space="0" w:color="auto"/>
              <w:right w:val="single" w:sz="4" w:space="0" w:color="auto"/>
            </w:tcBorders>
          </w:tcPr>
          <w:p w14:paraId="4B59160B" w14:textId="77777777" w:rsidR="00767557" w:rsidRDefault="00767557" w:rsidP="00767557"/>
        </w:tc>
      </w:tr>
      <w:tr w:rsidR="00767557" w14:paraId="3C9DEEFF" w14:textId="77777777" w:rsidTr="00E16F3E">
        <w:tc>
          <w:tcPr>
            <w:tcW w:w="1842" w:type="dxa"/>
            <w:vMerge/>
          </w:tcPr>
          <w:p w14:paraId="6D6758D4" w14:textId="0FFDDCDD" w:rsidR="00767557" w:rsidRPr="00101CCF" w:rsidRDefault="00767557" w:rsidP="00767557">
            <w:pPr>
              <w:rPr>
                <w:b/>
              </w:rPr>
            </w:pPr>
          </w:p>
        </w:tc>
        <w:tc>
          <w:tcPr>
            <w:tcW w:w="4617" w:type="dxa"/>
          </w:tcPr>
          <w:p w14:paraId="30C7A265" w14:textId="7CD79A7C" w:rsidR="00767557" w:rsidRDefault="00767557" w:rsidP="00767557">
            <w:r>
              <w:t xml:space="preserve">Implementation: JARTA in </w:t>
            </w:r>
            <w:proofErr w:type="spellStart"/>
            <w:r>
              <w:t>c#</w:t>
            </w:r>
            <w:proofErr w:type="spellEnd"/>
          </w:p>
        </w:tc>
        <w:tc>
          <w:tcPr>
            <w:tcW w:w="1373" w:type="dxa"/>
          </w:tcPr>
          <w:p w14:paraId="75ADCD63" w14:textId="77777777" w:rsidR="00767557" w:rsidRDefault="00767557" w:rsidP="00767557"/>
        </w:tc>
        <w:tc>
          <w:tcPr>
            <w:tcW w:w="1235" w:type="dxa"/>
            <w:tcBorders>
              <w:right w:val="single" w:sz="4" w:space="0" w:color="auto"/>
            </w:tcBorders>
          </w:tcPr>
          <w:p w14:paraId="27AD40DC" w14:textId="77777777" w:rsidR="00767557" w:rsidRDefault="00767557" w:rsidP="00767557"/>
        </w:tc>
      </w:tr>
      <w:tr w:rsidR="00767557" w14:paraId="6CEE55F1" w14:textId="77777777" w:rsidTr="00E16F3E">
        <w:tc>
          <w:tcPr>
            <w:tcW w:w="1842" w:type="dxa"/>
            <w:vMerge/>
          </w:tcPr>
          <w:p w14:paraId="11E67386" w14:textId="77777777" w:rsidR="00767557" w:rsidRPr="00101CCF" w:rsidRDefault="00767557" w:rsidP="00767557">
            <w:pPr>
              <w:rPr>
                <w:b/>
              </w:rPr>
            </w:pPr>
          </w:p>
        </w:tc>
        <w:tc>
          <w:tcPr>
            <w:tcW w:w="4617" w:type="dxa"/>
          </w:tcPr>
          <w:p w14:paraId="50EA88B6" w14:textId="3D34792C" w:rsidR="00767557" w:rsidRDefault="00767557" w:rsidP="00767557">
            <w:r>
              <w:t xml:space="preserve">Implementation: Integration ARTA # in </w:t>
            </w:r>
            <w:proofErr w:type="spellStart"/>
            <w:r>
              <w:t>Simio</w:t>
            </w:r>
            <w:proofErr w:type="spellEnd"/>
            <w:r>
              <w:t xml:space="preserve"> </w:t>
            </w:r>
          </w:p>
        </w:tc>
        <w:tc>
          <w:tcPr>
            <w:tcW w:w="1373" w:type="dxa"/>
          </w:tcPr>
          <w:p w14:paraId="508B8E53" w14:textId="77777777" w:rsidR="00767557" w:rsidRDefault="00767557" w:rsidP="00767557"/>
        </w:tc>
        <w:tc>
          <w:tcPr>
            <w:tcW w:w="1235" w:type="dxa"/>
            <w:tcBorders>
              <w:right w:val="single" w:sz="4" w:space="0" w:color="auto"/>
            </w:tcBorders>
          </w:tcPr>
          <w:p w14:paraId="14DFE8B0" w14:textId="77777777" w:rsidR="00767557" w:rsidRDefault="00767557" w:rsidP="00767557"/>
        </w:tc>
      </w:tr>
      <w:tr w:rsidR="00767557" w14:paraId="2B57AA2C" w14:textId="77777777" w:rsidTr="00E16F3E">
        <w:tc>
          <w:tcPr>
            <w:tcW w:w="1842" w:type="dxa"/>
            <w:vMerge/>
          </w:tcPr>
          <w:p w14:paraId="0E63ECA0" w14:textId="77777777" w:rsidR="00767557" w:rsidRPr="00101CCF" w:rsidRDefault="00767557" w:rsidP="00767557">
            <w:pPr>
              <w:rPr>
                <w:b/>
              </w:rPr>
            </w:pPr>
          </w:p>
        </w:tc>
        <w:tc>
          <w:tcPr>
            <w:tcW w:w="4617" w:type="dxa"/>
          </w:tcPr>
          <w:p w14:paraId="2A796329" w14:textId="637CA180" w:rsidR="00767557" w:rsidRDefault="00767557" w:rsidP="00767557">
            <w:r>
              <w:t xml:space="preserve">Implementation: </w:t>
            </w:r>
            <w:proofErr w:type="spellStart"/>
            <w:r>
              <w:t>Testing</w:t>
            </w:r>
            <w:proofErr w:type="spellEnd"/>
          </w:p>
        </w:tc>
        <w:tc>
          <w:tcPr>
            <w:tcW w:w="1373" w:type="dxa"/>
          </w:tcPr>
          <w:p w14:paraId="0DDDD5BE" w14:textId="77777777" w:rsidR="00767557" w:rsidRDefault="00767557" w:rsidP="00767557"/>
        </w:tc>
        <w:tc>
          <w:tcPr>
            <w:tcW w:w="1235" w:type="dxa"/>
            <w:tcBorders>
              <w:right w:val="single" w:sz="4" w:space="0" w:color="auto"/>
            </w:tcBorders>
          </w:tcPr>
          <w:p w14:paraId="125D9632" w14:textId="77777777" w:rsidR="00767557" w:rsidRDefault="00767557" w:rsidP="00767557"/>
        </w:tc>
      </w:tr>
      <w:tr w:rsidR="00767557" w14:paraId="052A5023" w14:textId="77777777" w:rsidTr="00E16F3E">
        <w:tc>
          <w:tcPr>
            <w:tcW w:w="1842" w:type="dxa"/>
            <w:vMerge/>
          </w:tcPr>
          <w:p w14:paraId="793CB22D" w14:textId="77777777" w:rsidR="00767557" w:rsidRPr="00101CCF" w:rsidRDefault="00767557" w:rsidP="00767557">
            <w:pPr>
              <w:rPr>
                <w:b/>
              </w:rPr>
            </w:pPr>
          </w:p>
        </w:tc>
        <w:tc>
          <w:tcPr>
            <w:tcW w:w="4617" w:type="dxa"/>
          </w:tcPr>
          <w:p w14:paraId="288C658E" w14:textId="3F4C8D48" w:rsidR="00767557" w:rsidRDefault="00767557" w:rsidP="00767557">
            <w:r>
              <w:t>Code Reviews</w:t>
            </w:r>
          </w:p>
        </w:tc>
        <w:tc>
          <w:tcPr>
            <w:tcW w:w="1373" w:type="dxa"/>
          </w:tcPr>
          <w:p w14:paraId="2D20C025" w14:textId="77777777" w:rsidR="00767557" w:rsidRDefault="00767557" w:rsidP="00767557"/>
        </w:tc>
        <w:tc>
          <w:tcPr>
            <w:tcW w:w="1235" w:type="dxa"/>
            <w:tcBorders>
              <w:right w:val="single" w:sz="4" w:space="0" w:color="auto"/>
            </w:tcBorders>
          </w:tcPr>
          <w:p w14:paraId="5C7810D3" w14:textId="77777777" w:rsidR="00767557" w:rsidRDefault="00767557" w:rsidP="00767557"/>
        </w:tc>
      </w:tr>
      <w:tr w:rsidR="00767557" w14:paraId="70BF6601" w14:textId="77777777" w:rsidTr="00E16F3E">
        <w:tc>
          <w:tcPr>
            <w:tcW w:w="1842" w:type="dxa"/>
            <w:vMerge/>
          </w:tcPr>
          <w:p w14:paraId="5438B46F" w14:textId="77777777" w:rsidR="00767557" w:rsidRPr="00101CCF" w:rsidRDefault="00767557" w:rsidP="00767557">
            <w:pPr>
              <w:rPr>
                <w:b/>
              </w:rPr>
            </w:pPr>
          </w:p>
        </w:tc>
        <w:tc>
          <w:tcPr>
            <w:tcW w:w="4617" w:type="dxa"/>
          </w:tcPr>
          <w:p w14:paraId="1E6EF572" w14:textId="7477202B" w:rsidR="00767557" w:rsidRDefault="00767557" w:rsidP="00767557">
            <w:r>
              <w:t>Erfahrungsbericht und Zeiterfassung nachführen</w:t>
            </w:r>
          </w:p>
        </w:tc>
        <w:tc>
          <w:tcPr>
            <w:tcW w:w="1373" w:type="dxa"/>
          </w:tcPr>
          <w:p w14:paraId="21CAD834" w14:textId="77777777" w:rsidR="00767557" w:rsidRDefault="00767557" w:rsidP="00767557"/>
        </w:tc>
        <w:tc>
          <w:tcPr>
            <w:tcW w:w="1235" w:type="dxa"/>
            <w:tcBorders>
              <w:right w:val="single" w:sz="4" w:space="0" w:color="auto"/>
            </w:tcBorders>
          </w:tcPr>
          <w:p w14:paraId="7DD508CC" w14:textId="77777777" w:rsidR="00767557" w:rsidRDefault="00767557" w:rsidP="00767557"/>
        </w:tc>
      </w:tr>
      <w:tr w:rsidR="00767557" w14:paraId="0382A855" w14:textId="77777777" w:rsidTr="00E16F3E">
        <w:tc>
          <w:tcPr>
            <w:tcW w:w="1842" w:type="dxa"/>
            <w:vMerge/>
            <w:tcBorders>
              <w:bottom w:val="single" w:sz="18" w:space="0" w:color="auto"/>
            </w:tcBorders>
          </w:tcPr>
          <w:p w14:paraId="448F8C56" w14:textId="77777777" w:rsidR="00767557" w:rsidRPr="00101CCF" w:rsidRDefault="00767557" w:rsidP="00767557">
            <w:pPr>
              <w:rPr>
                <w:b/>
              </w:rPr>
            </w:pPr>
          </w:p>
        </w:tc>
        <w:tc>
          <w:tcPr>
            <w:tcW w:w="4617" w:type="dxa"/>
            <w:tcBorders>
              <w:bottom w:val="single" w:sz="18" w:space="0" w:color="auto"/>
            </w:tcBorders>
          </w:tcPr>
          <w:p w14:paraId="5207A1B2" w14:textId="4ECFE582" w:rsidR="00767557" w:rsidRDefault="00767557" w:rsidP="00767557">
            <w:r>
              <w:t>Feinplanung nächste Phase</w:t>
            </w:r>
          </w:p>
        </w:tc>
        <w:tc>
          <w:tcPr>
            <w:tcW w:w="1373" w:type="dxa"/>
            <w:tcBorders>
              <w:bottom w:val="single" w:sz="18" w:space="0" w:color="auto"/>
            </w:tcBorders>
          </w:tcPr>
          <w:p w14:paraId="09D31D6F" w14:textId="77777777" w:rsidR="00767557" w:rsidRDefault="00767557" w:rsidP="00767557"/>
        </w:tc>
        <w:tc>
          <w:tcPr>
            <w:tcW w:w="1235" w:type="dxa"/>
            <w:tcBorders>
              <w:bottom w:val="single" w:sz="18" w:space="0" w:color="auto"/>
              <w:right w:val="single" w:sz="4" w:space="0" w:color="auto"/>
            </w:tcBorders>
          </w:tcPr>
          <w:p w14:paraId="031CD0CB" w14:textId="77777777" w:rsidR="00767557" w:rsidRDefault="00767557" w:rsidP="00767557"/>
        </w:tc>
      </w:tr>
      <w:tr w:rsidR="00767557" w14:paraId="4DB5048D" w14:textId="77777777" w:rsidTr="00E16F3E">
        <w:tc>
          <w:tcPr>
            <w:tcW w:w="1842" w:type="dxa"/>
            <w:vMerge w:val="restart"/>
            <w:tcBorders>
              <w:top w:val="single" w:sz="18" w:space="0" w:color="auto"/>
            </w:tcBorders>
          </w:tcPr>
          <w:p w14:paraId="4433BD9E" w14:textId="06CEFEC2" w:rsidR="00767557" w:rsidRPr="00101CCF" w:rsidRDefault="00767557" w:rsidP="00767557">
            <w:pPr>
              <w:rPr>
                <w:b/>
              </w:rPr>
            </w:pPr>
            <w:r w:rsidRPr="00101CCF">
              <w:rPr>
                <w:b/>
              </w:rPr>
              <w:t>Simulation</w:t>
            </w:r>
          </w:p>
        </w:tc>
        <w:tc>
          <w:tcPr>
            <w:tcW w:w="4617" w:type="dxa"/>
            <w:tcBorders>
              <w:top w:val="single" w:sz="18" w:space="0" w:color="auto"/>
            </w:tcBorders>
          </w:tcPr>
          <w:p w14:paraId="0FFE2454" w14:textId="546F38B5" w:rsidR="00767557" w:rsidRDefault="00767557" w:rsidP="00767557">
            <w:r>
              <w:t>Simulationsumgebung aufsetzen</w:t>
            </w:r>
          </w:p>
        </w:tc>
        <w:tc>
          <w:tcPr>
            <w:tcW w:w="1373" w:type="dxa"/>
            <w:tcBorders>
              <w:top w:val="single" w:sz="18" w:space="0" w:color="auto"/>
            </w:tcBorders>
          </w:tcPr>
          <w:p w14:paraId="23C45A66" w14:textId="77777777" w:rsidR="00767557" w:rsidRDefault="00767557" w:rsidP="00767557"/>
        </w:tc>
        <w:tc>
          <w:tcPr>
            <w:tcW w:w="1235" w:type="dxa"/>
            <w:tcBorders>
              <w:top w:val="single" w:sz="18" w:space="0" w:color="auto"/>
              <w:right w:val="single" w:sz="4" w:space="0" w:color="auto"/>
            </w:tcBorders>
          </w:tcPr>
          <w:p w14:paraId="3ECCB127" w14:textId="77777777" w:rsidR="00767557" w:rsidRDefault="00767557" w:rsidP="00767557"/>
        </w:tc>
      </w:tr>
      <w:tr w:rsidR="00767557" w14:paraId="56BAB5F4" w14:textId="77777777" w:rsidTr="00E16F3E">
        <w:tc>
          <w:tcPr>
            <w:tcW w:w="1842" w:type="dxa"/>
            <w:vMerge/>
          </w:tcPr>
          <w:p w14:paraId="50E4BB94" w14:textId="77777777" w:rsidR="00767557" w:rsidRPr="00101CCF" w:rsidRDefault="00767557" w:rsidP="00767557">
            <w:pPr>
              <w:rPr>
                <w:b/>
              </w:rPr>
            </w:pPr>
          </w:p>
        </w:tc>
        <w:tc>
          <w:tcPr>
            <w:tcW w:w="4617" w:type="dxa"/>
          </w:tcPr>
          <w:p w14:paraId="71FD02F7" w14:textId="77777777" w:rsidR="00767557" w:rsidRDefault="00767557" w:rsidP="00767557"/>
        </w:tc>
        <w:tc>
          <w:tcPr>
            <w:tcW w:w="1373" w:type="dxa"/>
          </w:tcPr>
          <w:p w14:paraId="1267B4A5" w14:textId="77777777" w:rsidR="00767557" w:rsidRDefault="00767557" w:rsidP="00767557"/>
        </w:tc>
        <w:tc>
          <w:tcPr>
            <w:tcW w:w="1235" w:type="dxa"/>
            <w:tcBorders>
              <w:right w:val="single" w:sz="4" w:space="0" w:color="auto"/>
            </w:tcBorders>
          </w:tcPr>
          <w:p w14:paraId="2F89DB9C" w14:textId="77777777" w:rsidR="00767557" w:rsidRDefault="00767557" w:rsidP="00767557"/>
        </w:tc>
      </w:tr>
      <w:tr w:rsidR="00767557" w14:paraId="53EBABF3" w14:textId="77777777" w:rsidTr="00E16F3E">
        <w:tc>
          <w:tcPr>
            <w:tcW w:w="1842" w:type="dxa"/>
            <w:vMerge/>
          </w:tcPr>
          <w:p w14:paraId="5B9239D7" w14:textId="77777777" w:rsidR="00767557" w:rsidRPr="00101CCF" w:rsidRDefault="00767557" w:rsidP="00767557">
            <w:pPr>
              <w:rPr>
                <w:b/>
              </w:rPr>
            </w:pPr>
          </w:p>
        </w:tc>
        <w:tc>
          <w:tcPr>
            <w:tcW w:w="4617" w:type="dxa"/>
          </w:tcPr>
          <w:p w14:paraId="13C1D7CE" w14:textId="1AB99E52" w:rsidR="00767557" w:rsidRDefault="00767557" w:rsidP="00767557">
            <w:r>
              <w:t>Simulation &amp; Datensammlung</w:t>
            </w:r>
          </w:p>
        </w:tc>
        <w:tc>
          <w:tcPr>
            <w:tcW w:w="1373" w:type="dxa"/>
          </w:tcPr>
          <w:p w14:paraId="0E80C67E" w14:textId="77777777" w:rsidR="00767557" w:rsidRDefault="00767557" w:rsidP="00767557"/>
        </w:tc>
        <w:tc>
          <w:tcPr>
            <w:tcW w:w="1235" w:type="dxa"/>
            <w:tcBorders>
              <w:right w:val="single" w:sz="4" w:space="0" w:color="auto"/>
            </w:tcBorders>
          </w:tcPr>
          <w:p w14:paraId="7D4B7C47" w14:textId="77777777" w:rsidR="00767557" w:rsidRDefault="00767557" w:rsidP="00767557"/>
        </w:tc>
      </w:tr>
      <w:tr w:rsidR="00767557" w14:paraId="591D4017" w14:textId="77777777" w:rsidTr="00E16F3E">
        <w:tc>
          <w:tcPr>
            <w:tcW w:w="1842" w:type="dxa"/>
            <w:vMerge/>
          </w:tcPr>
          <w:p w14:paraId="77E34F9D" w14:textId="77777777" w:rsidR="00767557" w:rsidRPr="00101CCF" w:rsidRDefault="00767557" w:rsidP="00767557">
            <w:pPr>
              <w:rPr>
                <w:b/>
              </w:rPr>
            </w:pPr>
          </w:p>
        </w:tc>
        <w:tc>
          <w:tcPr>
            <w:tcW w:w="4617" w:type="dxa"/>
          </w:tcPr>
          <w:p w14:paraId="66723FEE" w14:textId="77777777" w:rsidR="00767557" w:rsidRDefault="00767557" w:rsidP="00767557"/>
        </w:tc>
        <w:tc>
          <w:tcPr>
            <w:tcW w:w="1373" w:type="dxa"/>
          </w:tcPr>
          <w:p w14:paraId="480B7E14" w14:textId="77777777" w:rsidR="00767557" w:rsidRDefault="00767557" w:rsidP="00767557"/>
        </w:tc>
        <w:tc>
          <w:tcPr>
            <w:tcW w:w="1235" w:type="dxa"/>
            <w:tcBorders>
              <w:right w:val="single" w:sz="4" w:space="0" w:color="auto"/>
            </w:tcBorders>
          </w:tcPr>
          <w:p w14:paraId="7BF09F53" w14:textId="77777777" w:rsidR="00767557" w:rsidRDefault="00767557" w:rsidP="00767557"/>
        </w:tc>
      </w:tr>
      <w:tr w:rsidR="00767557" w14:paraId="645D39E0" w14:textId="77777777" w:rsidTr="00E16F3E">
        <w:tc>
          <w:tcPr>
            <w:tcW w:w="1842" w:type="dxa"/>
            <w:vMerge/>
          </w:tcPr>
          <w:p w14:paraId="4B8BD854" w14:textId="77777777" w:rsidR="00767557" w:rsidRPr="00101CCF" w:rsidRDefault="00767557" w:rsidP="00767557">
            <w:pPr>
              <w:rPr>
                <w:b/>
              </w:rPr>
            </w:pPr>
          </w:p>
        </w:tc>
        <w:tc>
          <w:tcPr>
            <w:tcW w:w="4617" w:type="dxa"/>
          </w:tcPr>
          <w:p w14:paraId="4EF6FEAF" w14:textId="77777777" w:rsidR="00767557" w:rsidRDefault="00767557" w:rsidP="00767557"/>
        </w:tc>
        <w:tc>
          <w:tcPr>
            <w:tcW w:w="1373" w:type="dxa"/>
          </w:tcPr>
          <w:p w14:paraId="74955630" w14:textId="77777777" w:rsidR="00767557" w:rsidRDefault="00767557" w:rsidP="00767557"/>
        </w:tc>
        <w:tc>
          <w:tcPr>
            <w:tcW w:w="1235" w:type="dxa"/>
            <w:tcBorders>
              <w:right w:val="single" w:sz="4" w:space="0" w:color="auto"/>
            </w:tcBorders>
          </w:tcPr>
          <w:p w14:paraId="20186EBE" w14:textId="77777777" w:rsidR="00767557" w:rsidRDefault="00767557" w:rsidP="00767557"/>
        </w:tc>
      </w:tr>
      <w:tr w:rsidR="00767557" w14:paraId="64BFF412" w14:textId="77777777" w:rsidTr="00E16F3E">
        <w:tc>
          <w:tcPr>
            <w:tcW w:w="1842" w:type="dxa"/>
            <w:vMerge/>
          </w:tcPr>
          <w:p w14:paraId="37603AFE" w14:textId="77777777" w:rsidR="00767557" w:rsidRPr="00101CCF" w:rsidRDefault="00767557" w:rsidP="00767557">
            <w:pPr>
              <w:rPr>
                <w:b/>
              </w:rPr>
            </w:pPr>
          </w:p>
        </w:tc>
        <w:tc>
          <w:tcPr>
            <w:tcW w:w="4617" w:type="dxa"/>
          </w:tcPr>
          <w:p w14:paraId="01C3E93C" w14:textId="1919FA26" w:rsidR="00767557" w:rsidRDefault="00767557" w:rsidP="00767557">
            <w:r>
              <w:t>Erfahrungsbericht und Zeiterfassung nachführen</w:t>
            </w:r>
          </w:p>
        </w:tc>
        <w:tc>
          <w:tcPr>
            <w:tcW w:w="1373" w:type="dxa"/>
          </w:tcPr>
          <w:p w14:paraId="53D756CC" w14:textId="77777777" w:rsidR="00767557" w:rsidRDefault="00767557" w:rsidP="00767557"/>
        </w:tc>
        <w:tc>
          <w:tcPr>
            <w:tcW w:w="1235" w:type="dxa"/>
            <w:tcBorders>
              <w:right w:val="single" w:sz="4" w:space="0" w:color="auto"/>
            </w:tcBorders>
          </w:tcPr>
          <w:p w14:paraId="0729AC34" w14:textId="77777777" w:rsidR="00767557" w:rsidRDefault="00767557" w:rsidP="00767557"/>
        </w:tc>
      </w:tr>
      <w:tr w:rsidR="00767557" w14:paraId="7599FD3F" w14:textId="77777777" w:rsidTr="00E16F3E">
        <w:tc>
          <w:tcPr>
            <w:tcW w:w="1842" w:type="dxa"/>
            <w:vMerge/>
            <w:tcBorders>
              <w:bottom w:val="single" w:sz="18" w:space="0" w:color="auto"/>
            </w:tcBorders>
          </w:tcPr>
          <w:p w14:paraId="4419C618" w14:textId="77777777" w:rsidR="00767557" w:rsidRPr="00101CCF" w:rsidRDefault="00767557" w:rsidP="00767557">
            <w:pPr>
              <w:rPr>
                <w:b/>
              </w:rPr>
            </w:pPr>
          </w:p>
        </w:tc>
        <w:tc>
          <w:tcPr>
            <w:tcW w:w="4617" w:type="dxa"/>
            <w:tcBorders>
              <w:bottom w:val="single" w:sz="18" w:space="0" w:color="auto"/>
            </w:tcBorders>
          </w:tcPr>
          <w:p w14:paraId="2BD15745" w14:textId="2BDF5071" w:rsidR="00767557" w:rsidRDefault="00767557" w:rsidP="00767557">
            <w:r>
              <w:t>Feinplanung nächste Phase</w:t>
            </w:r>
          </w:p>
        </w:tc>
        <w:tc>
          <w:tcPr>
            <w:tcW w:w="1373" w:type="dxa"/>
            <w:tcBorders>
              <w:bottom w:val="single" w:sz="18" w:space="0" w:color="auto"/>
            </w:tcBorders>
          </w:tcPr>
          <w:p w14:paraId="190DAFA9" w14:textId="77777777" w:rsidR="00767557" w:rsidRDefault="00767557" w:rsidP="00767557"/>
        </w:tc>
        <w:tc>
          <w:tcPr>
            <w:tcW w:w="1235" w:type="dxa"/>
            <w:tcBorders>
              <w:bottom w:val="single" w:sz="18" w:space="0" w:color="auto"/>
              <w:right w:val="single" w:sz="4" w:space="0" w:color="auto"/>
            </w:tcBorders>
          </w:tcPr>
          <w:p w14:paraId="3D18A5B6" w14:textId="77777777" w:rsidR="00767557" w:rsidRDefault="00767557" w:rsidP="00767557"/>
        </w:tc>
      </w:tr>
      <w:tr w:rsidR="00767557" w14:paraId="6C3DE00D" w14:textId="77777777" w:rsidTr="00E16F3E">
        <w:tc>
          <w:tcPr>
            <w:tcW w:w="1842" w:type="dxa"/>
            <w:vMerge w:val="restart"/>
            <w:tcBorders>
              <w:top w:val="single" w:sz="18" w:space="0" w:color="auto"/>
            </w:tcBorders>
          </w:tcPr>
          <w:p w14:paraId="47DD9712" w14:textId="6437ED6F" w:rsidR="00767557" w:rsidRPr="00101CCF" w:rsidRDefault="00767557" w:rsidP="00767557">
            <w:pPr>
              <w:rPr>
                <w:b/>
              </w:rPr>
            </w:pPr>
            <w:r w:rsidRPr="00101CCF">
              <w:rPr>
                <w:b/>
              </w:rPr>
              <w:t>Auswertung</w:t>
            </w:r>
          </w:p>
        </w:tc>
        <w:tc>
          <w:tcPr>
            <w:tcW w:w="4617" w:type="dxa"/>
            <w:tcBorders>
              <w:top w:val="single" w:sz="18" w:space="0" w:color="auto"/>
            </w:tcBorders>
          </w:tcPr>
          <w:p w14:paraId="1AF9643C" w14:textId="5DFB67C2" w:rsidR="00767557" w:rsidRDefault="00767557" w:rsidP="00767557">
            <w:r>
              <w:t>Auswertung der Daten</w:t>
            </w:r>
          </w:p>
        </w:tc>
        <w:tc>
          <w:tcPr>
            <w:tcW w:w="1373" w:type="dxa"/>
            <w:tcBorders>
              <w:top w:val="single" w:sz="18" w:space="0" w:color="auto"/>
            </w:tcBorders>
          </w:tcPr>
          <w:p w14:paraId="6C870B57" w14:textId="77777777" w:rsidR="00767557" w:rsidRDefault="00767557" w:rsidP="00767557"/>
        </w:tc>
        <w:tc>
          <w:tcPr>
            <w:tcW w:w="1235" w:type="dxa"/>
            <w:tcBorders>
              <w:top w:val="single" w:sz="18" w:space="0" w:color="auto"/>
              <w:right w:val="single" w:sz="4" w:space="0" w:color="auto"/>
            </w:tcBorders>
          </w:tcPr>
          <w:p w14:paraId="13CAF5A1" w14:textId="77777777" w:rsidR="00767557" w:rsidRDefault="00767557" w:rsidP="00767557"/>
        </w:tc>
      </w:tr>
      <w:tr w:rsidR="00767557" w14:paraId="5FAD84A1" w14:textId="77777777" w:rsidTr="00E16F3E">
        <w:tc>
          <w:tcPr>
            <w:tcW w:w="1842" w:type="dxa"/>
            <w:vMerge/>
          </w:tcPr>
          <w:p w14:paraId="3243DE22" w14:textId="77777777" w:rsidR="00767557" w:rsidRPr="00101CCF" w:rsidRDefault="00767557" w:rsidP="00767557">
            <w:pPr>
              <w:rPr>
                <w:b/>
              </w:rPr>
            </w:pPr>
          </w:p>
        </w:tc>
        <w:tc>
          <w:tcPr>
            <w:tcW w:w="4617" w:type="dxa"/>
          </w:tcPr>
          <w:p w14:paraId="70AD8F59" w14:textId="77777777" w:rsidR="00767557" w:rsidRDefault="00767557" w:rsidP="00767557"/>
        </w:tc>
        <w:tc>
          <w:tcPr>
            <w:tcW w:w="1373" w:type="dxa"/>
          </w:tcPr>
          <w:p w14:paraId="4D6130BC" w14:textId="77777777" w:rsidR="00767557" w:rsidRDefault="00767557" w:rsidP="00767557"/>
        </w:tc>
        <w:tc>
          <w:tcPr>
            <w:tcW w:w="1235" w:type="dxa"/>
            <w:tcBorders>
              <w:right w:val="single" w:sz="4" w:space="0" w:color="auto"/>
            </w:tcBorders>
          </w:tcPr>
          <w:p w14:paraId="24976940" w14:textId="77777777" w:rsidR="00767557" w:rsidRDefault="00767557" w:rsidP="00767557"/>
        </w:tc>
      </w:tr>
      <w:tr w:rsidR="00767557" w14:paraId="5E866E72" w14:textId="77777777" w:rsidTr="00E16F3E">
        <w:tc>
          <w:tcPr>
            <w:tcW w:w="1842" w:type="dxa"/>
            <w:vMerge/>
          </w:tcPr>
          <w:p w14:paraId="713A40DA" w14:textId="77777777" w:rsidR="00767557" w:rsidRPr="00101CCF" w:rsidRDefault="00767557" w:rsidP="00767557">
            <w:pPr>
              <w:rPr>
                <w:b/>
              </w:rPr>
            </w:pPr>
          </w:p>
        </w:tc>
        <w:tc>
          <w:tcPr>
            <w:tcW w:w="4617" w:type="dxa"/>
          </w:tcPr>
          <w:p w14:paraId="62D6DF8F" w14:textId="77777777" w:rsidR="00767557" w:rsidRDefault="00767557" w:rsidP="00767557"/>
        </w:tc>
        <w:tc>
          <w:tcPr>
            <w:tcW w:w="1373" w:type="dxa"/>
          </w:tcPr>
          <w:p w14:paraId="684B4E3C" w14:textId="77777777" w:rsidR="00767557" w:rsidRDefault="00767557" w:rsidP="00767557"/>
        </w:tc>
        <w:tc>
          <w:tcPr>
            <w:tcW w:w="1235" w:type="dxa"/>
            <w:tcBorders>
              <w:right w:val="single" w:sz="4" w:space="0" w:color="auto"/>
            </w:tcBorders>
          </w:tcPr>
          <w:p w14:paraId="2C05331B" w14:textId="77777777" w:rsidR="00767557" w:rsidRDefault="00767557" w:rsidP="00767557"/>
        </w:tc>
      </w:tr>
      <w:tr w:rsidR="00767557" w14:paraId="2696CE4C" w14:textId="77777777" w:rsidTr="00E16F3E">
        <w:tc>
          <w:tcPr>
            <w:tcW w:w="1842" w:type="dxa"/>
            <w:vMerge/>
          </w:tcPr>
          <w:p w14:paraId="496022BD" w14:textId="77777777" w:rsidR="00767557" w:rsidRPr="00101CCF" w:rsidRDefault="00767557" w:rsidP="00767557">
            <w:pPr>
              <w:rPr>
                <w:b/>
              </w:rPr>
            </w:pPr>
          </w:p>
        </w:tc>
        <w:tc>
          <w:tcPr>
            <w:tcW w:w="4617" w:type="dxa"/>
          </w:tcPr>
          <w:p w14:paraId="08217B7D" w14:textId="149E4645" w:rsidR="00767557" w:rsidRDefault="00767557" w:rsidP="00767557">
            <w:r>
              <w:t>Erfahrungsbericht und Zeiterfassung nachführen</w:t>
            </w:r>
          </w:p>
        </w:tc>
        <w:tc>
          <w:tcPr>
            <w:tcW w:w="1373" w:type="dxa"/>
          </w:tcPr>
          <w:p w14:paraId="078B2130" w14:textId="77777777" w:rsidR="00767557" w:rsidRDefault="00767557" w:rsidP="00767557"/>
        </w:tc>
        <w:tc>
          <w:tcPr>
            <w:tcW w:w="1235" w:type="dxa"/>
            <w:tcBorders>
              <w:right w:val="single" w:sz="4" w:space="0" w:color="auto"/>
            </w:tcBorders>
          </w:tcPr>
          <w:p w14:paraId="7F84D971" w14:textId="77777777" w:rsidR="00767557" w:rsidRDefault="00767557" w:rsidP="00767557"/>
        </w:tc>
      </w:tr>
      <w:tr w:rsidR="00767557" w14:paraId="4577DDC4" w14:textId="77777777" w:rsidTr="00E16F3E">
        <w:tc>
          <w:tcPr>
            <w:tcW w:w="1842" w:type="dxa"/>
            <w:vMerge/>
            <w:tcBorders>
              <w:bottom w:val="single" w:sz="18" w:space="0" w:color="auto"/>
            </w:tcBorders>
          </w:tcPr>
          <w:p w14:paraId="57174E48" w14:textId="77777777" w:rsidR="00767557" w:rsidRPr="00101CCF" w:rsidRDefault="00767557" w:rsidP="00767557">
            <w:pPr>
              <w:rPr>
                <w:b/>
              </w:rPr>
            </w:pPr>
          </w:p>
        </w:tc>
        <w:tc>
          <w:tcPr>
            <w:tcW w:w="4617" w:type="dxa"/>
            <w:tcBorders>
              <w:bottom w:val="single" w:sz="18" w:space="0" w:color="auto"/>
            </w:tcBorders>
          </w:tcPr>
          <w:p w14:paraId="342314AC" w14:textId="463465B3" w:rsidR="00767557" w:rsidRDefault="00767557" w:rsidP="00767557">
            <w:r>
              <w:t>Feinplanung nächste Phase</w:t>
            </w:r>
          </w:p>
        </w:tc>
        <w:tc>
          <w:tcPr>
            <w:tcW w:w="1373" w:type="dxa"/>
            <w:tcBorders>
              <w:bottom w:val="single" w:sz="18" w:space="0" w:color="auto"/>
            </w:tcBorders>
          </w:tcPr>
          <w:p w14:paraId="40DCCF45" w14:textId="77777777" w:rsidR="00767557" w:rsidRDefault="00767557" w:rsidP="00767557"/>
        </w:tc>
        <w:tc>
          <w:tcPr>
            <w:tcW w:w="1235" w:type="dxa"/>
            <w:tcBorders>
              <w:bottom w:val="single" w:sz="18" w:space="0" w:color="auto"/>
              <w:right w:val="single" w:sz="4" w:space="0" w:color="auto"/>
            </w:tcBorders>
          </w:tcPr>
          <w:p w14:paraId="72085A29" w14:textId="77777777" w:rsidR="00767557" w:rsidRDefault="00767557" w:rsidP="00767557"/>
        </w:tc>
      </w:tr>
      <w:tr w:rsidR="00767557" w14:paraId="7B1EC919" w14:textId="77777777" w:rsidTr="00E16F3E">
        <w:tc>
          <w:tcPr>
            <w:tcW w:w="1842" w:type="dxa"/>
            <w:vMerge w:val="restart"/>
            <w:tcBorders>
              <w:top w:val="single" w:sz="18" w:space="0" w:color="auto"/>
              <w:bottom w:val="nil"/>
            </w:tcBorders>
          </w:tcPr>
          <w:p w14:paraId="578DB43C" w14:textId="42292030" w:rsidR="00767557" w:rsidRPr="00101CCF" w:rsidRDefault="00767557" w:rsidP="00767557">
            <w:pPr>
              <w:rPr>
                <w:b/>
              </w:rPr>
            </w:pPr>
            <w:r w:rsidRPr="00101CCF">
              <w:rPr>
                <w:b/>
              </w:rPr>
              <w:t>Abgabe</w:t>
            </w:r>
          </w:p>
        </w:tc>
        <w:tc>
          <w:tcPr>
            <w:tcW w:w="4617" w:type="dxa"/>
            <w:tcBorders>
              <w:top w:val="single" w:sz="18" w:space="0" w:color="auto"/>
            </w:tcBorders>
          </w:tcPr>
          <w:p w14:paraId="724833FE" w14:textId="16FA7CF7" w:rsidR="00767557" w:rsidRDefault="00767557" w:rsidP="00767557">
            <w:r>
              <w:t>Erfahrungsbericht und Zeiterfassung nachführen</w:t>
            </w:r>
          </w:p>
        </w:tc>
        <w:tc>
          <w:tcPr>
            <w:tcW w:w="1373" w:type="dxa"/>
            <w:tcBorders>
              <w:top w:val="single" w:sz="18" w:space="0" w:color="auto"/>
            </w:tcBorders>
          </w:tcPr>
          <w:p w14:paraId="56FF7B14" w14:textId="77777777" w:rsidR="00767557" w:rsidRDefault="00767557" w:rsidP="00767557"/>
        </w:tc>
        <w:tc>
          <w:tcPr>
            <w:tcW w:w="1235" w:type="dxa"/>
            <w:tcBorders>
              <w:top w:val="single" w:sz="18" w:space="0" w:color="auto"/>
              <w:right w:val="single" w:sz="4" w:space="0" w:color="auto"/>
            </w:tcBorders>
          </w:tcPr>
          <w:p w14:paraId="22218602" w14:textId="77777777" w:rsidR="00767557" w:rsidRDefault="00767557" w:rsidP="00767557"/>
        </w:tc>
      </w:tr>
      <w:tr w:rsidR="00767557" w14:paraId="0C7E29F2" w14:textId="77777777" w:rsidTr="00E16F3E">
        <w:tc>
          <w:tcPr>
            <w:tcW w:w="1842" w:type="dxa"/>
            <w:vMerge/>
            <w:tcBorders>
              <w:bottom w:val="nil"/>
            </w:tcBorders>
          </w:tcPr>
          <w:p w14:paraId="26D4D04A" w14:textId="77777777" w:rsidR="00767557" w:rsidRPr="00101CCF" w:rsidRDefault="00767557" w:rsidP="00767557">
            <w:pPr>
              <w:rPr>
                <w:b/>
              </w:rPr>
            </w:pPr>
          </w:p>
        </w:tc>
        <w:tc>
          <w:tcPr>
            <w:tcW w:w="4617" w:type="dxa"/>
          </w:tcPr>
          <w:p w14:paraId="4D475E41" w14:textId="77777777" w:rsidR="00767557" w:rsidRDefault="00767557" w:rsidP="00767557"/>
        </w:tc>
        <w:tc>
          <w:tcPr>
            <w:tcW w:w="1373" w:type="dxa"/>
          </w:tcPr>
          <w:p w14:paraId="45F7C65E" w14:textId="77777777" w:rsidR="00767557" w:rsidRDefault="00767557" w:rsidP="00767557"/>
        </w:tc>
        <w:tc>
          <w:tcPr>
            <w:tcW w:w="1235" w:type="dxa"/>
            <w:tcBorders>
              <w:right w:val="single" w:sz="4" w:space="0" w:color="auto"/>
            </w:tcBorders>
          </w:tcPr>
          <w:p w14:paraId="4D81ED6C" w14:textId="77777777" w:rsidR="00767557" w:rsidRDefault="00767557" w:rsidP="00767557"/>
        </w:tc>
      </w:tr>
      <w:tr w:rsidR="00767557" w14:paraId="4795BFCC" w14:textId="77777777" w:rsidTr="00E16F3E">
        <w:tc>
          <w:tcPr>
            <w:tcW w:w="1842" w:type="dxa"/>
            <w:vMerge/>
            <w:tcBorders>
              <w:bottom w:val="nil"/>
            </w:tcBorders>
          </w:tcPr>
          <w:p w14:paraId="6A9DBC5A" w14:textId="77777777" w:rsidR="00767557" w:rsidRPr="00101CCF" w:rsidRDefault="00767557" w:rsidP="00767557">
            <w:pPr>
              <w:rPr>
                <w:b/>
              </w:rPr>
            </w:pPr>
          </w:p>
        </w:tc>
        <w:tc>
          <w:tcPr>
            <w:tcW w:w="4617" w:type="dxa"/>
          </w:tcPr>
          <w:p w14:paraId="404FCBBF" w14:textId="77777777" w:rsidR="00767557" w:rsidRDefault="00767557" w:rsidP="00767557"/>
        </w:tc>
        <w:tc>
          <w:tcPr>
            <w:tcW w:w="1373" w:type="dxa"/>
          </w:tcPr>
          <w:p w14:paraId="50482C50" w14:textId="77777777" w:rsidR="00767557" w:rsidRDefault="00767557" w:rsidP="00767557"/>
        </w:tc>
        <w:tc>
          <w:tcPr>
            <w:tcW w:w="1235" w:type="dxa"/>
            <w:tcBorders>
              <w:right w:val="single" w:sz="4" w:space="0" w:color="auto"/>
            </w:tcBorders>
          </w:tcPr>
          <w:p w14:paraId="7BD8CF4D" w14:textId="77777777" w:rsidR="00767557" w:rsidRDefault="00767557" w:rsidP="00767557"/>
        </w:tc>
      </w:tr>
      <w:tr w:rsidR="00767557" w14:paraId="74E4CA8E" w14:textId="77777777" w:rsidTr="00E16F3E">
        <w:tc>
          <w:tcPr>
            <w:tcW w:w="1842" w:type="dxa"/>
            <w:vMerge/>
            <w:tcBorders>
              <w:bottom w:val="nil"/>
            </w:tcBorders>
          </w:tcPr>
          <w:p w14:paraId="135E464B" w14:textId="77777777" w:rsidR="00767557" w:rsidRPr="00101CCF" w:rsidRDefault="00767557" w:rsidP="00767557">
            <w:pPr>
              <w:rPr>
                <w:b/>
              </w:rPr>
            </w:pPr>
          </w:p>
        </w:tc>
        <w:tc>
          <w:tcPr>
            <w:tcW w:w="4617" w:type="dxa"/>
          </w:tcPr>
          <w:p w14:paraId="22BB57D5" w14:textId="77777777" w:rsidR="00767557" w:rsidRDefault="00767557" w:rsidP="00767557"/>
        </w:tc>
        <w:tc>
          <w:tcPr>
            <w:tcW w:w="1373" w:type="dxa"/>
          </w:tcPr>
          <w:p w14:paraId="08253CC8" w14:textId="77777777" w:rsidR="00767557" w:rsidRDefault="00767557" w:rsidP="00767557"/>
        </w:tc>
        <w:tc>
          <w:tcPr>
            <w:tcW w:w="1235" w:type="dxa"/>
            <w:tcBorders>
              <w:right w:val="single" w:sz="4" w:space="0" w:color="auto"/>
            </w:tcBorders>
          </w:tcPr>
          <w:p w14:paraId="17997331" w14:textId="77777777" w:rsidR="00767557" w:rsidRDefault="00767557" w:rsidP="00767557"/>
        </w:tc>
      </w:tr>
      <w:tr w:rsidR="00767557" w14:paraId="01F65A62" w14:textId="77777777" w:rsidTr="00E16F3E">
        <w:tc>
          <w:tcPr>
            <w:tcW w:w="1842" w:type="dxa"/>
            <w:vMerge/>
            <w:tcBorders>
              <w:bottom w:val="nil"/>
            </w:tcBorders>
          </w:tcPr>
          <w:p w14:paraId="6A4FFDB8" w14:textId="77777777" w:rsidR="00767557" w:rsidRPr="00101CCF" w:rsidRDefault="00767557" w:rsidP="00767557">
            <w:pPr>
              <w:rPr>
                <w:b/>
              </w:rPr>
            </w:pPr>
          </w:p>
        </w:tc>
        <w:tc>
          <w:tcPr>
            <w:tcW w:w="4617" w:type="dxa"/>
          </w:tcPr>
          <w:p w14:paraId="19C55F6D" w14:textId="77777777" w:rsidR="00767557" w:rsidRDefault="00767557" w:rsidP="00767557"/>
        </w:tc>
        <w:tc>
          <w:tcPr>
            <w:tcW w:w="1373" w:type="dxa"/>
          </w:tcPr>
          <w:p w14:paraId="43EA9B6F" w14:textId="77777777" w:rsidR="00767557" w:rsidRDefault="00767557" w:rsidP="00767557"/>
        </w:tc>
        <w:tc>
          <w:tcPr>
            <w:tcW w:w="1235" w:type="dxa"/>
            <w:tcBorders>
              <w:right w:val="single" w:sz="4" w:space="0" w:color="auto"/>
            </w:tcBorders>
          </w:tcPr>
          <w:p w14:paraId="1A59CC11" w14:textId="77777777" w:rsidR="00767557" w:rsidRDefault="00767557" w:rsidP="00767557"/>
        </w:tc>
      </w:tr>
    </w:tbl>
    <w:p w14:paraId="527AF44A" w14:textId="77777777" w:rsidR="00A34DFD" w:rsidRDefault="00A34DFD">
      <w:r>
        <w:br w:type="page"/>
      </w:r>
    </w:p>
    <w:p w14:paraId="02BB820E" w14:textId="20C616AB" w:rsidR="00CF115D" w:rsidRDefault="00A34DFD" w:rsidP="00A34DFD">
      <w:pPr>
        <w:pStyle w:val="Heading1"/>
      </w:pPr>
      <w:bookmarkStart w:id="17" w:name="_Toc494200140"/>
      <w:r>
        <w:lastRenderedPageBreak/>
        <w:t>Infrastruktur</w:t>
      </w:r>
      <w:bookmarkEnd w:id="17"/>
    </w:p>
    <w:p w14:paraId="5E4417FD" w14:textId="7C291C31" w:rsidR="00A85F05" w:rsidRDefault="003E6664" w:rsidP="00A34DFD">
      <w:r>
        <w:t>Im Rahmen der SA sind uns pro Person je ein Arbeitsplatz mit Computer zur Verfügung gestellt worden.</w:t>
      </w:r>
    </w:p>
    <w:p w14:paraId="502B7F95" w14:textId="6500C30D" w:rsidR="003E6664" w:rsidRDefault="003E6664" w:rsidP="00A34DFD"/>
    <w:tbl>
      <w:tblPr>
        <w:tblStyle w:val="TableGrid"/>
        <w:tblW w:w="0" w:type="auto"/>
        <w:tblBorders>
          <w:left w:val="none" w:sz="0" w:space="0" w:color="auto"/>
          <w:right w:val="none" w:sz="0" w:space="0" w:color="auto"/>
        </w:tblBorders>
        <w:tblLook w:val="04A0" w:firstRow="1" w:lastRow="0" w:firstColumn="1" w:lastColumn="0" w:noHBand="0" w:noVBand="1"/>
      </w:tblPr>
      <w:tblGrid>
        <w:gridCol w:w="4531"/>
        <w:gridCol w:w="4531"/>
      </w:tblGrid>
      <w:tr w:rsidR="003E6664" w:rsidRPr="003E6664" w14:paraId="16294052" w14:textId="77777777" w:rsidTr="003E6664">
        <w:tc>
          <w:tcPr>
            <w:tcW w:w="4531" w:type="dxa"/>
            <w:shd w:val="clear" w:color="auto" w:fill="548DD4" w:themeFill="text2" w:themeFillTint="99"/>
          </w:tcPr>
          <w:p w14:paraId="15FC797E" w14:textId="550DC57F" w:rsidR="003E6664" w:rsidRPr="003E6664" w:rsidRDefault="003E6664" w:rsidP="00A34DFD">
            <w:pPr>
              <w:rPr>
                <w:b/>
              </w:rPr>
            </w:pPr>
            <w:r w:rsidRPr="003E6664">
              <w:rPr>
                <w:b/>
              </w:rPr>
              <w:t>Raum</w:t>
            </w:r>
          </w:p>
        </w:tc>
        <w:tc>
          <w:tcPr>
            <w:tcW w:w="4531" w:type="dxa"/>
            <w:shd w:val="clear" w:color="auto" w:fill="548DD4" w:themeFill="text2" w:themeFillTint="99"/>
          </w:tcPr>
          <w:p w14:paraId="11CD9065" w14:textId="2E2FAB81" w:rsidR="003E6664" w:rsidRPr="003E6664" w:rsidRDefault="003E6664" w:rsidP="00A34DFD">
            <w:pPr>
              <w:rPr>
                <w:b/>
              </w:rPr>
            </w:pPr>
            <w:r w:rsidRPr="003E6664">
              <w:rPr>
                <w:b/>
              </w:rPr>
              <w:t>Arbeitsplätze</w:t>
            </w:r>
          </w:p>
        </w:tc>
      </w:tr>
      <w:tr w:rsidR="003E6664" w14:paraId="3A4E8D25" w14:textId="77777777" w:rsidTr="003E6664">
        <w:tc>
          <w:tcPr>
            <w:tcW w:w="4531" w:type="dxa"/>
          </w:tcPr>
          <w:p w14:paraId="394EEA45" w14:textId="4843068A" w:rsidR="003E6664" w:rsidRDefault="00125763" w:rsidP="00A34DFD">
            <w:r>
              <w:t>1.262</w:t>
            </w:r>
          </w:p>
        </w:tc>
        <w:tc>
          <w:tcPr>
            <w:tcW w:w="4531" w:type="dxa"/>
          </w:tcPr>
          <w:p w14:paraId="237E2B44" w14:textId="6D5BBF6A" w:rsidR="003E6664" w:rsidRDefault="00125763" w:rsidP="00A34DFD">
            <w:r>
              <w:t>14/15</w:t>
            </w:r>
          </w:p>
        </w:tc>
      </w:tr>
    </w:tbl>
    <w:p w14:paraId="6947B744" w14:textId="77777777" w:rsidR="003E6664" w:rsidRDefault="003E6664" w:rsidP="00A34DFD"/>
    <w:p w14:paraId="26D84450" w14:textId="147C89E0" w:rsidR="00A85F05" w:rsidRDefault="003E6664" w:rsidP="00A34DFD">
      <w:r>
        <w:t>Folgende Tabelle zeigt alle während der SA eingesetzten Tools.</w:t>
      </w:r>
    </w:p>
    <w:p w14:paraId="08C20C67" w14:textId="1DACA0A4" w:rsidR="003E6664" w:rsidRDefault="003E6664" w:rsidP="00A34DFD"/>
    <w:tbl>
      <w:tblPr>
        <w:tblStyle w:val="TableGrid"/>
        <w:tblW w:w="0" w:type="auto"/>
        <w:tblBorders>
          <w:left w:val="none" w:sz="0" w:space="0" w:color="auto"/>
          <w:right w:val="none" w:sz="0" w:space="0" w:color="auto"/>
        </w:tblBorders>
        <w:tblLook w:val="04A0" w:firstRow="1" w:lastRow="0" w:firstColumn="1" w:lastColumn="0" w:noHBand="0" w:noVBand="1"/>
      </w:tblPr>
      <w:tblGrid>
        <w:gridCol w:w="4531"/>
        <w:gridCol w:w="4531"/>
      </w:tblGrid>
      <w:tr w:rsidR="003E6664" w:rsidRPr="00A85C80" w14:paraId="7281B66E" w14:textId="77777777" w:rsidTr="00A85C80">
        <w:tc>
          <w:tcPr>
            <w:tcW w:w="4531" w:type="dxa"/>
            <w:shd w:val="clear" w:color="auto" w:fill="548DD4" w:themeFill="text2" w:themeFillTint="99"/>
          </w:tcPr>
          <w:p w14:paraId="3AE7E688" w14:textId="327D6713" w:rsidR="003E6664" w:rsidRPr="00A85C80" w:rsidRDefault="003E6664" w:rsidP="00A34DFD">
            <w:pPr>
              <w:rPr>
                <w:b/>
              </w:rPr>
            </w:pPr>
            <w:r w:rsidRPr="00A85C80">
              <w:rPr>
                <w:b/>
              </w:rPr>
              <w:t>Bezeichnung</w:t>
            </w:r>
          </w:p>
        </w:tc>
        <w:tc>
          <w:tcPr>
            <w:tcW w:w="4531" w:type="dxa"/>
            <w:shd w:val="clear" w:color="auto" w:fill="548DD4" w:themeFill="text2" w:themeFillTint="99"/>
          </w:tcPr>
          <w:p w14:paraId="6D83C0A0" w14:textId="24668518" w:rsidR="003E6664" w:rsidRPr="00A85C80" w:rsidRDefault="003E6664" w:rsidP="00A34DFD">
            <w:pPr>
              <w:rPr>
                <w:b/>
              </w:rPr>
            </w:pPr>
            <w:r w:rsidRPr="00A85C80">
              <w:rPr>
                <w:b/>
              </w:rPr>
              <w:t>Produkt</w:t>
            </w:r>
          </w:p>
        </w:tc>
      </w:tr>
      <w:tr w:rsidR="003E6664" w:rsidRPr="00767557" w14:paraId="324C7E89" w14:textId="77777777" w:rsidTr="00A85C80">
        <w:tc>
          <w:tcPr>
            <w:tcW w:w="4531" w:type="dxa"/>
          </w:tcPr>
          <w:p w14:paraId="754080FC" w14:textId="4A2A0992" w:rsidR="003E6664" w:rsidRDefault="003E6664" w:rsidP="00A34DFD">
            <w:r>
              <w:t>Entwicklungsumgebung</w:t>
            </w:r>
          </w:p>
        </w:tc>
        <w:tc>
          <w:tcPr>
            <w:tcW w:w="4531" w:type="dxa"/>
          </w:tcPr>
          <w:p w14:paraId="43C1FA24" w14:textId="77777777" w:rsidR="003E6664" w:rsidRPr="00A85C80" w:rsidRDefault="003E6664" w:rsidP="00A34DFD">
            <w:pPr>
              <w:rPr>
                <w:lang w:val="es-ES"/>
              </w:rPr>
            </w:pPr>
            <w:r w:rsidRPr="00A85C80">
              <w:rPr>
                <w:lang w:val="es-ES"/>
              </w:rPr>
              <w:t>Visual Studio 2017</w:t>
            </w:r>
          </w:p>
          <w:p w14:paraId="46A13A75" w14:textId="66828B86" w:rsidR="00A85C80" w:rsidRPr="00A85C80" w:rsidRDefault="00A85C80" w:rsidP="00A34DFD">
            <w:pPr>
              <w:rPr>
                <w:lang w:val="es-ES"/>
              </w:rPr>
            </w:pPr>
            <w:r w:rsidRPr="00A85C80">
              <w:rPr>
                <w:lang w:val="es-ES"/>
              </w:rPr>
              <w:t xml:space="preserve">Eclipse Java </w:t>
            </w:r>
            <w:proofErr w:type="spellStart"/>
            <w:r w:rsidRPr="00A85C80">
              <w:rPr>
                <w:lang w:val="es-ES"/>
              </w:rPr>
              <w:t>Mars</w:t>
            </w:r>
            <w:proofErr w:type="spellEnd"/>
          </w:p>
        </w:tc>
      </w:tr>
      <w:tr w:rsidR="007D0D69" w:rsidRPr="00A85C80" w14:paraId="3D936962" w14:textId="77777777" w:rsidTr="00A85C80">
        <w:tc>
          <w:tcPr>
            <w:tcW w:w="4531" w:type="dxa"/>
          </w:tcPr>
          <w:p w14:paraId="4479631D" w14:textId="292BA94C" w:rsidR="007D0D69" w:rsidRDefault="007D0D69" w:rsidP="00A34DFD">
            <w:r>
              <w:t>Versionskontrolle</w:t>
            </w:r>
          </w:p>
        </w:tc>
        <w:tc>
          <w:tcPr>
            <w:tcW w:w="4531" w:type="dxa"/>
          </w:tcPr>
          <w:p w14:paraId="7FDC32BD" w14:textId="69317C31" w:rsidR="007D0D69" w:rsidRPr="00A85C80" w:rsidRDefault="007D0D69" w:rsidP="00A34DFD">
            <w:pPr>
              <w:rPr>
                <w:lang w:val="es-ES"/>
              </w:rPr>
            </w:pPr>
            <w:proofErr w:type="spellStart"/>
            <w:r>
              <w:rPr>
                <w:lang w:val="es-ES"/>
              </w:rPr>
              <w:t>Github</w:t>
            </w:r>
            <w:proofErr w:type="spellEnd"/>
          </w:p>
        </w:tc>
      </w:tr>
      <w:tr w:rsidR="003E6664" w14:paraId="51A2DCE5" w14:textId="77777777" w:rsidTr="00A85C80">
        <w:tc>
          <w:tcPr>
            <w:tcW w:w="4531" w:type="dxa"/>
          </w:tcPr>
          <w:p w14:paraId="3B9F140E" w14:textId="16092E01" w:rsidR="003E6664" w:rsidRDefault="00A85C80" w:rsidP="00A34DFD">
            <w:r>
              <w:t>Simulationsumgebung</w:t>
            </w:r>
          </w:p>
        </w:tc>
        <w:tc>
          <w:tcPr>
            <w:tcW w:w="4531" w:type="dxa"/>
          </w:tcPr>
          <w:p w14:paraId="60D11F19" w14:textId="03845077" w:rsidR="003E6664" w:rsidRDefault="00A85C80" w:rsidP="00A34DFD">
            <w:proofErr w:type="spellStart"/>
            <w:r>
              <w:t>Simio</w:t>
            </w:r>
            <w:proofErr w:type="spellEnd"/>
          </w:p>
        </w:tc>
      </w:tr>
      <w:tr w:rsidR="003E6664" w14:paraId="288FF9FF" w14:textId="77777777" w:rsidTr="00A85C80">
        <w:tc>
          <w:tcPr>
            <w:tcW w:w="4531" w:type="dxa"/>
          </w:tcPr>
          <w:p w14:paraId="70011CB9" w14:textId="00C55B1F" w:rsidR="003E6664" w:rsidRDefault="00A85C80" w:rsidP="00A34DFD">
            <w:r>
              <w:t>Projektmanagement</w:t>
            </w:r>
          </w:p>
        </w:tc>
        <w:tc>
          <w:tcPr>
            <w:tcW w:w="4531" w:type="dxa"/>
          </w:tcPr>
          <w:p w14:paraId="75B7D5BF" w14:textId="1AD10A4F" w:rsidR="003E6664" w:rsidRDefault="00A85C80" w:rsidP="00A34DFD">
            <w:r>
              <w:t>Zube.io</w:t>
            </w:r>
          </w:p>
        </w:tc>
      </w:tr>
    </w:tbl>
    <w:p w14:paraId="23B57EA0" w14:textId="77777777" w:rsidR="00A34DFD" w:rsidRDefault="00A34DFD" w:rsidP="00A34DFD">
      <w:pPr>
        <w:pStyle w:val="Heading1"/>
      </w:pPr>
      <w:bookmarkStart w:id="18" w:name="_Toc494200141"/>
      <w:r>
        <w:t>Qualitätsmassnahmen</w:t>
      </w:r>
      <w:bookmarkEnd w:id="18"/>
    </w:p>
    <w:p w14:paraId="75FAA677" w14:textId="77777777" w:rsidR="00A34DFD" w:rsidRDefault="00A34DFD" w:rsidP="00A34DFD">
      <w:pPr>
        <w:pStyle w:val="Heading2"/>
      </w:pPr>
      <w:bookmarkStart w:id="19" w:name="_Toc494200142"/>
      <w:r>
        <w:t>Dokumentation</w:t>
      </w:r>
      <w:bookmarkEnd w:id="19"/>
    </w:p>
    <w:p w14:paraId="05B74A7A" w14:textId="1F6797E3" w:rsidR="00624648" w:rsidRDefault="004B2C8B" w:rsidP="00A34DFD">
      <w:r>
        <w:t xml:space="preserve">Das gesamte Projekt (Dokumentation, Code, sämtliche Files) ist auf </w:t>
      </w:r>
      <w:proofErr w:type="spellStart"/>
      <w:r>
        <w:t>Github</w:t>
      </w:r>
      <w:proofErr w:type="spellEnd"/>
      <w:r>
        <w:t xml:space="preserve"> abgelegt.</w:t>
      </w:r>
    </w:p>
    <w:p w14:paraId="643AB302" w14:textId="2D0131D2" w:rsidR="00BC5FA9" w:rsidRDefault="00BC5FA9" w:rsidP="00A34DFD">
      <w:r>
        <w:t xml:space="preserve">Link zum </w:t>
      </w:r>
      <w:proofErr w:type="spellStart"/>
      <w:r>
        <w:t>Git</w:t>
      </w:r>
      <w:proofErr w:type="spellEnd"/>
      <w:r>
        <w:t xml:space="preserve">-Repository: </w:t>
      </w:r>
      <w:hyperlink r:id="rId16" w:history="1">
        <w:r w:rsidRPr="00BC5FA9">
          <w:rPr>
            <w:rStyle w:val="Hyperlink"/>
          </w:rPr>
          <w:t>https://github.com/ntdelay/Semesterarbeit-HS-2017-2018</w:t>
        </w:r>
      </w:hyperlink>
    </w:p>
    <w:p w14:paraId="0D41396D" w14:textId="77777777" w:rsidR="004821AE" w:rsidRDefault="004821AE" w:rsidP="004821AE">
      <w:pPr>
        <w:pStyle w:val="Heading2"/>
      </w:pPr>
      <w:bookmarkStart w:id="20" w:name="_Toc494200143"/>
      <w:r>
        <w:t>Projektmanagement</w:t>
      </w:r>
      <w:bookmarkEnd w:id="20"/>
    </w:p>
    <w:p w14:paraId="24B6263B" w14:textId="7AB9E76B" w:rsidR="00E7274E" w:rsidRDefault="00964796" w:rsidP="004821AE">
      <w:r>
        <w:t xml:space="preserve">Für die Abwicklung des Projektes wird das Tool </w:t>
      </w:r>
      <w:proofErr w:type="spellStart"/>
      <w:r>
        <w:t>Zube</w:t>
      </w:r>
      <w:proofErr w:type="spellEnd"/>
      <w:r>
        <w:t xml:space="preserve"> genutzt. Darin werden die einzelnen Sprints und deren Arbeitspakete erfasst, welche wiederrum den entsprechenden Personen zugewiesen werden kann.</w:t>
      </w:r>
    </w:p>
    <w:p w14:paraId="48EFEF34" w14:textId="396CBA35" w:rsidR="00BC5FA9" w:rsidRDefault="00BC5FA9" w:rsidP="004821AE">
      <w:r>
        <w:t xml:space="preserve">Link zum </w:t>
      </w:r>
      <w:proofErr w:type="spellStart"/>
      <w:r>
        <w:t>Zube</w:t>
      </w:r>
      <w:proofErr w:type="spellEnd"/>
      <w:r>
        <w:t xml:space="preserve">-Projekt: </w:t>
      </w:r>
      <w:hyperlink r:id="rId17" w:history="1">
        <w:r w:rsidRPr="00BC5FA9">
          <w:rPr>
            <w:rStyle w:val="Hyperlink"/>
          </w:rPr>
          <w:t>www.zube.io/SAI17</w:t>
        </w:r>
      </w:hyperlink>
      <w:r w:rsidR="00024245">
        <w:rPr>
          <w:rStyle w:val="Hyperlink"/>
        </w:rPr>
        <w:br/>
      </w:r>
    </w:p>
    <w:p w14:paraId="2BE1A7CC" w14:textId="1C8C1B93" w:rsidR="00024245" w:rsidRDefault="007D0D69" w:rsidP="004821AE">
      <w:r>
        <w:t xml:space="preserve">Die Zeiterfassung erfolgt über eine separate </w:t>
      </w:r>
      <w:r w:rsidR="00024245">
        <w:t>Excel Liste</w:t>
      </w:r>
      <w:r>
        <w:t xml:space="preserve"> (siehe Referenzen), da </w:t>
      </w:r>
      <w:proofErr w:type="spellStart"/>
      <w:r>
        <w:t>Zube</w:t>
      </w:r>
      <w:proofErr w:type="spellEnd"/>
      <w:r>
        <w:t xml:space="preserve"> diese Funktionalität nicht mit sich bringt.</w:t>
      </w:r>
      <w:r w:rsidR="00024245">
        <w:t xml:space="preserve"> </w:t>
      </w:r>
    </w:p>
    <w:p w14:paraId="7FC495D1" w14:textId="28C5D791" w:rsidR="00A958A1" w:rsidRPr="004821AE" w:rsidRDefault="00024245" w:rsidP="004821AE">
      <w:r>
        <w:t>In der Zeiterfassung sind, ein Total der Arbeitsstunden und die Sprints mit den jeweiligen Arbeitspaketen aufgeführt.</w:t>
      </w:r>
      <w:r>
        <w:br/>
      </w:r>
    </w:p>
    <w:p w14:paraId="5D6A2BF9" w14:textId="24595352" w:rsidR="004821AE" w:rsidRDefault="004821AE" w:rsidP="00A34DFD">
      <w:pPr>
        <w:pStyle w:val="Heading2"/>
      </w:pPr>
      <w:bookmarkStart w:id="21" w:name="_Toc494200144"/>
      <w:r>
        <w:t>Entwicklung</w:t>
      </w:r>
      <w:bookmarkEnd w:id="21"/>
    </w:p>
    <w:p w14:paraId="6DD9EF32" w14:textId="4BDF1391" w:rsidR="00FE7A4F" w:rsidRDefault="00BC5FA9" w:rsidP="004821AE">
      <w:r>
        <w:t xml:space="preserve">Der Source-Code befindet sich ebenfalls im </w:t>
      </w:r>
      <w:proofErr w:type="spellStart"/>
      <w:r>
        <w:t>Git</w:t>
      </w:r>
      <w:proofErr w:type="spellEnd"/>
      <w:r>
        <w:t>-Repository des Projektes.</w:t>
      </w:r>
    </w:p>
    <w:p w14:paraId="47FE7A3E" w14:textId="15149B3D" w:rsidR="00BC5FA9" w:rsidRPr="004821AE" w:rsidRDefault="00BC5FA9" w:rsidP="004821AE">
      <w:r>
        <w:t xml:space="preserve">Link zum </w:t>
      </w:r>
      <w:proofErr w:type="spellStart"/>
      <w:r>
        <w:t>Git</w:t>
      </w:r>
      <w:proofErr w:type="spellEnd"/>
      <w:r>
        <w:t xml:space="preserve">-Repository: </w:t>
      </w:r>
      <w:hyperlink r:id="rId18" w:history="1">
        <w:r w:rsidRPr="00BC5FA9">
          <w:rPr>
            <w:rStyle w:val="Hyperlink"/>
          </w:rPr>
          <w:t>https://github.com/ntdelay/Semesterarbeit-HS-2017-2018</w:t>
        </w:r>
      </w:hyperlink>
    </w:p>
    <w:p w14:paraId="470FCB34" w14:textId="50E3AC2F" w:rsidR="004821AE" w:rsidRDefault="004821AE" w:rsidP="00767557">
      <w:pPr>
        <w:pStyle w:val="Heading3"/>
      </w:pPr>
      <w:bookmarkStart w:id="22" w:name="_Toc494200147"/>
      <w:r>
        <w:t>Code Reviews</w:t>
      </w:r>
      <w:bookmarkEnd w:id="22"/>
      <w:r w:rsidR="00767557">
        <w:t xml:space="preserve"> &amp; </w:t>
      </w:r>
      <w:bookmarkStart w:id="23" w:name="_Toc494200146"/>
      <w:r w:rsidR="00767557">
        <w:t xml:space="preserve">Unit </w:t>
      </w:r>
      <w:proofErr w:type="spellStart"/>
      <w:r w:rsidR="00767557">
        <w:t>Testing</w:t>
      </w:r>
      <w:bookmarkEnd w:id="23"/>
      <w:proofErr w:type="spellEnd"/>
    </w:p>
    <w:p w14:paraId="14A54D68" w14:textId="1770E162" w:rsidR="00106751" w:rsidRDefault="00106751" w:rsidP="00106751">
      <w:r>
        <w:t>Code Reviews werden vor Abschluss der jeweiligen Arbeitspakete zu zweit ausgeführt, mit dem Ziel, die Anforderungen von Herrn Kretschmar zu erfüllen.</w:t>
      </w:r>
    </w:p>
    <w:p w14:paraId="6EBA03F8" w14:textId="21C8AD0F" w:rsidR="00FE7A4F" w:rsidRDefault="00106751" w:rsidP="00106751">
      <w:r>
        <w:t xml:space="preserve">Zudem werden Code Reviews mit Herrn Kretschmar durchgeführt um von seinem </w:t>
      </w:r>
      <w:proofErr w:type="spellStart"/>
      <w:r>
        <w:t>Know-How</w:t>
      </w:r>
      <w:proofErr w:type="spellEnd"/>
      <w:r>
        <w:t xml:space="preserve"> zu profitieren und unseren Code zu verbessern.</w:t>
      </w:r>
    </w:p>
    <w:p w14:paraId="06A8ABFD" w14:textId="06D3BB43" w:rsidR="004821AE" w:rsidRDefault="00767557" w:rsidP="004821AE">
      <w:r>
        <w:t>Unit-Tests werden im Rahmen der Implementation zur Überprüfung der mathematischen Korrektheit des ARTA-Prozesses erzeugt.</w:t>
      </w:r>
    </w:p>
    <w:p w14:paraId="65BBB364" w14:textId="5D005D4B" w:rsidR="00FE7A4F" w:rsidRDefault="00FE7A4F" w:rsidP="00FE7A4F">
      <w:pPr>
        <w:pStyle w:val="Heading1"/>
      </w:pPr>
      <w:bookmarkStart w:id="24" w:name="_Toc494200148"/>
      <w:r>
        <w:lastRenderedPageBreak/>
        <w:t>Simulation</w:t>
      </w:r>
      <w:bookmarkEnd w:id="24"/>
    </w:p>
    <w:p w14:paraId="5A487C16" w14:textId="77777777" w:rsidR="00355E04" w:rsidRDefault="00355E04" w:rsidP="00355E04">
      <w:r>
        <w:t xml:space="preserve">Eine Simulationsumgebung wird in der Phase «Simulation» erarbeitet. Ziel dieser Umgebung ist es, die erzeugte Klassenbibliothek auf eine saubere Integration ins </w:t>
      </w:r>
      <w:proofErr w:type="spellStart"/>
      <w:r>
        <w:t>Simio</w:t>
      </w:r>
      <w:proofErr w:type="spellEnd"/>
      <w:r>
        <w:t xml:space="preserve"> zu testen. Weiter wollen wir Daten erzeugen, um die Beobachtung der abweichenden Resultate zwischen autokorrelierten Zufallszahlen und solchen die keine Zusammenhänge aufweisen zu bestätigen.</w:t>
      </w:r>
    </w:p>
    <w:p w14:paraId="2BEC501C" w14:textId="77777777" w:rsidR="00CF115D" w:rsidRPr="004821AE" w:rsidRDefault="00CF115D" w:rsidP="004821AE"/>
    <w:sectPr w:rsidR="00CF115D" w:rsidRPr="004821AE" w:rsidSect="00C05406">
      <w:headerReference w:type="first" r:id="rId19"/>
      <w:footerReference w:type="first" r:id="rId2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CD40BA" w14:textId="77777777" w:rsidR="009344F6" w:rsidRDefault="009344F6" w:rsidP="00C35BC8">
      <w:r>
        <w:separator/>
      </w:r>
    </w:p>
  </w:endnote>
  <w:endnote w:type="continuationSeparator" w:id="0">
    <w:p w14:paraId="15DE8AC9" w14:textId="77777777" w:rsidR="009344F6" w:rsidRDefault="009344F6" w:rsidP="00C35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FC7088" w14:textId="4A65AE53" w:rsidR="004417F6" w:rsidRPr="00FD5087" w:rsidRDefault="004417F6" w:rsidP="00EF3B9E">
    <w:pPr>
      <w:pStyle w:val="Footer"/>
      <w:tabs>
        <w:tab w:val="clear" w:pos="4536"/>
        <w:tab w:val="center" w:pos="5387"/>
      </w:tabs>
      <w:rPr>
        <w:color w:val="808080" w:themeColor="background1" w:themeShade="80"/>
      </w:rPr>
    </w:pPr>
    <w:r w:rsidRPr="00EA6A88">
      <w:rPr>
        <w:color w:val="808080" w:themeColor="background1" w:themeShade="80"/>
      </w:rPr>
      <w:fldChar w:fldCharType="begin"/>
    </w:r>
    <w:r w:rsidRPr="00EA6A88">
      <w:rPr>
        <w:color w:val="808080" w:themeColor="background1" w:themeShade="80"/>
      </w:rPr>
      <w:instrText xml:space="preserve"> PAGE   \* MERGEFORMAT </w:instrText>
    </w:r>
    <w:r w:rsidRPr="00EA6A88">
      <w:rPr>
        <w:color w:val="808080" w:themeColor="background1" w:themeShade="80"/>
      </w:rPr>
      <w:fldChar w:fldCharType="separate"/>
    </w:r>
    <w:r w:rsidR="001D2BDE">
      <w:rPr>
        <w:noProof/>
        <w:color w:val="808080" w:themeColor="background1" w:themeShade="80"/>
      </w:rPr>
      <w:t>14</w:t>
    </w:r>
    <w:r w:rsidRPr="00EA6A88">
      <w:rPr>
        <w:noProof/>
        <w:color w:val="808080" w:themeColor="background1" w:themeShade="80"/>
      </w:rPr>
      <w:fldChar w:fldCharType="end"/>
    </w:r>
    <w:r>
      <w:rPr>
        <w:noProof/>
        <w:color w:val="808080" w:themeColor="background1" w:themeShade="80"/>
      </w:rPr>
      <w:tab/>
    </w:r>
    <w:r>
      <w:rPr>
        <w:noProof/>
        <w:color w:val="808080" w:themeColor="background1" w:themeShade="80"/>
      </w:rPr>
      <w:tab/>
    </w:r>
    <w:r>
      <w:rPr>
        <w:noProof/>
        <w:color w:val="808080" w:themeColor="background1" w:themeShade="80"/>
      </w:rPr>
      <w:fldChar w:fldCharType="begin"/>
    </w:r>
    <w:r>
      <w:rPr>
        <w:noProof/>
        <w:color w:val="808080" w:themeColor="background1" w:themeShade="80"/>
      </w:rPr>
      <w:instrText xml:space="preserve"> FILENAME \* MERGEFORMAT </w:instrText>
    </w:r>
    <w:r>
      <w:rPr>
        <w:noProof/>
        <w:color w:val="808080" w:themeColor="background1" w:themeShade="80"/>
      </w:rPr>
      <w:fldChar w:fldCharType="separate"/>
    </w:r>
    <w:r>
      <w:rPr>
        <w:noProof/>
        <w:color w:val="808080" w:themeColor="background1" w:themeShade="80"/>
      </w:rPr>
      <w:t>Projektplan.docx</w:t>
    </w:r>
    <w:r>
      <w:rPr>
        <w:noProof/>
        <w:color w:val="808080" w:themeColor="background1" w:themeShade="8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02A3CB" w14:textId="77777777" w:rsidR="004417F6" w:rsidRDefault="004417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8BF354" w14:textId="77777777" w:rsidR="009344F6" w:rsidRDefault="009344F6" w:rsidP="00C35BC8">
      <w:r>
        <w:separator/>
      </w:r>
    </w:p>
  </w:footnote>
  <w:footnote w:type="continuationSeparator" w:id="0">
    <w:p w14:paraId="2A7CF5FF" w14:textId="77777777" w:rsidR="009344F6" w:rsidRDefault="009344F6" w:rsidP="00C35B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09" w:type="dxa"/>
      <w:tblBorders>
        <w:bottom w:val="single" w:sz="6" w:space="0" w:color="A6A6A6" w:themeColor="background1" w:themeShade="A6"/>
      </w:tblBorders>
      <w:tblLayout w:type="fixed"/>
      <w:tblCellMar>
        <w:left w:w="70" w:type="dxa"/>
        <w:right w:w="70" w:type="dxa"/>
      </w:tblCellMar>
      <w:tblLook w:val="0000" w:firstRow="0" w:lastRow="0" w:firstColumn="0" w:lastColumn="0" w:noHBand="0" w:noVBand="0"/>
    </w:tblPr>
    <w:tblGrid>
      <w:gridCol w:w="2197"/>
      <w:gridCol w:w="5670"/>
      <w:gridCol w:w="1842"/>
    </w:tblGrid>
    <w:tr w:rsidR="004417F6" w:rsidRPr="002E1CF7" w14:paraId="7F7A1730" w14:textId="77777777" w:rsidTr="00072744">
      <w:trPr>
        <w:cantSplit/>
      </w:trPr>
      <w:tc>
        <w:tcPr>
          <w:tcW w:w="2197" w:type="dxa"/>
        </w:tcPr>
        <w:p w14:paraId="3FE75CA1" w14:textId="242AB26C" w:rsidR="004417F6" w:rsidRPr="002E1CF7" w:rsidRDefault="004417F6" w:rsidP="00F57F25">
          <w:pPr>
            <w:rPr>
              <w:color w:val="808080" w:themeColor="background1" w:themeShade="80"/>
              <w:sz w:val="52"/>
            </w:rPr>
          </w:pPr>
          <w:r>
            <w:rPr>
              <w:noProof/>
              <w:lang w:eastAsia="de-CH"/>
            </w:rPr>
            <w:drawing>
              <wp:inline distT="0" distB="0" distL="0" distR="0" wp14:anchorId="150B9029" wp14:editId="22A4C7EB">
                <wp:extent cx="1035170" cy="405618"/>
                <wp:effectExtent l="0" t="0" r="0" b="0"/>
                <wp:docPr id="1" name="Bild 1" descr="HSR_Logo_RGB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HSR_Logo_RGB_300"/>
                        <pic:cNvPicPr>
                          <a:picLocks noChangeAspect="1" noChangeArrowheads="1"/>
                        </pic:cNvPicPr>
                      </pic:nvPicPr>
                      <pic:blipFill>
                        <a:blip r:embed="rId1"/>
                        <a:srcRect/>
                        <a:stretch>
                          <a:fillRect/>
                        </a:stretch>
                      </pic:blipFill>
                      <pic:spPr bwMode="auto">
                        <a:xfrm>
                          <a:off x="0" y="0"/>
                          <a:ext cx="1062290" cy="416245"/>
                        </a:xfrm>
                        <a:prstGeom prst="rect">
                          <a:avLst/>
                        </a:prstGeom>
                        <a:noFill/>
                        <a:ln w="9525">
                          <a:noFill/>
                          <a:miter lim="800000"/>
                          <a:headEnd/>
                          <a:tailEnd/>
                        </a:ln>
                      </pic:spPr>
                    </pic:pic>
                  </a:graphicData>
                </a:graphic>
              </wp:inline>
            </w:drawing>
          </w:r>
        </w:p>
      </w:tc>
      <w:tc>
        <w:tcPr>
          <w:tcW w:w="5670" w:type="dxa"/>
        </w:tcPr>
        <w:p w14:paraId="29D968F4" w14:textId="3414EC82" w:rsidR="004417F6" w:rsidRPr="00072744" w:rsidRDefault="004417F6" w:rsidP="00072744">
          <w:pPr>
            <w:rPr>
              <w:color w:val="808080" w:themeColor="background1" w:themeShade="80"/>
            </w:rPr>
          </w:pPr>
          <w:r w:rsidRPr="00072744">
            <w:rPr>
              <w:color w:val="808080" w:themeColor="background1" w:themeShade="80"/>
            </w:rPr>
            <w:t>Studienarbeit: Entwicklung einer Klassenbibliothek zur Erzeugung autokorrelierter Zufallszahlen</w:t>
          </w:r>
        </w:p>
        <w:p w14:paraId="149C11AA" w14:textId="4153DF9E" w:rsidR="004417F6" w:rsidRPr="00072744" w:rsidRDefault="004417F6" w:rsidP="00B72FF4">
          <w:pPr>
            <w:rPr>
              <w:b/>
              <w:color w:val="808080" w:themeColor="background1" w:themeShade="80"/>
            </w:rPr>
          </w:pPr>
        </w:p>
      </w:tc>
      <w:tc>
        <w:tcPr>
          <w:tcW w:w="1842" w:type="dxa"/>
        </w:tcPr>
        <w:sdt>
          <w:sdtPr>
            <w:rPr>
              <w:color w:val="808080" w:themeColor="background1" w:themeShade="80"/>
              <w:lang w:val="de-DE"/>
            </w:rPr>
            <w:id w:val="95909000"/>
            <w:docPartObj>
              <w:docPartGallery w:val="Page Numbers (Top of Page)"/>
              <w:docPartUnique/>
            </w:docPartObj>
          </w:sdtPr>
          <w:sdtEndPr/>
          <w:sdtContent>
            <w:p w14:paraId="425E6300" w14:textId="12D45B33" w:rsidR="004417F6" w:rsidRPr="002E1CF7" w:rsidRDefault="004417F6">
              <w:pPr>
                <w:rPr>
                  <w:color w:val="808080" w:themeColor="background1" w:themeShade="80"/>
                  <w:lang w:val="de-DE"/>
                </w:rPr>
              </w:pPr>
              <w:r>
                <w:rPr>
                  <w:color w:val="808080" w:themeColor="background1" w:themeShade="80"/>
                  <w:lang w:val="de-DE"/>
                </w:rPr>
                <w:t>26.09.2017</w:t>
              </w:r>
            </w:p>
          </w:sdtContent>
        </w:sdt>
        <w:p w14:paraId="3A08D257" w14:textId="77777777" w:rsidR="004417F6" w:rsidRPr="002E1CF7" w:rsidRDefault="004417F6" w:rsidP="00F57F25">
          <w:pPr>
            <w:rPr>
              <w:color w:val="808080" w:themeColor="background1" w:themeShade="80"/>
            </w:rPr>
          </w:pPr>
        </w:p>
      </w:tc>
    </w:tr>
  </w:tbl>
  <w:p w14:paraId="09D88680" w14:textId="77777777" w:rsidR="004417F6" w:rsidRDefault="004417F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8F8289" w14:textId="77777777" w:rsidR="004417F6" w:rsidRDefault="004417F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4036F" w14:textId="77777777" w:rsidR="004417F6" w:rsidRDefault="004417F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05849"/>
    <w:multiLevelType w:val="multilevel"/>
    <w:tmpl w:val="38DA7B60"/>
    <w:lvl w:ilvl="0">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17AB1F16"/>
    <w:multiLevelType w:val="multilevel"/>
    <w:tmpl w:val="8954EBD2"/>
    <w:lvl w:ilvl="0">
      <w:start w:val="1"/>
      <w:numFmt w:val="decimal"/>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2F39508F"/>
    <w:multiLevelType w:val="hybridMultilevel"/>
    <w:tmpl w:val="570259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1ED7F3B"/>
    <w:multiLevelType w:val="hybridMultilevel"/>
    <w:tmpl w:val="88DAA0A6"/>
    <w:lvl w:ilvl="0" w:tplc="0807000F">
      <w:start w:val="1"/>
      <w:numFmt w:val="decimal"/>
      <w:lvlText w:val="%1."/>
      <w:lvlJc w:val="left"/>
      <w:pPr>
        <w:ind w:left="770" w:hanging="360"/>
      </w:pPr>
    </w:lvl>
    <w:lvl w:ilvl="1" w:tplc="08070019" w:tentative="1">
      <w:start w:val="1"/>
      <w:numFmt w:val="lowerLetter"/>
      <w:lvlText w:val="%2."/>
      <w:lvlJc w:val="left"/>
      <w:pPr>
        <w:ind w:left="1490" w:hanging="360"/>
      </w:pPr>
    </w:lvl>
    <w:lvl w:ilvl="2" w:tplc="0807001B" w:tentative="1">
      <w:start w:val="1"/>
      <w:numFmt w:val="lowerRoman"/>
      <w:lvlText w:val="%3."/>
      <w:lvlJc w:val="right"/>
      <w:pPr>
        <w:ind w:left="2210" w:hanging="180"/>
      </w:pPr>
    </w:lvl>
    <w:lvl w:ilvl="3" w:tplc="0807000F" w:tentative="1">
      <w:start w:val="1"/>
      <w:numFmt w:val="decimal"/>
      <w:lvlText w:val="%4."/>
      <w:lvlJc w:val="left"/>
      <w:pPr>
        <w:ind w:left="2930" w:hanging="360"/>
      </w:pPr>
    </w:lvl>
    <w:lvl w:ilvl="4" w:tplc="08070019" w:tentative="1">
      <w:start w:val="1"/>
      <w:numFmt w:val="lowerLetter"/>
      <w:lvlText w:val="%5."/>
      <w:lvlJc w:val="left"/>
      <w:pPr>
        <w:ind w:left="3650" w:hanging="360"/>
      </w:pPr>
    </w:lvl>
    <w:lvl w:ilvl="5" w:tplc="0807001B" w:tentative="1">
      <w:start w:val="1"/>
      <w:numFmt w:val="lowerRoman"/>
      <w:lvlText w:val="%6."/>
      <w:lvlJc w:val="right"/>
      <w:pPr>
        <w:ind w:left="4370" w:hanging="180"/>
      </w:pPr>
    </w:lvl>
    <w:lvl w:ilvl="6" w:tplc="0807000F" w:tentative="1">
      <w:start w:val="1"/>
      <w:numFmt w:val="decimal"/>
      <w:lvlText w:val="%7."/>
      <w:lvlJc w:val="left"/>
      <w:pPr>
        <w:ind w:left="5090" w:hanging="360"/>
      </w:pPr>
    </w:lvl>
    <w:lvl w:ilvl="7" w:tplc="08070019" w:tentative="1">
      <w:start w:val="1"/>
      <w:numFmt w:val="lowerLetter"/>
      <w:lvlText w:val="%8."/>
      <w:lvlJc w:val="left"/>
      <w:pPr>
        <w:ind w:left="5810" w:hanging="360"/>
      </w:pPr>
    </w:lvl>
    <w:lvl w:ilvl="8" w:tplc="0807001B" w:tentative="1">
      <w:start w:val="1"/>
      <w:numFmt w:val="lowerRoman"/>
      <w:lvlText w:val="%9."/>
      <w:lvlJc w:val="right"/>
      <w:pPr>
        <w:ind w:left="6530" w:hanging="180"/>
      </w:pPr>
    </w:lvl>
  </w:abstractNum>
  <w:abstractNum w:abstractNumId="4" w15:restartNumberingAfterBreak="0">
    <w:nsid w:val="3BD93450"/>
    <w:multiLevelType w:val="hybridMultilevel"/>
    <w:tmpl w:val="41B403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F155456"/>
    <w:multiLevelType w:val="multilevel"/>
    <w:tmpl w:val="1388AAAA"/>
    <w:lvl w:ilvl="0">
      <w:start w:val="1"/>
      <w:numFmt w:val="decimal"/>
      <w:pStyle w:val="Heading1"/>
      <w:suff w:val="space"/>
      <w:lvlText w:val="%1. "/>
      <w:lvlJc w:val="left"/>
      <w:pPr>
        <w:ind w:left="0" w:firstLine="0"/>
      </w:pPr>
      <w:rPr>
        <w:rFonts w:hint="default"/>
      </w:rPr>
    </w:lvl>
    <w:lvl w:ilvl="1">
      <w:start w:val="1"/>
      <w:numFmt w:val="decimal"/>
      <w:pStyle w:val="Heading2"/>
      <w:suff w:val="space"/>
      <w:lvlText w:val="%1.%2 "/>
      <w:lvlJc w:val="left"/>
      <w:pPr>
        <w:ind w:left="2552"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pStyle w:val="Heading4"/>
      <w:suff w:val="space"/>
      <w:lvlText w:val="%1.%2.%3.%4 "/>
      <w:lvlJc w:val="left"/>
      <w:pPr>
        <w:ind w:left="0" w:firstLine="0"/>
      </w:pPr>
      <w:rPr>
        <w:rFonts w:hint="default"/>
      </w:rPr>
    </w:lvl>
    <w:lvl w:ilvl="4">
      <w:start w:val="1"/>
      <w:numFmt w:val="decimal"/>
      <w:pStyle w:val="Heading5"/>
      <w:suff w:val="space"/>
      <w:lvlText w:val="%1.%2.%3.%4.%5 "/>
      <w:lvlJc w:val="left"/>
      <w:pPr>
        <w:ind w:left="0" w:firstLine="0"/>
      </w:pPr>
      <w:rPr>
        <w:rFonts w:hint="default"/>
      </w:rPr>
    </w:lvl>
    <w:lvl w:ilvl="5">
      <w:start w:val="1"/>
      <w:numFmt w:val="decimal"/>
      <w:pStyle w:val="Heading6"/>
      <w:suff w:val="space"/>
      <w:lvlText w:val="%1.%2.%3.%4.%5.%6 "/>
      <w:lvlJc w:val="left"/>
      <w:pPr>
        <w:ind w:left="0" w:firstLine="0"/>
      </w:pPr>
      <w:rPr>
        <w:rFonts w:hint="default"/>
      </w:rPr>
    </w:lvl>
    <w:lvl w:ilvl="6">
      <w:start w:val="1"/>
      <w:numFmt w:val="upperLetter"/>
      <w:pStyle w:val="Heading7"/>
      <w:suff w:val="space"/>
      <w:lvlText w:val="Anhang %7: "/>
      <w:lvlJc w:val="left"/>
      <w:pPr>
        <w:ind w:left="0" w:firstLine="0"/>
      </w:pPr>
      <w:rPr>
        <w:rFonts w:hint="default"/>
      </w:rPr>
    </w:lvl>
    <w:lvl w:ilvl="7">
      <w:start w:val="1"/>
      <w:numFmt w:val="decimal"/>
      <w:pStyle w:val="Heading8"/>
      <w:suff w:val="space"/>
      <w:lvlText w:val="%7.%8 "/>
      <w:lvlJc w:val="left"/>
      <w:pPr>
        <w:ind w:left="0" w:firstLine="0"/>
      </w:pPr>
      <w:rPr>
        <w:rFonts w:hint="default"/>
      </w:rPr>
    </w:lvl>
    <w:lvl w:ilvl="8">
      <w:start w:val="1"/>
      <w:numFmt w:val="decimal"/>
      <w:pStyle w:val="Heading9"/>
      <w:suff w:val="space"/>
      <w:lvlText w:val="%7.%8.%9 "/>
      <w:lvlJc w:val="left"/>
      <w:pPr>
        <w:ind w:left="0" w:firstLine="0"/>
      </w:pPr>
      <w:rPr>
        <w:rFonts w:hint="default"/>
      </w:rPr>
    </w:lvl>
  </w:abstractNum>
  <w:abstractNum w:abstractNumId="6" w15:restartNumberingAfterBreak="0">
    <w:nsid w:val="49F504B2"/>
    <w:multiLevelType w:val="hybridMultilevel"/>
    <w:tmpl w:val="BBC894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520015D"/>
    <w:multiLevelType w:val="hybridMultilevel"/>
    <w:tmpl w:val="B8B471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61332CB2"/>
    <w:multiLevelType w:val="hybridMultilevel"/>
    <w:tmpl w:val="AA88BAA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1"/>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 w:numId="15">
    <w:abstractNumId w:val="3"/>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num>
  <w:num w:numId="27">
    <w:abstractNumId w:val="2"/>
  </w:num>
  <w:num w:numId="28">
    <w:abstractNumId w:val="8"/>
  </w:num>
  <w:num w:numId="29">
    <w:abstractNumId w:val="7"/>
  </w:num>
  <w:num w:numId="30">
    <w:abstractNumId w:val="6"/>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B03"/>
    <w:rsid w:val="00001164"/>
    <w:rsid w:val="00014740"/>
    <w:rsid w:val="00024245"/>
    <w:rsid w:val="00033B03"/>
    <w:rsid w:val="00072744"/>
    <w:rsid w:val="00075DBD"/>
    <w:rsid w:val="00092317"/>
    <w:rsid w:val="000C53DA"/>
    <w:rsid w:val="000E57A8"/>
    <w:rsid w:val="00101CCF"/>
    <w:rsid w:val="00106751"/>
    <w:rsid w:val="00122C3F"/>
    <w:rsid w:val="00125763"/>
    <w:rsid w:val="00151020"/>
    <w:rsid w:val="00153F17"/>
    <w:rsid w:val="001B5DD4"/>
    <w:rsid w:val="001D2BDE"/>
    <w:rsid w:val="001E0C6E"/>
    <w:rsid w:val="00243F92"/>
    <w:rsid w:val="002546B2"/>
    <w:rsid w:val="002C2EC3"/>
    <w:rsid w:val="002E1CF7"/>
    <w:rsid w:val="002E7E53"/>
    <w:rsid w:val="00311BDF"/>
    <w:rsid w:val="00355E04"/>
    <w:rsid w:val="00371561"/>
    <w:rsid w:val="0037523B"/>
    <w:rsid w:val="003811AC"/>
    <w:rsid w:val="0038461E"/>
    <w:rsid w:val="00387D7C"/>
    <w:rsid w:val="003964E7"/>
    <w:rsid w:val="003B088B"/>
    <w:rsid w:val="003E6664"/>
    <w:rsid w:val="004028E0"/>
    <w:rsid w:val="00405835"/>
    <w:rsid w:val="00415FF7"/>
    <w:rsid w:val="00437337"/>
    <w:rsid w:val="004417F6"/>
    <w:rsid w:val="00456F9C"/>
    <w:rsid w:val="00474AE3"/>
    <w:rsid w:val="0047743A"/>
    <w:rsid w:val="004821AE"/>
    <w:rsid w:val="00495F43"/>
    <w:rsid w:val="004B2C8B"/>
    <w:rsid w:val="004D4498"/>
    <w:rsid w:val="004E418F"/>
    <w:rsid w:val="004F3746"/>
    <w:rsid w:val="00532EED"/>
    <w:rsid w:val="00550811"/>
    <w:rsid w:val="00576382"/>
    <w:rsid w:val="00577005"/>
    <w:rsid w:val="005B436F"/>
    <w:rsid w:val="005C1C8D"/>
    <w:rsid w:val="005E5344"/>
    <w:rsid w:val="005E7E2E"/>
    <w:rsid w:val="0060345F"/>
    <w:rsid w:val="006034E6"/>
    <w:rsid w:val="00615193"/>
    <w:rsid w:val="00624648"/>
    <w:rsid w:val="00664F68"/>
    <w:rsid w:val="00667819"/>
    <w:rsid w:val="006864A4"/>
    <w:rsid w:val="006B002D"/>
    <w:rsid w:val="006F3E52"/>
    <w:rsid w:val="00705E68"/>
    <w:rsid w:val="0072612F"/>
    <w:rsid w:val="00726C48"/>
    <w:rsid w:val="007335F0"/>
    <w:rsid w:val="00734909"/>
    <w:rsid w:val="00757F6A"/>
    <w:rsid w:val="00767557"/>
    <w:rsid w:val="007907CA"/>
    <w:rsid w:val="007A1BED"/>
    <w:rsid w:val="007D0D69"/>
    <w:rsid w:val="007F58DA"/>
    <w:rsid w:val="007F7E05"/>
    <w:rsid w:val="008012FB"/>
    <w:rsid w:val="00826A35"/>
    <w:rsid w:val="0087172F"/>
    <w:rsid w:val="008804AF"/>
    <w:rsid w:val="008D01D1"/>
    <w:rsid w:val="008F32AC"/>
    <w:rsid w:val="009234C2"/>
    <w:rsid w:val="009344F6"/>
    <w:rsid w:val="00964796"/>
    <w:rsid w:val="009739CC"/>
    <w:rsid w:val="00986823"/>
    <w:rsid w:val="00990901"/>
    <w:rsid w:val="009A096C"/>
    <w:rsid w:val="009A450B"/>
    <w:rsid w:val="009D1C17"/>
    <w:rsid w:val="00A2072C"/>
    <w:rsid w:val="00A25FE2"/>
    <w:rsid w:val="00A34DFD"/>
    <w:rsid w:val="00A36430"/>
    <w:rsid w:val="00A47174"/>
    <w:rsid w:val="00A85C80"/>
    <w:rsid w:val="00A85F05"/>
    <w:rsid w:val="00A958A1"/>
    <w:rsid w:val="00AB2F77"/>
    <w:rsid w:val="00AD5718"/>
    <w:rsid w:val="00B0527C"/>
    <w:rsid w:val="00B06D98"/>
    <w:rsid w:val="00B11DE7"/>
    <w:rsid w:val="00B20F85"/>
    <w:rsid w:val="00B43C12"/>
    <w:rsid w:val="00B51490"/>
    <w:rsid w:val="00B72517"/>
    <w:rsid w:val="00B72FF4"/>
    <w:rsid w:val="00B80D45"/>
    <w:rsid w:val="00B860A1"/>
    <w:rsid w:val="00BC029E"/>
    <w:rsid w:val="00BC0647"/>
    <w:rsid w:val="00BC3A5E"/>
    <w:rsid w:val="00BC5FA9"/>
    <w:rsid w:val="00BD6ECC"/>
    <w:rsid w:val="00BF531F"/>
    <w:rsid w:val="00C05406"/>
    <w:rsid w:val="00C225CB"/>
    <w:rsid w:val="00C35BC8"/>
    <w:rsid w:val="00C559D6"/>
    <w:rsid w:val="00C56671"/>
    <w:rsid w:val="00C6781B"/>
    <w:rsid w:val="00C72681"/>
    <w:rsid w:val="00C8521E"/>
    <w:rsid w:val="00C87CAE"/>
    <w:rsid w:val="00C949DF"/>
    <w:rsid w:val="00CB115E"/>
    <w:rsid w:val="00CC58A4"/>
    <w:rsid w:val="00CF115D"/>
    <w:rsid w:val="00D24B34"/>
    <w:rsid w:val="00D67521"/>
    <w:rsid w:val="00DA5688"/>
    <w:rsid w:val="00DD0936"/>
    <w:rsid w:val="00DD36BE"/>
    <w:rsid w:val="00E16F3E"/>
    <w:rsid w:val="00E27B0A"/>
    <w:rsid w:val="00E401C7"/>
    <w:rsid w:val="00E42DF7"/>
    <w:rsid w:val="00E44E4F"/>
    <w:rsid w:val="00E5228E"/>
    <w:rsid w:val="00E57487"/>
    <w:rsid w:val="00E63215"/>
    <w:rsid w:val="00E7274E"/>
    <w:rsid w:val="00EA2900"/>
    <w:rsid w:val="00EA6A88"/>
    <w:rsid w:val="00EE2342"/>
    <w:rsid w:val="00EF23D7"/>
    <w:rsid w:val="00EF3B9E"/>
    <w:rsid w:val="00F12E8E"/>
    <w:rsid w:val="00F16441"/>
    <w:rsid w:val="00F21B25"/>
    <w:rsid w:val="00F3797B"/>
    <w:rsid w:val="00F47FC1"/>
    <w:rsid w:val="00F57F25"/>
    <w:rsid w:val="00F77420"/>
    <w:rsid w:val="00F844D8"/>
    <w:rsid w:val="00FD5087"/>
    <w:rsid w:val="00FE7A4F"/>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3D6A198"/>
  <w15:docId w15:val="{29E7FDA9-7E9F-4D50-B095-9F67E0608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531F"/>
    <w:rPr>
      <w:rFonts w:asciiTheme="minorHAnsi" w:hAnsiTheme="minorHAnsi" w:cstheme="minorHAnsi"/>
      <w:sz w:val="22"/>
      <w:szCs w:val="22"/>
      <w:lang w:eastAsia="de-DE"/>
    </w:rPr>
  </w:style>
  <w:style w:type="paragraph" w:styleId="Heading1">
    <w:name w:val="heading 1"/>
    <w:basedOn w:val="Normal"/>
    <w:next w:val="Normal"/>
    <w:link w:val="Heading1Char"/>
    <w:qFormat/>
    <w:rsid w:val="00BF531F"/>
    <w:pPr>
      <w:keepNext/>
      <w:numPr>
        <w:numId w:val="24"/>
      </w:numPr>
      <w:spacing w:before="240" w:after="60"/>
      <w:outlineLvl w:val="0"/>
    </w:pPr>
    <w:rPr>
      <w:b/>
      <w:color w:val="548DD4" w:themeColor="text2" w:themeTint="99"/>
      <w:kern w:val="28"/>
      <w:sz w:val="32"/>
      <w:szCs w:val="32"/>
    </w:rPr>
  </w:style>
  <w:style w:type="paragraph" w:styleId="Heading2">
    <w:name w:val="heading 2"/>
    <w:basedOn w:val="Normal"/>
    <w:next w:val="Normal"/>
    <w:link w:val="Heading2Char"/>
    <w:qFormat/>
    <w:rsid w:val="00BF531F"/>
    <w:pPr>
      <w:keepNext/>
      <w:numPr>
        <w:ilvl w:val="1"/>
        <w:numId w:val="24"/>
      </w:numPr>
      <w:spacing w:before="240" w:after="60"/>
      <w:ind w:left="0"/>
      <w:outlineLvl w:val="1"/>
    </w:pPr>
    <w:rPr>
      <w:color w:val="548DD4" w:themeColor="text2" w:themeTint="99"/>
      <w:sz w:val="32"/>
      <w:szCs w:val="32"/>
    </w:rPr>
  </w:style>
  <w:style w:type="paragraph" w:styleId="Heading3">
    <w:name w:val="heading 3"/>
    <w:basedOn w:val="Normal"/>
    <w:next w:val="Normal"/>
    <w:link w:val="Heading3Char"/>
    <w:qFormat/>
    <w:rsid w:val="00BF531F"/>
    <w:pPr>
      <w:keepNext/>
      <w:numPr>
        <w:ilvl w:val="2"/>
        <w:numId w:val="24"/>
      </w:numPr>
      <w:spacing w:before="240" w:after="60"/>
      <w:outlineLvl w:val="2"/>
    </w:pPr>
    <w:rPr>
      <w:b/>
      <w:color w:val="548DD4" w:themeColor="text2" w:themeTint="99"/>
      <w:sz w:val="28"/>
      <w:szCs w:val="28"/>
    </w:rPr>
  </w:style>
  <w:style w:type="paragraph" w:styleId="Heading4">
    <w:name w:val="heading 4"/>
    <w:basedOn w:val="Normal"/>
    <w:next w:val="Normal"/>
    <w:link w:val="Heading4Char"/>
    <w:qFormat/>
    <w:rsid w:val="00BF531F"/>
    <w:pPr>
      <w:keepNext/>
      <w:numPr>
        <w:ilvl w:val="3"/>
        <w:numId w:val="24"/>
      </w:numPr>
      <w:spacing w:before="240" w:after="60"/>
      <w:outlineLvl w:val="3"/>
    </w:pPr>
    <w:rPr>
      <w:color w:val="548DD4" w:themeColor="text2" w:themeTint="99"/>
      <w:sz w:val="28"/>
      <w:szCs w:val="28"/>
    </w:rPr>
  </w:style>
  <w:style w:type="paragraph" w:styleId="Heading5">
    <w:name w:val="heading 5"/>
    <w:basedOn w:val="Normal"/>
    <w:next w:val="Normal"/>
    <w:link w:val="Heading5Char"/>
    <w:qFormat/>
    <w:rsid w:val="00BF531F"/>
    <w:pPr>
      <w:numPr>
        <w:ilvl w:val="4"/>
        <w:numId w:val="24"/>
      </w:numPr>
      <w:spacing w:before="240" w:after="60"/>
      <w:outlineLvl w:val="4"/>
    </w:pPr>
    <w:rPr>
      <w:rFonts w:asciiTheme="majorHAnsi" w:eastAsiaTheme="majorEastAsia" w:hAnsiTheme="majorHAnsi"/>
      <w:b/>
      <w:color w:val="548DD4" w:themeColor="text2" w:themeTint="99"/>
      <w:sz w:val="24"/>
      <w:szCs w:val="24"/>
    </w:rPr>
  </w:style>
  <w:style w:type="paragraph" w:styleId="Heading6">
    <w:name w:val="heading 6"/>
    <w:basedOn w:val="Normal"/>
    <w:next w:val="Normal"/>
    <w:link w:val="Heading6Char"/>
    <w:qFormat/>
    <w:rsid w:val="00BF531F"/>
    <w:pPr>
      <w:numPr>
        <w:ilvl w:val="5"/>
        <w:numId w:val="24"/>
      </w:numPr>
      <w:spacing w:before="240" w:after="60"/>
      <w:outlineLvl w:val="5"/>
    </w:pPr>
    <w:rPr>
      <w:rFonts w:asciiTheme="majorHAnsi" w:eastAsiaTheme="majorEastAsia" w:hAnsiTheme="majorHAnsi"/>
      <w:color w:val="548DD4" w:themeColor="text2" w:themeTint="99"/>
      <w:sz w:val="24"/>
      <w:szCs w:val="24"/>
    </w:rPr>
  </w:style>
  <w:style w:type="paragraph" w:styleId="Heading7">
    <w:name w:val="heading 7"/>
    <w:basedOn w:val="Normal"/>
    <w:next w:val="Normal"/>
    <w:link w:val="Heading7Char"/>
    <w:qFormat/>
    <w:rsid w:val="00BF531F"/>
    <w:pPr>
      <w:numPr>
        <w:ilvl w:val="6"/>
        <w:numId w:val="24"/>
      </w:numPr>
      <w:spacing w:before="240" w:after="60"/>
      <w:outlineLvl w:val="6"/>
    </w:pPr>
    <w:rPr>
      <w:rFonts w:eastAsiaTheme="majorEastAsia"/>
      <w:sz w:val="20"/>
    </w:rPr>
  </w:style>
  <w:style w:type="paragraph" w:styleId="Heading8">
    <w:name w:val="heading 8"/>
    <w:basedOn w:val="Normal"/>
    <w:next w:val="Normal"/>
    <w:link w:val="Heading8Char"/>
    <w:qFormat/>
    <w:rsid w:val="00BF531F"/>
    <w:pPr>
      <w:numPr>
        <w:ilvl w:val="7"/>
        <w:numId w:val="24"/>
      </w:numPr>
      <w:spacing w:before="240" w:after="60"/>
      <w:outlineLvl w:val="7"/>
    </w:pPr>
    <w:rPr>
      <w:rFonts w:eastAsiaTheme="majorEastAsia"/>
      <w:i/>
      <w:sz w:val="20"/>
    </w:rPr>
  </w:style>
  <w:style w:type="paragraph" w:styleId="Heading9">
    <w:name w:val="heading 9"/>
    <w:basedOn w:val="Normal"/>
    <w:next w:val="Normal"/>
    <w:link w:val="Heading9Char"/>
    <w:qFormat/>
    <w:rsid w:val="00BF531F"/>
    <w:pPr>
      <w:numPr>
        <w:ilvl w:val="8"/>
        <w:numId w:val="24"/>
      </w:numPr>
      <w:spacing w:before="240" w:after="60"/>
      <w:outlineLvl w:val="8"/>
    </w:pPr>
    <w:rPr>
      <w:rFonts w:eastAsiaTheme="majorEastAsia"/>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F531F"/>
    <w:rPr>
      <w:rFonts w:asciiTheme="minorHAnsi" w:hAnsiTheme="minorHAnsi" w:cstheme="minorHAnsi"/>
      <w:b/>
      <w:color w:val="548DD4" w:themeColor="text2" w:themeTint="99"/>
      <w:kern w:val="28"/>
      <w:sz w:val="32"/>
      <w:szCs w:val="32"/>
      <w:lang w:eastAsia="de-DE"/>
    </w:rPr>
  </w:style>
  <w:style w:type="character" w:customStyle="1" w:styleId="Heading2Char">
    <w:name w:val="Heading 2 Char"/>
    <w:link w:val="Heading2"/>
    <w:rsid w:val="00BF531F"/>
    <w:rPr>
      <w:rFonts w:asciiTheme="minorHAnsi" w:hAnsiTheme="minorHAnsi" w:cstheme="minorHAnsi"/>
      <w:color w:val="548DD4" w:themeColor="text2" w:themeTint="99"/>
      <w:sz w:val="32"/>
      <w:szCs w:val="32"/>
      <w:lang w:eastAsia="de-DE"/>
    </w:rPr>
  </w:style>
  <w:style w:type="character" w:customStyle="1" w:styleId="Heading3Char">
    <w:name w:val="Heading 3 Char"/>
    <w:basedOn w:val="DefaultParagraphFont"/>
    <w:link w:val="Heading3"/>
    <w:rsid w:val="00BF531F"/>
    <w:rPr>
      <w:rFonts w:asciiTheme="minorHAnsi" w:hAnsiTheme="minorHAnsi" w:cstheme="minorHAnsi"/>
      <w:b/>
      <w:color w:val="548DD4" w:themeColor="text2" w:themeTint="99"/>
      <w:sz w:val="28"/>
      <w:szCs w:val="28"/>
      <w:lang w:eastAsia="de-DE"/>
    </w:rPr>
  </w:style>
  <w:style w:type="character" w:customStyle="1" w:styleId="Heading4Char">
    <w:name w:val="Heading 4 Char"/>
    <w:basedOn w:val="DefaultParagraphFont"/>
    <w:link w:val="Heading4"/>
    <w:rsid w:val="00BF531F"/>
    <w:rPr>
      <w:rFonts w:asciiTheme="minorHAnsi" w:hAnsiTheme="minorHAnsi" w:cstheme="minorHAnsi"/>
      <w:color w:val="548DD4" w:themeColor="text2" w:themeTint="99"/>
      <w:sz w:val="28"/>
      <w:szCs w:val="28"/>
      <w:lang w:eastAsia="de-DE"/>
    </w:rPr>
  </w:style>
  <w:style w:type="paragraph" w:styleId="Header">
    <w:name w:val="header"/>
    <w:basedOn w:val="Normal"/>
    <w:link w:val="HeaderChar"/>
    <w:uiPriority w:val="99"/>
    <w:unhideWhenUsed/>
    <w:rsid w:val="00C35BC8"/>
    <w:pPr>
      <w:tabs>
        <w:tab w:val="center" w:pos="4536"/>
        <w:tab w:val="right" w:pos="9072"/>
      </w:tabs>
    </w:pPr>
  </w:style>
  <w:style w:type="character" w:customStyle="1" w:styleId="HeaderChar">
    <w:name w:val="Header Char"/>
    <w:basedOn w:val="DefaultParagraphFont"/>
    <w:link w:val="Header"/>
    <w:uiPriority w:val="99"/>
    <w:rsid w:val="00C35BC8"/>
    <w:rPr>
      <w:rFonts w:ascii="Arial" w:hAnsi="Arial"/>
      <w:szCs w:val="24"/>
      <w:lang w:eastAsia="de-DE"/>
    </w:rPr>
  </w:style>
  <w:style w:type="paragraph" w:styleId="Footer">
    <w:name w:val="footer"/>
    <w:basedOn w:val="Normal"/>
    <w:link w:val="FooterChar"/>
    <w:uiPriority w:val="99"/>
    <w:unhideWhenUsed/>
    <w:rsid w:val="00C35BC8"/>
    <w:pPr>
      <w:tabs>
        <w:tab w:val="center" w:pos="4536"/>
        <w:tab w:val="right" w:pos="9072"/>
      </w:tabs>
    </w:pPr>
  </w:style>
  <w:style w:type="character" w:customStyle="1" w:styleId="FooterChar">
    <w:name w:val="Footer Char"/>
    <w:basedOn w:val="DefaultParagraphFont"/>
    <w:link w:val="Footer"/>
    <w:uiPriority w:val="99"/>
    <w:rsid w:val="00C35BC8"/>
    <w:rPr>
      <w:rFonts w:ascii="Arial" w:hAnsi="Arial"/>
      <w:szCs w:val="24"/>
      <w:lang w:eastAsia="de-DE"/>
    </w:rPr>
  </w:style>
  <w:style w:type="paragraph" w:styleId="BalloonText">
    <w:name w:val="Balloon Text"/>
    <w:basedOn w:val="Normal"/>
    <w:link w:val="BalloonTextChar"/>
    <w:uiPriority w:val="99"/>
    <w:semiHidden/>
    <w:unhideWhenUsed/>
    <w:rsid w:val="00C35BC8"/>
    <w:rPr>
      <w:rFonts w:ascii="Tahoma" w:hAnsi="Tahoma" w:cs="Tahoma"/>
      <w:sz w:val="16"/>
      <w:szCs w:val="16"/>
    </w:rPr>
  </w:style>
  <w:style w:type="character" w:customStyle="1" w:styleId="BalloonTextChar">
    <w:name w:val="Balloon Text Char"/>
    <w:basedOn w:val="DefaultParagraphFont"/>
    <w:link w:val="BalloonText"/>
    <w:uiPriority w:val="99"/>
    <w:semiHidden/>
    <w:rsid w:val="00C35BC8"/>
    <w:rPr>
      <w:rFonts w:ascii="Tahoma" w:hAnsi="Tahoma" w:cs="Tahoma"/>
      <w:sz w:val="16"/>
      <w:szCs w:val="16"/>
      <w:lang w:eastAsia="de-DE"/>
    </w:rPr>
  </w:style>
  <w:style w:type="paragraph" w:styleId="Title">
    <w:name w:val="Title"/>
    <w:basedOn w:val="Normal"/>
    <w:next w:val="Normal"/>
    <w:link w:val="TitleChar"/>
    <w:qFormat/>
    <w:rsid w:val="00BF531F"/>
    <w:pPr>
      <w:spacing w:after="300"/>
      <w:contextualSpacing/>
      <w:jc w:val="center"/>
    </w:pPr>
    <w:rPr>
      <w:rFonts w:eastAsiaTheme="majorEastAsia"/>
      <w:b/>
      <w:color w:val="17365D" w:themeColor="text2" w:themeShade="BF"/>
      <w:spacing w:val="5"/>
      <w:kern w:val="28"/>
      <w:sz w:val="36"/>
      <w:szCs w:val="36"/>
    </w:rPr>
  </w:style>
  <w:style w:type="character" w:customStyle="1" w:styleId="TitleChar">
    <w:name w:val="Title Char"/>
    <w:basedOn w:val="DefaultParagraphFont"/>
    <w:link w:val="Title"/>
    <w:rsid w:val="00BF531F"/>
    <w:rPr>
      <w:rFonts w:asciiTheme="minorHAnsi" w:eastAsiaTheme="majorEastAsia" w:hAnsiTheme="minorHAnsi" w:cstheme="minorHAnsi"/>
      <w:b/>
      <w:color w:val="17365D" w:themeColor="text2" w:themeShade="BF"/>
      <w:spacing w:val="5"/>
      <w:kern w:val="28"/>
      <w:sz w:val="36"/>
      <w:szCs w:val="36"/>
      <w:lang w:eastAsia="de-DE"/>
    </w:rPr>
  </w:style>
  <w:style w:type="character" w:customStyle="1" w:styleId="Heading5Char">
    <w:name w:val="Heading 5 Char"/>
    <w:basedOn w:val="DefaultParagraphFont"/>
    <w:link w:val="Heading5"/>
    <w:rsid w:val="00BF531F"/>
    <w:rPr>
      <w:rFonts w:asciiTheme="majorHAnsi" w:eastAsiaTheme="majorEastAsia" w:hAnsiTheme="majorHAnsi" w:cstheme="minorHAnsi"/>
      <w:b/>
      <w:color w:val="548DD4" w:themeColor="text2" w:themeTint="99"/>
      <w:sz w:val="24"/>
      <w:szCs w:val="24"/>
      <w:lang w:eastAsia="de-DE"/>
    </w:rPr>
  </w:style>
  <w:style w:type="character" w:customStyle="1" w:styleId="Heading6Char">
    <w:name w:val="Heading 6 Char"/>
    <w:basedOn w:val="DefaultParagraphFont"/>
    <w:link w:val="Heading6"/>
    <w:rsid w:val="00BF531F"/>
    <w:rPr>
      <w:rFonts w:asciiTheme="majorHAnsi" w:eastAsiaTheme="majorEastAsia" w:hAnsiTheme="majorHAnsi" w:cstheme="minorHAnsi"/>
      <w:color w:val="548DD4" w:themeColor="text2" w:themeTint="99"/>
      <w:sz w:val="24"/>
      <w:szCs w:val="24"/>
      <w:lang w:eastAsia="de-DE"/>
    </w:rPr>
  </w:style>
  <w:style w:type="character" w:customStyle="1" w:styleId="Heading7Char">
    <w:name w:val="Heading 7 Char"/>
    <w:basedOn w:val="DefaultParagraphFont"/>
    <w:link w:val="Heading7"/>
    <w:rsid w:val="00BF531F"/>
    <w:rPr>
      <w:rFonts w:asciiTheme="minorHAnsi" w:eastAsiaTheme="majorEastAsia" w:hAnsiTheme="minorHAnsi" w:cstheme="minorHAnsi"/>
      <w:szCs w:val="22"/>
      <w:lang w:eastAsia="de-DE"/>
    </w:rPr>
  </w:style>
  <w:style w:type="character" w:customStyle="1" w:styleId="Heading8Char">
    <w:name w:val="Heading 8 Char"/>
    <w:basedOn w:val="DefaultParagraphFont"/>
    <w:link w:val="Heading8"/>
    <w:rsid w:val="00BF531F"/>
    <w:rPr>
      <w:rFonts w:asciiTheme="minorHAnsi" w:eastAsiaTheme="majorEastAsia" w:hAnsiTheme="minorHAnsi" w:cstheme="minorHAnsi"/>
      <w:i/>
      <w:szCs w:val="22"/>
      <w:lang w:eastAsia="de-DE"/>
    </w:rPr>
  </w:style>
  <w:style w:type="character" w:customStyle="1" w:styleId="Heading9Char">
    <w:name w:val="Heading 9 Char"/>
    <w:basedOn w:val="DefaultParagraphFont"/>
    <w:link w:val="Heading9"/>
    <w:rsid w:val="00BF531F"/>
    <w:rPr>
      <w:rFonts w:asciiTheme="minorHAnsi" w:eastAsiaTheme="majorEastAsia" w:hAnsiTheme="minorHAnsi" w:cstheme="minorHAnsi"/>
      <w:b/>
      <w:i/>
      <w:sz w:val="18"/>
      <w:szCs w:val="22"/>
      <w:lang w:eastAsia="de-DE"/>
    </w:rPr>
  </w:style>
  <w:style w:type="table" w:customStyle="1" w:styleId="LightShading-Accent11">
    <w:name w:val="Light Shading - Accent 11"/>
    <w:basedOn w:val="TableNormal"/>
    <w:uiPriority w:val="60"/>
    <w:rsid w:val="00C35BC8"/>
    <w:pPr>
      <w:spacing w:after="8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BF531F"/>
    <w:pPr>
      <w:keepLines/>
      <w:numPr>
        <w:numId w:val="0"/>
      </w:numPr>
      <w:spacing w:before="480" w:after="0"/>
      <w:outlineLvl w:val="9"/>
    </w:pPr>
    <w:rPr>
      <w:rFonts w:eastAsiaTheme="majorEastAsia" w:cstheme="majorBidi"/>
      <w:bCs/>
      <w:color w:val="365F91" w:themeColor="accent1" w:themeShade="BF"/>
      <w:kern w:val="0"/>
      <w:sz w:val="28"/>
      <w:szCs w:val="28"/>
    </w:rPr>
  </w:style>
  <w:style w:type="paragraph" w:styleId="TOC1">
    <w:name w:val="toc 1"/>
    <w:basedOn w:val="Normal"/>
    <w:next w:val="Normal"/>
    <w:autoRedefine/>
    <w:uiPriority w:val="39"/>
    <w:unhideWhenUsed/>
    <w:rsid w:val="00C35BC8"/>
    <w:pPr>
      <w:spacing w:after="100"/>
    </w:pPr>
  </w:style>
  <w:style w:type="paragraph" w:styleId="TOC2">
    <w:name w:val="toc 2"/>
    <w:basedOn w:val="Normal"/>
    <w:next w:val="Normal"/>
    <w:autoRedefine/>
    <w:uiPriority w:val="39"/>
    <w:unhideWhenUsed/>
    <w:rsid w:val="00C35BC8"/>
    <w:pPr>
      <w:spacing w:after="100"/>
      <w:ind w:left="200"/>
    </w:pPr>
  </w:style>
  <w:style w:type="character" w:styleId="Hyperlink">
    <w:name w:val="Hyperlink"/>
    <w:basedOn w:val="DefaultParagraphFont"/>
    <w:uiPriority w:val="99"/>
    <w:unhideWhenUsed/>
    <w:rsid w:val="00C35BC8"/>
    <w:rPr>
      <w:color w:val="0000FF" w:themeColor="hyperlink"/>
      <w:u w:val="single"/>
    </w:rPr>
  </w:style>
  <w:style w:type="table" w:styleId="TableGrid">
    <w:name w:val="Table Grid"/>
    <w:basedOn w:val="TableNormal"/>
    <w:uiPriority w:val="39"/>
    <w:rsid w:val="00C35B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BF531F"/>
    <w:pPr>
      <w:spacing w:before="120" w:after="120"/>
    </w:pPr>
    <w:rPr>
      <w:b/>
    </w:rPr>
  </w:style>
  <w:style w:type="paragraph" w:styleId="TOC3">
    <w:name w:val="toc 3"/>
    <w:basedOn w:val="Normal"/>
    <w:next w:val="Normal"/>
    <w:autoRedefine/>
    <w:uiPriority w:val="39"/>
    <w:unhideWhenUsed/>
    <w:rsid w:val="00C35BC8"/>
    <w:pPr>
      <w:spacing w:after="100"/>
      <w:ind w:left="440"/>
    </w:pPr>
  </w:style>
  <w:style w:type="character" w:styleId="PlaceholderText">
    <w:name w:val="Placeholder Text"/>
    <w:basedOn w:val="DefaultParagraphFont"/>
    <w:uiPriority w:val="99"/>
    <w:semiHidden/>
    <w:rsid w:val="00B72FF4"/>
    <w:rPr>
      <w:color w:val="808080"/>
    </w:rPr>
  </w:style>
  <w:style w:type="paragraph" w:styleId="ListParagraph">
    <w:name w:val="List Paragraph"/>
    <w:basedOn w:val="Normal"/>
    <w:uiPriority w:val="34"/>
    <w:qFormat/>
    <w:rsid w:val="00E42DF7"/>
    <w:pPr>
      <w:ind w:left="720"/>
      <w:contextualSpacing/>
    </w:pPr>
  </w:style>
  <w:style w:type="character" w:customStyle="1" w:styleId="UnresolvedMention1">
    <w:name w:val="Unresolved Mention1"/>
    <w:basedOn w:val="DefaultParagraphFont"/>
    <w:uiPriority w:val="99"/>
    <w:semiHidden/>
    <w:unhideWhenUsed/>
    <w:rsid w:val="00BC5FA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tdelay/Semesterarbeit-HS-2017-2018.git" TargetMode="External"/><Relationship Id="rId13" Type="http://schemas.openxmlformats.org/officeDocument/2006/relationships/image" Target="media/image2.emf"/><Relationship Id="rId18" Type="http://schemas.openxmlformats.org/officeDocument/2006/relationships/hyperlink" Target="https://github.com/ntdelay/Semesterarbeit-HS-2017-2018"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zube.io/sai17/entwicklung-einer-klassenbibliothek-zur-erzeugung-autokorrelierter-zufallszahlen/w/operativer-workspace/kanban" TargetMode="External"/><Relationship Id="rId2" Type="http://schemas.openxmlformats.org/officeDocument/2006/relationships/numbering" Target="numbering.xml"/><Relationship Id="rId16" Type="http://schemas.openxmlformats.org/officeDocument/2006/relationships/hyperlink" Target="https://github.com/ntdelay/Semesterarbeit-HS-2017-2018"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github.com/ntdelay/Semesterarbeit-HS-2017-2018.git"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github.com/ntdelay/Semesterarbeit-HS-2017-2018.git" TargetMode="External"/><Relationship Id="rId14" Type="http://schemas.openxmlformats.org/officeDocument/2006/relationships/package" Target="embeddings/Microsoft_Visio-Zeichnung1.vsdx"/><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Schule\Unterlagen\2011%20-%20HS\Semesterarbeit\SEPenv\Formatvorlage\Formatvorl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6DE13903-7709-4C84-99EC-11ABDAC11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Formatvorlage.dotx</Template>
  <TotalTime>0</TotalTime>
  <Pages>14</Pages>
  <Words>1762</Words>
  <Characters>11103</Characters>
  <Application>Microsoft Office Word</Application>
  <DocSecurity>0</DocSecurity>
  <Lines>92</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Zurbi</dc:creator>
  <cp:lastModifiedBy>Delay Anthony</cp:lastModifiedBy>
  <cp:revision>19</cp:revision>
  <dcterms:created xsi:type="dcterms:W3CDTF">2017-09-26T14:11:00Z</dcterms:created>
  <dcterms:modified xsi:type="dcterms:W3CDTF">2017-09-27T14:25:00Z</dcterms:modified>
</cp:coreProperties>
</file>